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0E7AC" w14:textId="77777777" w:rsidR="008E09FB" w:rsidRPr="009A30B7" w:rsidRDefault="009A30B7">
      <w:pPr>
        <w:pStyle w:val="Ttulo"/>
        <w:jc w:val="right"/>
        <w:rPr>
          <w:lang w:val="es-ES"/>
        </w:rPr>
      </w:pPr>
      <w:r w:rsidRPr="009A30B7">
        <w:rPr>
          <w:lang w:val="es-ES"/>
        </w:rPr>
        <w:t>¿A qué jugamos?</w:t>
      </w:r>
    </w:p>
    <w:p w14:paraId="1FC49E0F" w14:textId="77777777" w:rsidR="008E09FB" w:rsidRPr="004F7EFF" w:rsidRDefault="00155DFF">
      <w:pPr>
        <w:pStyle w:val="Ttulo"/>
        <w:jc w:val="right"/>
        <w:rPr>
          <w:lang w:val="ca-ES"/>
        </w:rPr>
      </w:pPr>
      <w:r w:rsidRPr="004F7EFF">
        <w:rPr>
          <w:lang w:val="ca-ES"/>
        </w:rPr>
        <w:t>SRS: Especificació de Requisits del Sistema</w:t>
      </w:r>
    </w:p>
    <w:p w14:paraId="54F0607E" w14:textId="77777777" w:rsidR="008E09FB" w:rsidRPr="004F7EFF" w:rsidRDefault="008E09FB">
      <w:pPr>
        <w:pStyle w:val="Ttulo"/>
        <w:jc w:val="right"/>
        <w:rPr>
          <w:lang w:val="ca-ES"/>
        </w:rPr>
      </w:pPr>
    </w:p>
    <w:p w14:paraId="24B2A0B6" w14:textId="77777777" w:rsidR="008E09FB" w:rsidRPr="004F7EFF" w:rsidRDefault="008E09FB">
      <w:pPr>
        <w:rPr>
          <w:lang w:val="ca-ES"/>
        </w:rPr>
      </w:pPr>
    </w:p>
    <w:p w14:paraId="73CC1EE9" w14:textId="77777777" w:rsidR="008E09FB" w:rsidRPr="004F7EFF" w:rsidRDefault="008E09FB">
      <w:pPr>
        <w:rPr>
          <w:lang w:val="ca-ES"/>
        </w:rPr>
      </w:pPr>
    </w:p>
    <w:p w14:paraId="78CAC4B5" w14:textId="77777777" w:rsidR="008E09FB" w:rsidRPr="004F7EFF" w:rsidRDefault="003354BE">
      <w:pPr>
        <w:pStyle w:val="Ttulo"/>
        <w:jc w:val="right"/>
        <w:rPr>
          <w:sz w:val="28"/>
          <w:lang w:val="ca-ES"/>
        </w:rPr>
      </w:pPr>
      <w:r>
        <w:rPr>
          <w:sz w:val="28"/>
          <w:lang w:val="ca-ES"/>
        </w:rPr>
        <w:t>Versió</w:t>
      </w:r>
      <w:r w:rsidR="008755EA" w:rsidRPr="004F7EFF">
        <w:rPr>
          <w:sz w:val="28"/>
          <w:lang w:val="ca-ES"/>
        </w:rPr>
        <w:t xml:space="preserve"> </w:t>
      </w:r>
      <w:r w:rsidR="00784897">
        <w:rPr>
          <w:sz w:val="28"/>
          <w:lang w:val="ca-ES"/>
        </w:rPr>
        <w:t>4</w:t>
      </w:r>
      <w:r w:rsidR="008755EA" w:rsidRPr="004F7EFF">
        <w:rPr>
          <w:sz w:val="28"/>
          <w:lang w:val="ca-ES"/>
        </w:rPr>
        <w:t>.</w:t>
      </w:r>
      <w:r w:rsidR="00784897">
        <w:rPr>
          <w:sz w:val="28"/>
          <w:lang w:val="ca-ES"/>
        </w:rPr>
        <w:t>0</w:t>
      </w:r>
    </w:p>
    <w:p w14:paraId="15E93B88" w14:textId="77777777" w:rsidR="00A373A1" w:rsidRPr="004F7EFF" w:rsidRDefault="00A373A1" w:rsidP="00A373A1">
      <w:pPr>
        <w:rPr>
          <w:lang w:val="ca-ES"/>
        </w:rPr>
      </w:pPr>
    </w:p>
    <w:p w14:paraId="2F9D99EA" w14:textId="77777777" w:rsidR="00A373A1" w:rsidRPr="004F7EFF" w:rsidRDefault="009A30B7" w:rsidP="009421A4">
      <w:pPr>
        <w:jc w:val="right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G6</w:t>
      </w:r>
    </w:p>
    <w:p w14:paraId="4C2660C0" w14:textId="77777777" w:rsidR="00A373A1" w:rsidRPr="004F7EFF" w:rsidRDefault="00A373A1" w:rsidP="00A373A1">
      <w:pPr>
        <w:jc w:val="right"/>
        <w:rPr>
          <w:lang w:val="ca-ES"/>
        </w:rPr>
      </w:pPr>
    </w:p>
    <w:p w14:paraId="775A8F2C" w14:textId="77777777" w:rsidR="008E09FB" w:rsidRPr="004F7EFF" w:rsidRDefault="008E09FB">
      <w:pPr>
        <w:pStyle w:val="Ttulo"/>
        <w:rPr>
          <w:sz w:val="28"/>
          <w:lang w:val="ca-ES"/>
        </w:rPr>
      </w:pPr>
    </w:p>
    <w:p w14:paraId="68337AA0" w14:textId="77777777" w:rsidR="008E09FB" w:rsidRPr="004F7EFF" w:rsidRDefault="008E09FB">
      <w:pPr>
        <w:jc w:val="right"/>
        <w:rPr>
          <w:lang w:val="ca-ES"/>
        </w:rPr>
      </w:pPr>
    </w:p>
    <w:p w14:paraId="19F43ED8" w14:textId="77777777" w:rsidR="008E09FB" w:rsidRPr="004F7EFF" w:rsidRDefault="008E09FB">
      <w:pPr>
        <w:pStyle w:val="Textoindependiente"/>
        <w:rPr>
          <w:lang w:val="ca-ES"/>
        </w:rPr>
        <w:sectPr w:rsidR="008E09FB" w:rsidRPr="004F7EF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A1B9B77" w14:textId="77777777" w:rsidR="008E09FB" w:rsidRPr="004F7EFF" w:rsidRDefault="00605AAA">
      <w:pPr>
        <w:pStyle w:val="Ttulo"/>
        <w:rPr>
          <w:lang w:val="ca-ES"/>
        </w:rPr>
      </w:pPr>
      <w:r>
        <w:rPr>
          <w:lang w:val="ca-ES"/>
        </w:rPr>
        <w:lastRenderedPageBreak/>
        <w:t>Històric de r</w:t>
      </w:r>
      <w:r w:rsidR="008755EA" w:rsidRPr="004F7EFF">
        <w:rPr>
          <w:lang w:val="ca-ES"/>
        </w:rPr>
        <w:t>evision</w:t>
      </w:r>
      <w:r>
        <w:rPr>
          <w:lang w:val="ca-ES"/>
        </w:rPr>
        <w:t>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E09FB" w:rsidRPr="004F7EFF" w14:paraId="3FBFA0A6" w14:textId="77777777" w:rsidTr="00784897">
        <w:tc>
          <w:tcPr>
            <w:tcW w:w="2304" w:type="dxa"/>
          </w:tcPr>
          <w:p w14:paraId="20280A83" w14:textId="77777777" w:rsidR="008E09FB" w:rsidRPr="004F7EFF" w:rsidRDefault="00C13FC2">
            <w:pPr>
              <w:pStyle w:val="Tabletext"/>
              <w:jc w:val="center"/>
              <w:rPr>
                <w:b/>
                <w:lang w:val="ca-ES"/>
              </w:rPr>
            </w:pPr>
            <w:r w:rsidRPr="004F7EFF">
              <w:rPr>
                <w:b/>
                <w:lang w:val="ca-ES"/>
              </w:rPr>
              <w:t>Data</w:t>
            </w:r>
          </w:p>
        </w:tc>
        <w:tc>
          <w:tcPr>
            <w:tcW w:w="1152" w:type="dxa"/>
          </w:tcPr>
          <w:p w14:paraId="3B27F4BE" w14:textId="77777777" w:rsidR="008E09FB" w:rsidRPr="004F7EFF" w:rsidRDefault="00C13FC2">
            <w:pPr>
              <w:pStyle w:val="Tabletext"/>
              <w:jc w:val="center"/>
              <w:rPr>
                <w:b/>
                <w:lang w:val="ca-ES"/>
              </w:rPr>
            </w:pPr>
            <w:r w:rsidRPr="004F7EFF">
              <w:rPr>
                <w:b/>
                <w:lang w:val="ca-ES"/>
              </w:rPr>
              <w:t>Versió</w:t>
            </w:r>
          </w:p>
        </w:tc>
        <w:tc>
          <w:tcPr>
            <w:tcW w:w="3744" w:type="dxa"/>
          </w:tcPr>
          <w:p w14:paraId="06E4FCDC" w14:textId="77777777" w:rsidR="008E09FB" w:rsidRPr="004F7EFF" w:rsidRDefault="008755EA">
            <w:pPr>
              <w:pStyle w:val="Tabletext"/>
              <w:jc w:val="center"/>
              <w:rPr>
                <w:b/>
                <w:lang w:val="ca-ES"/>
              </w:rPr>
            </w:pPr>
            <w:r w:rsidRPr="004F7EFF">
              <w:rPr>
                <w:b/>
                <w:lang w:val="ca-ES"/>
              </w:rPr>
              <w:t>Descrip</w:t>
            </w:r>
            <w:r w:rsidR="00C13FC2" w:rsidRPr="004F7EFF">
              <w:rPr>
                <w:b/>
                <w:lang w:val="ca-ES"/>
              </w:rPr>
              <w:t>ció</w:t>
            </w:r>
          </w:p>
        </w:tc>
        <w:tc>
          <w:tcPr>
            <w:tcW w:w="2304" w:type="dxa"/>
          </w:tcPr>
          <w:p w14:paraId="19C5439D" w14:textId="77777777" w:rsidR="008E09FB" w:rsidRPr="004F7EFF" w:rsidRDefault="008755EA">
            <w:pPr>
              <w:pStyle w:val="Tabletext"/>
              <w:jc w:val="center"/>
              <w:rPr>
                <w:b/>
                <w:lang w:val="ca-ES"/>
              </w:rPr>
            </w:pPr>
            <w:r w:rsidRPr="004F7EFF">
              <w:rPr>
                <w:b/>
                <w:lang w:val="ca-ES"/>
              </w:rPr>
              <w:t>Autor</w:t>
            </w:r>
          </w:p>
        </w:tc>
      </w:tr>
      <w:tr w:rsidR="008E09FB" w:rsidRPr="004F7EFF" w14:paraId="5B526A33" w14:textId="77777777" w:rsidTr="00784897">
        <w:tc>
          <w:tcPr>
            <w:tcW w:w="2304" w:type="dxa"/>
          </w:tcPr>
          <w:p w14:paraId="3582C624" w14:textId="77777777" w:rsidR="008E09FB" w:rsidRPr="004F7EFF" w:rsidRDefault="00FF36AF" w:rsidP="00FF36AF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>12/03</w:t>
            </w:r>
            <w:r w:rsidR="008755EA" w:rsidRPr="004F7EFF">
              <w:rPr>
                <w:lang w:val="ca-ES"/>
              </w:rPr>
              <w:t>/</w:t>
            </w:r>
            <w:r>
              <w:rPr>
                <w:lang w:val="ca-ES"/>
              </w:rPr>
              <w:t>2018</w:t>
            </w:r>
          </w:p>
        </w:tc>
        <w:tc>
          <w:tcPr>
            <w:tcW w:w="1152" w:type="dxa"/>
          </w:tcPr>
          <w:p w14:paraId="74F811A4" w14:textId="77777777" w:rsidR="008E09FB" w:rsidRPr="004F7EFF" w:rsidRDefault="00784897" w:rsidP="00FF36AF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>1.0</w:t>
            </w:r>
          </w:p>
        </w:tc>
        <w:tc>
          <w:tcPr>
            <w:tcW w:w="3744" w:type="dxa"/>
          </w:tcPr>
          <w:p w14:paraId="6BC9B41D" w14:textId="77777777" w:rsidR="008E09FB" w:rsidRPr="004F7EFF" w:rsidRDefault="00FF36AF" w:rsidP="00FF36AF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>Primera recopilació de requeriments</w:t>
            </w:r>
          </w:p>
        </w:tc>
        <w:tc>
          <w:tcPr>
            <w:tcW w:w="2304" w:type="dxa"/>
          </w:tcPr>
          <w:p w14:paraId="340FC056" w14:textId="77777777" w:rsidR="008E09FB" w:rsidRPr="004F7EFF" w:rsidRDefault="00FF36AF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>Mario García</w:t>
            </w:r>
          </w:p>
        </w:tc>
      </w:tr>
      <w:tr w:rsidR="008E09FB" w:rsidRPr="004F7EFF" w14:paraId="11315107" w14:textId="77777777" w:rsidTr="00784897">
        <w:tc>
          <w:tcPr>
            <w:tcW w:w="2304" w:type="dxa"/>
          </w:tcPr>
          <w:p w14:paraId="03C100E5" w14:textId="77777777" w:rsidR="008E09FB" w:rsidRPr="004F7EFF" w:rsidRDefault="007304DC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>20/04/2018</w:t>
            </w:r>
          </w:p>
        </w:tc>
        <w:tc>
          <w:tcPr>
            <w:tcW w:w="1152" w:type="dxa"/>
          </w:tcPr>
          <w:p w14:paraId="1E4C06EB" w14:textId="77777777" w:rsidR="008E09FB" w:rsidRPr="004F7EFF" w:rsidRDefault="00784897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>2.0</w:t>
            </w:r>
          </w:p>
        </w:tc>
        <w:tc>
          <w:tcPr>
            <w:tcW w:w="3744" w:type="dxa"/>
          </w:tcPr>
          <w:p w14:paraId="65B221E9" w14:textId="77777777" w:rsidR="008E09FB" w:rsidRPr="004F7EFF" w:rsidRDefault="009A30B7">
            <w:pPr>
              <w:pStyle w:val="Tabletext"/>
              <w:rPr>
                <w:lang w:val="ca-ES"/>
              </w:rPr>
            </w:pPr>
            <w:proofErr w:type="spellStart"/>
            <w:r>
              <w:rPr>
                <w:lang w:val="ca-ES"/>
              </w:rPr>
              <w:t>Creación</w:t>
            </w:r>
            <w:proofErr w:type="spellEnd"/>
            <w:r>
              <w:rPr>
                <w:lang w:val="ca-ES"/>
              </w:rPr>
              <w:t xml:space="preserve"> de </w:t>
            </w:r>
            <w:proofErr w:type="spellStart"/>
            <w:r>
              <w:rPr>
                <w:lang w:val="ca-ES"/>
              </w:rPr>
              <w:t>tablas</w:t>
            </w:r>
            <w:proofErr w:type="spellEnd"/>
            <w:r>
              <w:rPr>
                <w:lang w:val="ca-ES"/>
              </w:rPr>
              <w:t xml:space="preserve"> de </w:t>
            </w:r>
            <w:proofErr w:type="spellStart"/>
            <w:r>
              <w:rPr>
                <w:lang w:val="ca-ES"/>
              </w:rPr>
              <w:t>requerimientos</w:t>
            </w:r>
            <w:proofErr w:type="spellEnd"/>
          </w:p>
        </w:tc>
        <w:tc>
          <w:tcPr>
            <w:tcW w:w="2304" w:type="dxa"/>
          </w:tcPr>
          <w:p w14:paraId="7DCBDEDA" w14:textId="77777777" w:rsidR="008E09FB" w:rsidRPr="004F7EFF" w:rsidRDefault="009A30B7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 xml:space="preserve">Hatim </w:t>
            </w:r>
            <w:proofErr w:type="spellStart"/>
            <w:r>
              <w:rPr>
                <w:lang w:val="ca-ES"/>
              </w:rPr>
              <w:t>Mezouar</w:t>
            </w:r>
            <w:proofErr w:type="spellEnd"/>
          </w:p>
        </w:tc>
      </w:tr>
      <w:tr w:rsidR="00784897" w:rsidRPr="004F7EFF" w14:paraId="5C6198A4" w14:textId="77777777" w:rsidTr="00784897">
        <w:tc>
          <w:tcPr>
            <w:tcW w:w="2304" w:type="dxa"/>
          </w:tcPr>
          <w:p w14:paraId="2BFE2886" w14:textId="77777777" w:rsidR="00784897" w:rsidRPr="004F7EFF" w:rsidRDefault="00784897" w:rsidP="00784897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>30/04</w:t>
            </w:r>
            <w:r w:rsidRPr="004F7EFF">
              <w:rPr>
                <w:lang w:val="ca-ES"/>
              </w:rPr>
              <w:t>/</w:t>
            </w:r>
            <w:r>
              <w:rPr>
                <w:lang w:val="ca-ES"/>
              </w:rPr>
              <w:t>2018</w:t>
            </w:r>
          </w:p>
        </w:tc>
        <w:tc>
          <w:tcPr>
            <w:tcW w:w="1152" w:type="dxa"/>
          </w:tcPr>
          <w:p w14:paraId="5065723F" w14:textId="77777777" w:rsidR="00784897" w:rsidRPr="004F7EFF" w:rsidRDefault="00784897" w:rsidP="00784897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>3.0</w:t>
            </w:r>
          </w:p>
        </w:tc>
        <w:tc>
          <w:tcPr>
            <w:tcW w:w="3744" w:type="dxa"/>
          </w:tcPr>
          <w:p w14:paraId="5EDCC55C" w14:textId="77777777" w:rsidR="00784897" w:rsidRPr="004F7EFF" w:rsidRDefault="00784897" w:rsidP="00784897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>Tercera versió del document</w:t>
            </w:r>
          </w:p>
        </w:tc>
        <w:tc>
          <w:tcPr>
            <w:tcW w:w="2304" w:type="dxa"/>
          </w:tcPr>
          <w:p w14:paraId="568C3888" w14:textId="77777777" w:rsidR="00784897" w:rsidRPr="004F7EFF" w:rsidRDefault="00784897" w:rsidP="00784897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 xml:space="preserve">Sergi </w:t>
            </w:r>
            <w:proofErr w:type="spellStart"/>
            <w:r>
              <w:rPr>
                <w:lang w:val="ca-ES"/>
              </w:rPr>
              <w:t>Portero</w:t>
            </w:r>
            <w:proofErr w:type="spellEnd"/>
          </w:p>
        </w:tc>
      </w:tr>
      <w:tr w:rsidR="00784897" w:rsidRPr="004F7EFF" w14:paraId="7C687298" w14:textId="77777777" w:rsidTr="00784897">
        <w:tc>
          <w:tcPr>
            <w:tcW w:w="2304" w:type="dxa"/>
          </w:tcPr>
          <w:p w14:paraId="2729A040" w14:textId="77777777" w:rsidR="00784897" w:rsidRPr="004F7EFF" w:rsidRDefault="007304DC" w:rsidP="00784897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>25/05/2018</w:t>
            </w:r>
          </w:p>
        </w:tc>
        <w:tc>
          <w:tcPr>
            <w:tcW w:w="1152" w:type="dxa"/>
          </w:tcPr>
          <w:p w14:paraId="02F57478" w14:textId="77777777" w:rsidR="00784897" w:rsidRPr="004F7EFF" w:rsidRDefault="00784897" w:rsidP="00784897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>4.0</w:t>
            </w:r>
          </w:p>
        </w:tc>
        <w:tc>
          <w:tcPr>
            <w:tcW w:w="3744" w:type="dxa"/>
          </w:tcPr>
          <w:p w14:paraId="1D81E26F" w14:textId="77777777" w:rsidR="00784897" w:rsidRPr="004F7EFF" w:rsidRDefault="00784897" w:rsidP="00784897">
            <w:pPr>
              <w:pStyle w:val="Tabletext"/>
              <w:rPr>
                <w:lang w:val="ca-ES"/>
              </w:rPr>
            </w:pPr>
            <w:proofErr w:type="spellStart"/>
            <w:r>
              <w:rPr>
                <w:lang w:val="ca-ES"/>
              </w:rPr>
              <w:t>Cuarta</w:t>
            </w:r>
            <w:proofErr w:type="spellEnd"/>
            <w:r>
              <w:rPr>
                <w:lang w:val="ca-ES"/>
              </w:rPr>
              <w:t xml:space="preserve"> versió del document.</w:t>
            </w:r>
          </w:p>
        </w:tc>
        <w:tc>
          <w:tcPr>
            <w:tcW w:w="2304" w:type="dxa"/>
          </w:tcPr>
          <w:p w14:paraId="1AD870B4" w14:textId="77777777" w:rsidR="00784897" w:rsidRPr="004F7EFF" w:rsidRDefault="00784897" w:rsidP="00784897">
            <w:pPr>
              <w:pStyle w:val="Tabletext"/>
              <w:rPr>
                <w:lang w:val="ca-ES"/>
              </w:rPr>
            </w:pPr>
            <w:r>
              <w:rPr>
                <w:lang w:val="ca-ES"/>
              </w:rPr>
              <w:t xml:space="preserve">Sergi </w:t>
            </w:r>
            <w:proofErr w:type="spellStart"/>
            <w:r>
              <w:rPr>
                <w:lang w:val="ca-ES"/>
              </w:rPr>
              <w:t>Portero</w:t>
            </w:r>
            <w:proofErr w:type="spellEnd"/>
          </w:p>
        </w:tc>
      </w:tr>
    </w:tbl>
    <w:p w14:paraId="4E011CD1" w14:textId="77777777" w:rsidR="008E09FB" w:rsidRPr="004F7EFF" w:rsidRDefault="008E09FB">
      <w:pPr>
        <w:rPr>
          <w:lang w:val="ca-ES"/>
        </w:rPr>
      </w:pPr>
    </w:p>
    <w:p w14:paraId="1BBB5179" w14:textId="77777777" w:rsidR="008E09FB" w:rsidRPr="004F7EFF" w:rsidRDefault="008755EA">
      <w:pPr>
        <w:pStyle w:val="Ttulo"/>
        <w:rPr>
          <w:lang w:val="ca-ES"/>
        </w:rPr>
      </w:pPr>
      <w:r w:rsidRPr="004F7EFF">
        <w:rPr>
          <w:lang w:val="ca-ES"/>
        </w:rPr>
        <w:br w:type="page"/>
      </w:r>
      <w:r w:rsidRPr="004F7EFF">
        <w:rPr>
          <w:lang w:val="ca-ES"/>
        </w:rPr>
        <w:lastRenderedPageBreak/>
        <w:t>Ta</w:t>
      </w:r>
      <w:r w:rsidR="00605AAA">
        <w:rPr>
          <w:lang w:val="ca-ES"/>
        </w:rPr>
        <w:t>ula de continguts</w:t>
      </w:r>
    </w:p>
    <w:p w14:paraId="7C3156BC" w14:textId="7FA35663" w:rsidR="00CE4EA9" w:rsidRDefault="008755E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 w:rsidRPr="004F7EFF">
        <w:rPr>
          <w:lang w:val="ca-ES"/>
        </w:rPr>
        <w:fldChar w:fldCharType="begin"/>
      </w:r>
      <w:r w:rsidRPr="004F7EFF">
        <w:rPr>
          <w:lang w:val="ca-ES"/>
        </w:rPr>
        <w:instrText xml:space="preserve"> TOC \o "1-3" </w:instrText>
      </w:r>
      <w:r w:rsidRPr="004F7EFF">
        <w:rPr>
          <w:lang w:val="ca-ES"/>
        </w:rPr>
        <w:fldChar w:fldCharType="separate"/>
      </w:r>
      <w:r w:rsidR="00CE4EA9" w:rsidRPr="00F1612F">
        <w:rPr>
          <w:noProof/>
          <w:lang w:val="ca-ES"/>
        </w:rPr>
        <w:t>1.</w:t>
      </w:r>
      <w:r w:rsidR="00CE4EA9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="00CE4EA9" w:rsidRPr="00F1612F">
        <w:rPr>
          <w:noProof/>
          <w:lang w:val="ca-ES"/>
        </w:rPr>
        <w:t>Introducció</w:t>
      </w:r>
      <w:r w:rsidR="00CE4EA9">
        <w:rPr>
          <w:noProof/>
        </w:rPr>
        <w:tab/>
      </w:r>
      <w:r w:rsidR="00CE4EA9">
        <w:rPr>
          <w:noProof/>
        </w:rPr>
        <w:fldChar w:fldCharType="begin"/>
      </w:r>
      <w:r w:rsidR="00CE4EA9">
        <w:rPr>
          <w:noProof/>
        </w:rPr>
        <w:instrText xml:space="preserve"> PAGEREF _Toc496101104 \h </w:instrText>
      </w:r>
      <w:r w:rsidR="00CE4EA9">
        <w:rPr>
          <w:noProof/>
        </w:rPr>
      </w:r>
      <w:r w:rsidR="00CE4EA9">
        <w:rPr>
          <w:noProof/>
        </w:rPr>
        <w:fldChar w:fldCharType="separate"/>
      </w:r>
      <w:r w:rsidR="004475B2">
        <w:rPr>
          <w:noProof/>
        </w:rPr>
        <w:t>4</w:t>
      </w:r>
      <w:r w:rsidR="00CE4EA9">
        <w:rPr>
          <w:noProof/>
        </w:rPr>
        <w:fldChar w:fldCharType="end"/>
      </w:r>
    </w:p>
    <w:p w14:paraId="0BD96AF4" w14:textId="0D65CABC" w:rsidR="00CE4EA9" w:rsidRDefault="00CE4E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 w:rsidRPr="00F1612F">
        <w:rPr>
          <w:noProof/>
          <w:lang w:val="ca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F1612F">
        <w:rPr>
          <w:noProof/>
          <w:lang w:val="ca-ES"/>
        </w:rPr>
        <w:t>Propòsit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_Toc496101105 \h </w:instrText>
      </w:r>
      <w:r>
        <w:rPr>
          <w:noProof/>
        </w:rPr>
      </w:r>
      <w:r>
        <w:rPr>
          <w:noProof/>
        </w:rPr>
        <w:fldChar w:fldCharType="separate"/>
      </w:r>
      <w:r w:rsidR="004475B2">
        <w:rPr>
          <w:noProof/>
        </w:rPr>
        <w:t>4</w:t>
      </w:r>
      <w:r>
        <w:rPr>
          <w:noProof/>
        </w:rPr>
        <w:fldChar w:fldCharType="end"/>
      </w:r>
    </w:p>
    <w:p w14:paraId="2EE8C179" w14:textId="6AF47D0E" w:rsidR="00CE4EA9" w:rsidRDefault="00CE4E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 w:rsidRPr="00F1612F">
        <w:rPr>
          <w:noProof/>
          <w:lang w:val="ca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F1612F">
        <w:rPr>
          <w:noProof/>
          <w:lang w:val="ca-ES"/>
        </w:rPr>
        <w:t>Àmbit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_Toc496101106 \h </w:instrText>
      </w:r>
      <w:r>
        <w:rPr>
          <w:noProof/>
        </w:rPr>
      </w:r>
      <w:r>
        <w:rPr>
          <w:noProof/>
        </w:rPr>
        <w:fldChar w:fldCharType="separate"/>
      </w:r>
      <w:r w:rsidR="004475B2">
        <w:rPr>
          <w:noProof/>
        </w:rPr>
        <w:t>4</w:t>
      </w:r>
      <w:r>
        <w:rPr>
          <w:noProof/>
        </w:rPr>
        <w:fldChar w:fldCharType="end"/>
      </w:r>
    </w:p>
    <w:p w14:paraId="32530697" w14:textId="6AB440C3" w:rsidR="00CE4EA9" w:rsidRDefault="00CE4E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 w:rsidRPr="00F1612F">
        <w:rPr>
          <w:noProof/>
          <w:lang w:val="ca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F1612F">
        <w:rPr>
          <w:noProof/>
          <w:lang w:val="ca-ES"/>
        </w:rPr>
        <w:t>Definicions, Acrònims, I Abreviacions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_Toc496101107 \h </w:instrText>
      </w:r>
      <w:r>
        <w:rPr>
          <w:noProof/>
        </w:rPr>
      </w:r>
      <w:r>
        <w:rPr>
          <w:noProof/>
        </w:rPr>
        <w:fldChar w:fldCharType="separate"/>
      </w:r>
      <w:r w:rsidR="004475B2">
        <w:rPr>
          <w:noProof/>
        </w:rPr>
        <w:t>4</w:t>
      </w:r>
      <w:r>
        <w:rPr>
          <w:noProof/>
        </w:rPr>
        <w:fldChar w:fldCharType="end"/>
      </w:r>
    </w:p>
    <w:p w14:paraId="36309B35" w14:textId="57231DDE" w:rsidR="00CE4EA9" w:rsidRDefault="00CE4E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 w:rsidRPr="00F1612F">
        <w:rPr>
          <w:noProof/>
          <w:lang w:val="ca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F1612F">
        <w:rPr>
          <w:noProof/>
          <w:lang w:val="ca-ES"/>
        </w:rPr>
        <w:t>Referències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_Toc496101108 \h </w:instrText>
      </w:r>
      <w:r>
        <w:rPr>
          <w:noProof/>
        </w:rPr>
      </w:r>
      <w:r>
        <w:rPr>
          <w:noProof/>
        </w:rPr>
        <w:fldChar w:fldCharType="separate"/>
      </w:r>
      <w:r w:rsidR="004475B2">
        <w:rPr>
          <w:noProof/>
        </w:rPr>
        <w:t>4</w:t>
      </w:r>
      <w:r>
        <w:rPr>
          <w:noProof/>
        </w:rPr>
        <w:fldChar w:fldCharType="end"/>
      </w:r>
    </w:p>
    <w:p w14:paraId="01BF1D9E" w14:textId="4EE485D9" w:rsidR="00CE4EA9" w:rsidRDefault="00CE4E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 w:rsidRPr="00F1612F">
        <w:rPr>
          <w:noProof/>
          <w:lang w:val="ca-E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F1612F">
        <w:rPr>
          <w:noProof/>
          <w:lang w:val="ca-ES"/>
        </w:rPr>
        <w:t>Resum general del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_Toc496101109 \h </w:instrText>
      </w:r>
      <w:r>
        <w:rPr>
          <w:noProof/>
        </w:rPr>
      </w:r>
      <w:r>
        <w:rPr>
          <w:noProof/>
        </w:rPr>
        <w:fldChar w:fldCharType="separate"/>
      </w:r>
      <w:r w:rsidR="004475B2">
        <w:rPr>
          <w:noProof/>
        </w:rPr>
        <w:t>4</w:t>
      </w:r>
      <w:r>
        <w:rPr>
          <w:noProof/>
        </w:rPr>
        <w:fldChar w:fldCharType="end"/>
      </w:r>
    </w:p>
    <w:p w14:paraId="1BDFF651" w14:textId="184D3581" w:rsidR="00CE4EA9" w:rsidRDefault="00CE4EA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 w:rsidRPr="00F1612F">
        <w:rPr>
          <w:noProof/>
          <w:lang w:val="ca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F1612F">
        <w:rPr>
          <w:noProof/>
          <w:lang w:val="ca-ES"/>
        </w:rPr>
        <w:t>Descripció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_Toc496101110 \h </w:instrText>
      </w:r>
      <w:r>
        <w:rPr>
          <w:noProof/>
        </w:rPr>
      </w:r>
      <w:r>
        <w:rPr>
          <w:noProof/>
        </w:rPr>
        <w:fldChar w:fldCharType="separate"/>
      </w:r>
      <w:r w:rsidR="004475B2">
        <w:rPr>
          <w:noProof/>
        </w:rPr>
        <w:t>5</w:t>
      </w:r>
      <w:r>
        <w:rPr>
          <w:noProof/>
        </w:rPr>
        <w:fldChar w:fldCharType="end"/>
      </w:r>
    </w:p>
    <w:p w14:paraId="79F93294" w14:textId="5A04F9BD" w:rsidR="00CE4EA9" w:rsidRDefault="00CE4E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 w:rsidRPr="00F1612F">
        <w:rPr>
          <w:noProof/>
          <w:lang w:val="ca-ES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F1612F">
        <w:rPr>
          <w:noProof/>
          <w:lang w:val="ca-ES"/>
        </w:rPr>
        <w:t>Model de casos d’ús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_Toc496101111 \h </w:instrText>
      </w:r>
      <w:r>
        <w:rPr>
          <w:noProof/>
        </w:rPr>
      </w:r>
      <w:r>
        <w:rPr>
          <w:noProof/>
        </w:rPr>
        <w:fldChar w:fldCharType="separate"/>
      </w:r>
      <w:r w:rsidR="004475B2">
        <w:rPr>
          <w:noProof/>
        </w:rPr>
        <w:t>5</w:t>
      </w:r>
      <w:r>
        <w:rPr>
          <w:noProof/>
        </w:rPr>
        <w:fldChar w:fldCharType="end"/>
      </w:r>
    </w:p>
    <w:p w14:paraId="68164E9A" w14:textId="77777777" w:rsidR="00CE4EA9" w:rsidRDefault="00CE4E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 w:rsidRPr="00F1612F">
        <w:rPr>
          <w:noProof/>
          <w:lang w:val="ca-ES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F1612F">
        <w:rPr>
          <w:noProof/>
          <w:lang w:val="ca-ES"/>
        </w:rPr>
        <w:t>Assumpcions i dependències</w:t>
      </w:r>
      <w:r>
        <w:rPr>
          <w:noProof/>
        </w:rPr>
        <w:tab/>
      </w:r>
      <w:r w:rsidR="008F7908">
        <w:rPr>
          <w:noProof/>
        </w:rPr>
        <w:t>6</w:t>
      </w:r>
    </w:p>
    <w:p w14:paraId="3AD24715" w14:textId="77777777" w:rsidR="00CE4EA9" w:rsidRDefault="00CE4EA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 w:rsidRPr="00F1612F">
        <w:rPr>
          <w:noProof/>
          <w:lang w:val="ca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F1612F">
        <w:rPr>
          <w:noProof/>
          <w:lang w:val="ca-ES"/>
        </w:rPr>
        <w:t>Requisits específics</w:t>
      </w:r>
      <w:r>
        <w:rPr>
          <w:noProof/>
        </w:rPr>
        <w:tab/>
      </w:r>
      <w:r w:rsidR="00EB2991">
        <w:rPr>
          <w:noProof/>
        </w:rPr>
        <w:t>6</w:t>
      </w:r>
    </w:p>
    <w:p w14:paraId="2FFDC201" w14:textId="77777777" w:rsidR="00CE4EA9" w:rsidRDefault="00CE4E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 w:rsidRPr="00F1612F">
        <w:rPr>
          <w:noProof/>
          <w:lang w:val="ca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="007304DC">
        <w:rPr>
          <w:noProof/>
          <w:lang w:val="ca-ES"/>
        </w:rPr>
        <w:t>Funcionals</w:t>
      </w:r>
      <w:r>
        <w:rPr>
          <w:noProof/>
        </w:rPr>
        <w:tab/>
      </w:r>
      <w:r w:rsidR="007304DC">
        <w:rPr>
          <w:noProof/>
        </w:rPr>
        <w:t>6</w:t>
      </w:r>
    </w:p>
    <w:p w14:paraId="35085DE1" w14:textId="77777777" w:rsidR="00CE4EA9" w:rsidRPr="00790A2B" w:rsidRDefault="007304DC">
      <w:pPr>
        <w:pStyle w:val="TDC2"/>
        <w:tabs>
          <w:tab w:val="left" w:pos="1000"/>
        </w:tabs>
        <w:rPr>
          <w:noProof/>
          <w:lang w:val="ca-ES"/>
        </w:rPr>
      </w:pPr>
      <w:r>
        <w:rPr>
          <w:noProof/>
          <w:lang w:val="ca-ES"/>
        </w:rPr>
        <w:t>3.1.</w:t>
      </w:r>
      <w:r w:rsidRPr="00790A2B">
        <w:rPr>
          <w:noProof/>
          <w:lang w:val="ca-ES"/>
        </w:rPr>
        <w:t>1</w:t>
      </w:r>
      <w:r w:rsidR="00CE4EA9"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790A2B">
        <w:rPr>
          <w:noProof/>
          <w:lang w:val="ca-ES"/>
        </w:rPr>
        <w:t>Requisits Usuaris Registrats</w:t>
      </w:r>
      <w:r w:rsidR="00CE4EA9" w:rsidRPr="00790A2B">
        <w:rPr>
          <w:noProof/>
          <w:lang w:val="ca-ES"/>
        </w:rPr>
        <w:tab/>
      </w:r>
      <w:r w:rsidR="006A6708">
        <w:rPr>
          <w:noProof/>
          <w:lang w:val="ca-ES"/>
        </w:rPr>
        <w:t xml:space="preserve"> 6</w:t>
      </w:r>
    </w:p>
    <w:p w14:paraId="1D065F73" w14:textId="77777777" w:rsidR="007304DC" w:rsidRPr="00790A2B" w:rsidRDefault="007304DC" w:rsidP="007304DC">
      <w:pPr>
        <w:pStyle w:val="TDC2"/>
        <w:tabs>
          <w:tab w:val="left" w:pos="1000"/>
        </w:tabs>
        <w:rPr>
          <w:noProof/>
          <w:lang w:val="ca-ES"/>
        </w:rPr>
      </w:pPr>
      <w:r w:rsidRPr="00790A2B">
        <w:rPr>
          <w:noProof/>
          <w:lang w:val="ca-ES"/>
        </w:rPr>
        <w:t>3.1.2</w:t>
      </w:r>
      <w:r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790A2B">
        <w:rPr>
          <w:noProof/>
          <w:lang w:val="ca-ES"/>
        </w:rPr>
        <w:t>Requisits Usuaris no Registrats</w:t>
      </w:r>
      <w:r w:rsidRPr="00790A2B">
        <w:rPr>
          <w:noProof/>
          <w:lang w:val="ca-ES"/>
        </w:rPr>
        <w:tab/>
        <w:t>11</w:t>
      </w:r>
    </w:p>
    <w:p w14:paraId="18888909" w14:textId="77777777" w:rsidR="007304DC" w:rsidRPr="00790A2B" w:rsidRDefault="007304DC" w:rsidP="007304DC">
      <w:pPr>
        <w:pStyle w:val="TDC2"/>
        <w:tabs>
          <w:tab w:val="left" w:pos="1000"/>
        </w:tabs>
        <w:rPr>
          <w:noProof/>
          <w:lang w:val="ca-ES"/>
        </w:rPr>
      </w:pPr>
      <w:r w:rsidRPr="00790A2B">
        <w:rPr>
          <w:noProof/>
          <w:lang w:val="ca-ES"/>
        </w:rPr>
        <w:t>3.1.3</w:t>
      </w:r>
      <w:r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790A2B">
        <w:rPr>
          <w:noProof/>
          <w:lang w:val="ca-ES"/>
        </w:rPr>
        <w:t>Requisits Administrador</w:t>
      </w:r>
      <w:r w:rsidRPr="00790A2B">
        <w:rPr>
          <w:noProof/>
          <w:lang w:val="ca-ES"/>
        </w:rPr>
        <w:tab/>
        <w:t>13</w:t>
      </w:r>
    </w:p>
    <w:p w14:paraId="48FDD1F8" w14:textId="77777777" w:rsidR="00790A2B" w:rsidRPr="00790A2B" w:rsidRDefault="00790A2B" w:rsidP="00790A2B">
      <w:pPr>
        <w:pStyle w:val="TDC2"/>
        <w:tabs>
          <w:tab w:val="left" w:pos="1000"/>
        </w:tabs>
        <w:rPr>
          <w:noProof/>
          <w:lang w:val="ca-ES"/>
        </w:rPr>
      </w:pPr>
      <w:r w:rsidRPr="00790A2B">
        <w:rPr>
          <w:noProof/>
          <w:lang w:val="ca-ES"/>
        </w:rPr>
        <w:t>3.2</w:t>
      </w:r>
      <w:r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790A2B">
        <w:rPr>
          <w:noProof/>
          <w:lang w:val="ca-ES"/>
        </w:rPr>
        <w:t>Requisits no funcionals</w:t>
      </w:r>
      <w:r w:rsidRPr="00790A2B">
        <w:rPr>
          <w:noProof/>
          <w:lang w:val="ca-ES"/>
        </w:rPr>
        <w:tab/>
        <w:t>16</w:t>
      </w:r>
    </w:p>
    <w:p w14:paraId="4C6CFDAC" w14:textId="77777777" w:rsidR="00790A2B" w:rsidRPr="00790A2B" w:rsidRDefault="00790A2B" w:rsidP="00790A2B">
      <w:pPr>
        <w:pStyle w:val="TDC2"/>
        <w:tabs>
          <w:tab w:val="left" w:pos="1000"/>
        </w:tabs>
        <w:rPr>
          <w:noProof/>
          <w:lang w:val="ca-ES"/>
        </w:rPr>
      </w:pPr>
      <w:r w:rsidRPr="00790A2B">
        <w:rPr>
          <w:noProof/>
          <w:lang w:val="ca-ES"/>
        </w:rPr>
        <w:t>3.2.1</w:t>
      </w:r>
      <w:r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790A2B">
        <w:rPr>
          <w:noProof/>
          <w:lang w:val="ca-ES"/>
        </w:rPr>
        <w:t>Requisits rendiment</w:t>
      </w:r>
      <w:r w:rsidRPr="00790A2B">
        <w:rPr>
          <w:noProof/>
          <w:lang w:val="ca-ES"/>
        </w:rPr>
        <w:tab/>
        <w:t>16</w:t>
      </w:r>
    </w:p>
    <w:p w14:paraId="0C4C7C84" w14:textId="77777777" w:rsidR="00790A2B" w:rsidRPr="00790A2B" w:rsidRDefault="00790A2B" w:rsidP="00790A2B">
      <w:pPr>
        <w:pStyle w:val="TDC2"/>
        <w:tabs>
          <w:tab w:val="left" w:pos="1000"/>
        </w:tabs>
        <w:rPr>
          <w:noProof/>
          <w:lang w:val="ca-ES"/>
        </w:rPr>
      </w:pPr>
      <w:r w:rsidRPr="00790A2B">
        <w:rPr>
          <w:noProof/>
          <w:lang w:val="ca-ES"/>
        </w:rPr>
        <w:t>3.2.2</w:t>
      </w:r>
      <w:r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790A2B">
        <w:rPr>
          <w:noProof/>
          <w:lang w:val="ca-ES"/>
        </w:rPr>
        <w:t>Requisits restriccions de disseny</w:t>
      </w:r>
      <w:r w:rsidRPr="00790A2B">
        <w:rPr>
          <w:noProof/>
          <w:lang w:val="ca-ES"/>
        </w:rPr>
        <w:tab/>
      </w:r>
      <w:r>
        <w:rPr>
          <w:noProof/>
          <w:lang w:val="ca-ES"/>
        </w:rPr>
        <w:t>17</w:t>
      </w:r>
      <w:r w:rsidRPr="00790A2B">
        <w:rPr>
          <w:noProof/>
          <w:lang w:val="ca-ES"/>
        </w:rPr>
        <w:t xml:space="preserve">                                                             </w:t>
      </w:r>
      <w:r>
        <w:rPr>
          <w:noProof/>
          <w:lang w:val="ca-ES"/>
        </w:rPr>
        <w:t xml:space="preserve">                                             </w:t>
      </w:r>
    </w:p>
    <w:p w14:paraId="6D517CF0" w14:textId="77777777" w:rsidR="00790A2B" w:rsidRPr="00790A2B" w:rsidRDefault="00790A2B" w:rsidP="00790A2B">
      <w:pPr>
        <w:pStyle w:val="TDC2"/>
        <w:tabs>
          <w:tab w:val="left" w:pos="1000"/>
        </w:tabs>
        <w:rPr>
          <w:noProof/>
          <w:lang w:val="ca-ES"/>
        </w:rPr>
      </w:pPr>
      <w:r w:rsidRPr="00790A2B">
        <w:rPr>
          <w:noProof/>
          <w:lang w:val="ca-ES"/>
        </w:rPr>
        <w:t>3.</w:t>
      </w:r>
      <w:r>
        <w:rPr>
          <w:noProof/>
          <w:lang w:val="ca-ES"/>
        </w:rPr>
        <w:t>2</w:t>
      </w:r>
      <w:r w:rsidRPr="00790A2B">
        <w:rPr>
          <w:noProof/>
          <w:lang w:val="ca-ES"/>
        </w:rPr>
        <w:t>.2</w:t>
      </w:r>
      <w:r>
        <w:rPr>
          <w:noProof/>
          <w:lang w:val="ca-ES"/>
        </w:rPr>
        <w:t>.1</w:t>
      </w:r>
      <w:r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790A2B">
        <w:rPr>
          <w:noProof/>
          <w:lang w:val="ca-ES"/>
        </w:rPr>
        <w:t xml:space="preserve">Requisits </w:t>
      </w:r>
      <w:r>
        <w:rPr>
          <w:noProof/>
          <w:lang w:val="ca-ES"/>
        </w:rPr>
        <w:t>compliment d'estandards</w:t>
      </w:r>
      <w:r w:rsidRPr="00790A2B">
        <w:rPr>
          <w:noProof/>
          <w:lang w:val="ca-ES"/>
        </w:rPr>
        <w:tab/>
      </w:r>
      <w:r>
        <w:rPr>
          <w:noProof/>
          <w:lang w:val="ca-ES"/>
        </w:rPr>
        <w:t>17</w:t>
      </w:r>
    </w:p>
    <w:p w14:paraId="6A32EABC" w14:textId="77777777" w:rsidR="00790A2B" w:rsidRDefault="00790A2B" w:rsidP="00790A2B">
      <w:pPr>
        <w:pStyle w:val="TDC2"/>
        <w:tabs>
          <w:tab w:val="left" w:pos="1000"/>
        </w:tabs>
        <w:rPr>
          <w:noProof/>
          <w:lang w:val="ca-ES"/>
        </w:rPr>
      </w:pPr>
      <w:r w:rsidRPr="00790A2B">
        <w:rPr>
          <w:noProof/>
          <w:lang w:val="ca-ES"/>
        </w:rPr>
        <w:t>3.</w:t>
      </w:r>
      <w:r w:rsidR="00EC5EB5">
        <w:rPr>
          <w:noProof/>
          <w:lang w:val="ca-ES"/>
        </w:rPr>
        <w:t>2.2.2</w:t>
      </w:r>
      <w:r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790A2B">
        <w:rPr>
          <w:noProof/>
          <w:lang w:val="ca-ES"/>
        </w:rPr>
        <w:t xml:space="preserve">Requisits </w:t>
      </w:r>
      <w:r w:rsidR="00EC5EB5">
        <w:rPr>
          <w:noProof/>
          <w:lang w:val="ca-ES"/>
        </w:rPr>
        <w:t>limitació hardware</w:t>
      </w:r>
      <w:r w:rsidRPr="00790A2B">
        <w:rPr>
          <w:noProof/>
          <w:lang w:val="ca-ES"/>
        </w:rPr>
        <w:tab/>
      </w:r>
      <w:r w:rsidR="00EC5EB5">
        <w:rPr>
          <w:noProof/>
          <w:lang w:val="ca-ES"/>
        </w:rPr>
        <w:t>17</w:t>
      </w:r>
    </w:p>
    <w:p w14:paraId="3E642FB3" w14:textId="77777777" w:rsidR="00EC5EB5" w:rsidRPr="00790A2B" w:rsidRDefault="00EC5EB5" w:rsidP="00EC5EB5">
      <w:pPr>
        <w:pStyle w:val="TDC2"/>
        <w:tabs>
          <w:tab w:val="left" w:pos="1000"/>
        </w:tabs>
        <w:rPr>
          <w:noProof/>
          <w:lang w:val="ca-ES"/>
        </w:rPr>
      </w:pPr>
      <w:r>
        <w:rPr>
          <w:noProof/>
          <w:lang w:val="ca-ES"/>
        </w:rPr>
        <w:t>3.2.3</w:t>
      </w:r>
      <w:r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790A2B">
        <w:rPr>
          <w:noProof/>
          <w:lang w:val="ca-ES"/>
        </w:rPr>
        <w:t xml:space="preserve">Requisits </w:t>
      </w:r>
      <w:r>
        <w:rPr>
          <w:noProof/>
          <w:lang w:val="ca-ES"/>
        </w:rPr>
        <w:t>seguretat</w:t>
      </w:r>
      <w:r w:rsidRPr="00790A2B">
        <w:rPr>
          <w:noProof/>
          <w:lang w:val="ca-ES"/>
        </w:rPr>
        <w:tab/>
      </w:r>
      <w:r>
        <w:rPr>
          <w:noProof/>
          <w:lang w:val="ca-ES"/>
        </w:rPr>
        <w:t>18</w:t>
      </w:r>
    </w:p>
    <w:p w14:paraId="2486B41B" w14:textId="77777777" w:rsidR="00EC5EB5" w:rsidRPr="00790A2B" w:rsidRDefault="00EC5EB5" w:rsidP="00EC5EB5">
      <w:pPr>
        <w:pStyle w:val="TDC2"/>
        <w:tabs>
          <w:tab w:val="left" w:pos="1000"/>
        </w:tabs>
        <w:rPr>
          <w:noProof/>
          <w:lang w:val="ca-ES"/>
        </w:rPr>
      </w:pPr>
      <w:r w:rsidRPr="00790A2B">
        <w:rPr>
          <w:noProof/>
          <w:lang w:val="ca-ES"/>
        </w:rPr>
        <w:t>3.</w:t>
      </w:r>
      <w:r>
        <w:rPr>
          <w:noProof/>
          <w:lang w:val="ca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790A2B">
        <w:rPr>
          <w:noProof/>
          <w:lang w:val="ca-ES"/>
        </w:rPr>
        <w:t xml:space="preserve">Requisits </w:t>
      </w:r>
      <w:r>
        <w:rPr>
          <w:noProof/>
          <w:lang w:val="ca-ES"/>
        </w:rPr>
        <w:t>disponibilitat</w:t>
      </w:r>
      <w:r w:rsidRPr="00790A2B">
        <w:rPr>
          <w:noProof/>
          <w:lang w:val="ca-ES"/>
        </w:rPr>
        <w:tab/>
      </w:r>
      <w:r>
        <w:rPr>
          <w:noProof/>
          <w:lang w:val="ca-ES"/>
        </w:rPr>
        <w:t>20</w:t>
      </w:r>
    </w:p>
    <w:p w14:paraId="5EB82D9F" w14:textId="77777777" w:rsidR="007304DC" w:rsidRPr="00BC16FD" w:rsidRDefault="00EC5EB5" w:rsidP="00BC16FD">
      <w:pPr>
        <w:pStyle w:val="TDC2"/>
        <w:tabs>
          <w:tab w:val="left" w:pos="1000"/>
        </w:tabs>
        <w:rPr>
          <w:noProof/>
          <w:lang w:val="ca-ES"/>
        </w:rPr>
      </w:pPr>
      <w:r w:rsidRPr="00790A2B">
        <w:rPr>
          <w:noProof/>
          <w:lang w:val="ca-ES"/>
        </w:rPr>
        <w:t>3.</w:t>
      </w:r>
      <w:r w:rsidR="00BC16FD">
        <w:rPr>
          <w:noProof/>
          <w:lang w:val="ca-ES"/>
        </w:rPr>
        <w:t>2.5</w:t>
      </w:r>
      <w:r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790A2B">
        <w:rPr>
          <w:noProof/>
          <w:lang w:val="ca-ES"/>
        </w:rPr>
        <w:t xml:space="preserve">Requisits </w:t>
      </w:r>
      <w:r w:rsidR="00BC16FD">
        <w:rPr>
          <w:noProof/>
          <w:lang w:val="ca-ES"/>
        </w:rPr>
        <w:t>testing</w:t>
      </w:r>
      <w:r w:rsidRPr="00790A2B">
        <w:rPr>
          <w:noProof/>
          <w:lang w:val="ca-ES"/>
        </w:rPr>
        <w:tab/>
      </w:r>
      <w:r w:rsidR="00BC16FD">
        <w:rPr>
          <w:noProof/>
          <w:lang w:val="ca-ES"/>
        </w:rPr>
        <w:t>20</w:t>
      </w:r>
    </w:p>
    <w:p w14:paraId="5ABB2758" w14:textId="36953375" w:rsidR="00CE4EA9" w:rsidRDefault="00CE4EA9">
      <w:pPr>
        <w:pStyle w:val="TDC1"/>
        <w:tabs>
          <w:tab w:val="left" w:pos="432"/>
        </w:tabs>
        <w:rPr>
          <w:noProof/>
        </w:rPr>
      </w:pPr>
      <w:r w:rsidRPr="00F1612F">
        <w:rPr>
          <w:noProof/>
          <w:lang w:val="ca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 w:rsidRPr="00F1612F">
        <w:rPr>
          <w:noProof/>
          <w:lang w:val="ca-ES"/>
        </w:rPr>
        <w:t>Informació de suport</w:t>
      </w:r>
      <w:r>
        <w:rPr>
          <w:noProof/>
        </w:rPr>
        <w:tab/>
      </w:r>
      <w:r w:rsidR="00BC16FD">
        <w:rPr>
          <w:noProof/>
        </w:rPr>
        <w:t>21</w:t>
      </w:r>
    </w:p>
    <w:p w14:paraId="0422E1AC" w14:textId="5577B6BD" w:rsidR="0032767B" w:rsidRDefault="0032767B" w:rsidP="0032767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</w:pPr>
      <w:r>
        <w:rPr>
          <w:noProof/>
          <w:lang w:val="ca-ES"/>
        </w:rPr>
        <w:t>4</w:t>
      </w:r>
      <w:r w:rsidRPr="00F1612F">
        <w:rPr>
          <w:noProof/>
          <w:lang w:val="ca-ES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>
        <w:rPr>
          <w:noProof/>
          <w:lang w:val="ca-ES"/>
        </w:rPr>
        <w:t>Enquesta Realitzada</w:t>
      </w:r>
      <w:r>
        <w:rPr>
          <w:noProof/>
        </w:rPr>
        <w:tab/>
        <w:t>21</w:t>
      </w:r>
    </w:p>
    <w:p w14:paraId="493847D2" w14:textId="2C22565C" w:rsidR="0032767B" w:rsidRDefault="0032767B" w:rsidP="0032767B">
      <w:pPr>
        <w:pStyle w:val="TDC2"/>
        <w:tabs>
          <w:tab w:val="left" w:pos="1000"/>
        </w:tabs>
        <w:rPr>
          <w:noProof/>
          <w:lang w:val="ca-ES"/>
        </w:rPr>
      </w:pPr>
      <w:r>
        <w:rPr>
          <w:noProof/>
          <w:lang w:val="ca-ES"/>
        </w:rPr>
        <w:t>4.2</w:t>
      </w:r>
      <w:r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>
        <w:rPr>
          <w:noProof/>
          <w:lang w:val="ca-ES"/>
        </w:rPr>
        <w:t>Desenvolupament sessió User Testing.</w:t>
      </w:r>
      <w:r w:rsidRPr="00790A2B">
        <w:rPr>
          <w:noProof/>
          <w:lang w:val="ca-ES"/>
        </w:rPr>
        <w:tab/>
      </w:r>
      <w:r>
        <w:rPr>
          <w:noProof/>
          <w:lang w:val="ca-ES"/>
        </w:rPr>
        <w:t xml:space="preserve"> </w:t>
      </w:r>
      <w:r w:rsidR="006256DD">
        <w:rPr>
          <w:noProof/>
          <w:lang w:val="ca-ES"/>
        </w:rPr>
        <w:t>29</w:t>
      </w:r>
    </w:p>
    <w:p w14:paraId="250FA012" w14:textId="2240A2BF" w:rsidR="004F0815" w:rsidRDefault="004F0815" w:rsidP="004F0815">
      <w:pPr>
        <w:pStyle w:val="TDC2"/>
        <w:tabs>
          <w:tab w:val="left" w:pos="1000"/>
        </w:tabs>
        <w:rPr>
          <w:noProof/>
          <w:lang w:val="ca-ES"/>
        </w:rPr>
      </w:pPr>
      <w:r>
        <w:rPr>
          <w:noProof/>
          <w:lang w:val="ca-ES"/>
        </w:rPr>
        <w:t>4.2.1</w:t>
      </w:r>
      <w:r w:rsidRPr="00790A2B">
        <w:rPr>
          <w:rFonts w:asciiTheme="minorHAnsi" w:eastAsiaTheme="minorEastAsia" w:hAnsiTheme="minorHAnsi" w:cstheme="minorBidi"/>
          <w:noProof/>
          <w:sz w:val="22"/>
          <w:szCs w:val="22"/>
          <w:lang w:val="ca-ES" w:eastAsia="ca-ES"/>
        </w:rPr>
        <w:tab/>
      </w:r>
      <w:r>
        <w:rPr>
          <w:noProof/>
          <w:lang w:val="ca-ES"/>
        </w:rPr>
        <w:t>Resultats obtinguts.</w:t>
      </w:r>
      <w:r w:rsidRPr="00790A2B">
        <w:rPr>
          <w:noProof/>
          <w:lang w:val="ca-ES"/>
        </w:rPr>
        <w:tab/>
      </w:r>
      <w:r>
        <w:rPr>
          <w:noProof/>
          <w:lang w:val="ca-ES"/>
        </w:rPr>
        <w:t xml:space="preserve"> </w:t>
      </w:r>
      <w:r w:rsidR="006256DD">
        <w:rPr>
          <w:noProof/>
          <w:lang w:val="ca-ES"/>
        </w:rPr>
        <w:t>29</w:t>
      </w:r>
    </w:p>
    <w:p w14:paraId="2AB2B67D" w14:textId="77777777" w:rsidR="004F0815" w:rsidRPr="004F0815" w:rsidRDefault="004F0815" w:rsidP="004F0815">
      <w:pPr>
        <w:rPr>
          <w:lang w:val="ca-ES"/>
        </w:rPr>
      </w:pPr>
    </w:p>
    <w:p w14:paraId="242F344E" w14:textId="355B77A4" w:rsidR="004F0815" w:rsidRPr="004F0815" w:rsidRDefault="004F0815" w:rsidP="004F0815">
      <w:pPr>
        <w:rPr>
          <w:lang w:val="ca-ES"/>
        </w:rPr>
      </w:pPr>
      <w:r>
        <w:rPr>
          <w:lang w:val="ca-ES"/>
        </w:rPr>
        <w:t xml:space="preserve">       </w:t>
      </w:r>
    </w:p>
    <w:p w14:paraId="14E3D9B0" w14:textId="77777777" w:rsidR="0032767B" w:rsidRPr="0032767B" w:rsidRDefault="0032767B" w:rsidP="0032767B"/>
    <w:p w14:paraId="1B1773CD" w14:textId="77777777" w:rsidR="0032767B" w:rsidRPr="0032767B" w:rsidRDefault="0032767B" w:rsidP="0032767B">
      <w:pPr>
        <w:rPr>
          <w:rFonts w:eastAsiaTheme="minorEastAsia"/>
        </w:rPr>
      </w:pPr>
    </w:p>
    <w:p w14:paraId="58E13B1A" w14:textId="77777777" w:rsidR="00BC16FD" w:rsidRDefault="008755EA">
      <w:pPr>
        <w:pStyle w:val="Ttulo"/>
        <w:rPr>
          <w:lang w:val="ca-ES"/>
        </w:rPr>
      </w:pPr>
      <w:r w:rsidRPr="004F7EFF">
        <w:rPr>
          <w:lang w:val="ca-ES"/>
        </w:rPr>
        <w:fldChar w:fldCharType="end"/>
      </w:r>
      <w:bookmarkStart w:id="0" w:name="_GoBack"/>
      <w:bookmarkEnd w:id="0"/>
    </w:p>
    <w:p w14:paraId="53A53002" w14:textId="77777777" w:rsidR="00BC16FD" w:rsidRPr="00BC16FD" w:rsidRDefault="00BC16FD" w:rsidP="00BC16FD">
      <w:pPr>
        <w:rPr>
          <w:lang w:val="ca-ES"/>
        </w:rPr>
      </w:pPr>
    </w:p>
    <w:p w14:paraId="032F9539" w14:textId="77777777" w:rsidR="00BC16FD" w:rsidRPr="00BC16FD" w:rsidRDefault="00BC16FD" w:rsidP="00BC16FD">
      <w:pPr>
        <w:rPr>
          <w:lang w:val="ca-ES"/>
        </w:rPr>
      </w:pPr>
    </w:p>
    <w:p w14:paraId="537C4CAD" w14:textId="77777777" w:rsidR="00BC16FD" w:rsidRDefault="00BC16FD" w:rsidP="00BC16FD">
      <w:pPr>
        <w:pStyle w:val="Ttulo"/>
        <w:tabs>
          <w:tab w:val="left" w:pos="7725"/>
        </w:tabs>
        <w:jc w:val="left"/>
        <w:rPr>
          <w:lang w:val="ca-ES"/>
        </w:rPr>
      </w:pPr>
      <w:r>
        <w:rPr>
          <w:lang w:val="ca-ES"/>
        </w:rPr>
        <w:tab/>
      </w:r>
    </w:p>
    <w:p w14:paraId="62965FB1" w14:textId="77777777" w:rsidR="008E09FB" w:rsidRPr="004F7EFF" w:rsidRDefault="008755EA">
      <w:pPr>
        <w:pStyle w:val="Ttulo"/>
        <w:rPr>
          <w:lang w:val="ca-ES"/>
        </w:rPr>
      </w:pPr>
      <w:r w:rsidRPr="00BC16FD">
        <w:rPr>
          <w:lang w:val="ca-ES"/>
        </w:rPr>
        <w:br w:type="page"/>
      </w:r>
      <w:r w:rsidR="00C026A7" w:rsidRPr="004F7EFF">
        <w:rPr>
          <w:lang w:val="ca-ES"/>
        </w:rPr>
        <w:lastRenderedPageBreak/>
        <w:fldChar w:fldCharType="begin"/>
      </w:r>
      <w:r w:rsidR="00C026A7" w:rsidRPr="004F7EFF">
        <w:rPr>
          <w:lang w:val="ca-ES"/>
        </w:rPr>
        <w:instrText xml:space="preserve"> TITLE  \* MERGEFORMAT </w:instrText>
      </w:r>
      <w:r w:rsidR="00C026A7" w:rsidRPr="004F7EFF">
        <w:rPr>
          <w:lang w:val="ca-ES"/>
        </w:rPr>
        <w:fldChar w:fldCharType="separate"/>
      </w:r>
      <w:r w:rsidR="00605AAA">
        <w:rPr>
          <w:lang w:val="ca-ES"/>
        </w:rPr>
        <w:t xml:space="preserve">Especificació de </w:t>
      </w:r>
      <w:r w:rsidR="00F0260B" w:rsidRPr="004F7EFF">
        <w:rPr>
          <w:lang w:val="ca-ES"/>
        </w:rPr>
        <w:t>Requi</w:t>
      </w:r>
      <w:r w:rsidR="00C026A7" w:rsidRPr="004F7EFF">
        <w:rPr>
          <w:lang w:val="ca-ES"/>
        </w:rPr>
        <w:fldChar w:fldCharType="end"/>
      </w:r>
      <w:r w:rsidR="00605AAA">
        <w:rPr>
          <w:lang w:val="ca-ES"/>
        </w:rPr>
        <w:t>sits del Sistema (SRS)</w:t>
      </w:r>
    </w:p>
    <w:p w14:paraId="3DE1E7C9" w14:textId="77777777" w:rsidR="008E09FB" w:rsidRPr="004F7EFF" w:rsidRDefault="008755EA">
      <w:pPr>
        <w:pStyle w:val="Ttulo1"/>
        <w:rPr>
          <w:lang w:val="ca-ES"/>
        </w:rPr>
      </w:pPr>
      <w:bookmarkStart w:id="1" w:name="_Toc496101104"/>
      <w:r w:rsidRPr="004F7EFF">
        <w:rPr>
          <w:lang w:val="ca-ES"/>
        </w:rPr>
        <w:t>Introduc</w:t>
      </w:r>
      <w:r w:rsidR="00C13FC2" w:rsidRPr="004F7EFF">
        <w:rPr>
          <w:lang w:val="ca-ES"/>
        </w:rPr>
        <w:t>ció</w:t>
      </w:r>
      <w:bookmarkEnd w:id="1"/>
    </w:p>
    <w:p w14:paraId="1E85E5BC" w14:textId="77777777" w:rsidR="008E09FB" w:rsidRDefault="008755EA">
      <w:pPr>
        <w:pStyle w:val="Ttulo2"/>
        <w:rPr>
          <w:lang w:val="ca-ES"/>
        </w:rPr>
      </w:pPr>
      <w:bookmarkStart w:id="2" w:name="_Toc496101105"/>
      <w:r w:rsidRPr="004F7EFF">
        <w:rPr>
          <w:lang w:val="ca-ES"/>
        </w:rPr>
        <w:t>P</w:t>
      </w:r>
      <w:r w:rsidR="003370C7" w:rsidRPr="004F7EFF">
        <w:rPr>
          <w:lang w:val="ca-ES"/>
        </w:rPr>
        <w:t>ropòsit</w:t>
      </w:r>
      <w:bookmarkEnd w:id="2"/>
    </w:p>
    <w:p w14:paraId="11CB1D5D" w14:textId="77777777" w:rsidR="00CF3352" w:rsidRPr="00CF3352" w:rsidRDefault="00CF3352" w:rsidP="00CF3352">
      <w:pPr>
        <w:rPr>
          <w:lang w:val="ca-ES"/>
        </w:rPr>
      </w:pPr>
    </w:p>
    <w:p w14:paraId="383237E0" w14:textId="77777777" w:rsidR="00CF3352" w:rsidRPr="00CF3352" w:rsidRDefault="00CF3352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r w:rsidRPr="00CF3352">
        <w:rPr>
          <w:rFonts w:ascii="Arial" w:hAnsi="Arial" w:cs="Arial"/>
          <w:color w:val="00000A"/>
          <w:lang w:val="es-ES" w:eastAsia="es-ES"/>
        </w:rPr>
        <w:t xml:space="preserve">El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següent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document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descriu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les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especificacions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de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requeriments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de software per la</w:t>
      </w:r>
    </w:p>
    <w:p w14:paraId="799663F7" w14:textId="77777777" w:rsidR="00CF3352" w:rsidRPr="00CF3352" w:rsidRDefault="00CF3352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proofErr w:type="spellStart"/>
      <w:r w:rsidRPr="00CF3352">
        <w:rPr>
          <w:rFonts w:ascii="Arial" w:hAnsi="Arial" w:cs="Arial"/>
          <w:color w:val="00000A"/>
          <w:lang w:val="es-ES" w:eastAsia="es-ES"/>
        </w:rPr>
        <w:t>creació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de la app: </w:t>
      </w:r>
      <w:r w:rsidR="002A3C9E">
        <w:rPr>
          <w:rFonts w:ascii="Arial" w:hAnsi="Arial" w:cs="Arial"/>
          <w:color w:val="00000A"/>
          <w:lang w:val="es-ES" w:eastAsia="es-ES"/>
        </w:rPr>
        <w:t xml:space="preserve">¿A qué </w:t>
      </w:r>
      <w:proofErr w:type="gramStart"/>
      <w:r w:rsidR="002A3C9E">
        <w:rPr>
          <w:rFonts w:ascii="Arial" w:hAnsi="Arial" w:cs="Arial"/>
          <w:color w:val="00000A"/>
          <w:lang w:val="es-ES" w:eastAsia="es-ES"/>
        </w:rPr>
        <w:t>jugamos?</w:t>
      </w:r>
      <w:r w:rsidRPr="00CF3352">
        <w:rPr>
          <w:rFonts w:ascii="Arial" w:hAnsi="Arial" w:cs="Arial"/>
          <w:color w:val="00000A"/>
          <w:lang w:val="es-ES" w:eastAsia="es-ES"/>
        </w:rPr>
        <w:t>.</w:t>
      </w:r>
      <w:proofErr w:type="gramEnd"/>
      <w:r w:rsidRPr="00CF3352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Aquest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document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ha de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aprovat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pels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clients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>, ja que es una</w:t>
      </w:r>
    </w:p>
    <w:p w14:paraId="1985E189" w14:textId="77777777" w:rsidR="00CF3352" w:rsidRPr="00CF3352" w:rsidRDefault="00CF3352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proofErr w:type="spellStart"/>
      <w:r w:rsidRPr="00CF3352">
        <w:rPr>
          <w:rFonts w:ascii="Arial" w:hAnsi="Arial" w:cs="Arial"/>
          <w:color w:val="00000A"/>
          <w:lang w:val="es-ES" w:eastAsia="es-ES"/>
        </w:rPr>
        <w:t>descripció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completa i global del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funcionament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del Sistema.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D'altra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banda,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aquesta</w:t>
      </w:r>
      <w:proofErr w:type="spellEnd"/>
    </w:p>
    <w:p w14:paraId="402A0056" w14:textId="77777777" w:rsidR="00CF3352" w:rsidRPr="00CF3352" w:rsidRDefault="00CF3352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proofErr w:type="spellStart"/>
      <w:r w:rsidRPr="00CF3352">
        <w:rPr>
          <w:rFonts w:ascii="Arial" w:hAnsi="Arial" w:cs="Arial"/>
          <w:color w:val="00000A"/>
          <w:lang w:val="es-ES" w:eastAsia="es-ES"/>
        </w:rPr>
        <w:t>especificacions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han de ser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utilitzades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pels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analistes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a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l'hora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de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produir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la </w:t>
      </w:r>
      <w:proofErr w:type="spellStart"/>
      <w:r w:rsidRPr="00CF3352">
        <w:rPr>
          <w:rFonts w:ascii="Arial" w:hAnsi="Arial" w:cs="Arial"/>
          <w:color w:val="00000A"/>
          <w:lang w:val="es-ES" w:eastAsia="es-ES"/>
        </w:rPr>
        <w:t>documentació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 xml:space="preserve"> de</w:t>
      </w:r>
    </w:p>
    <w:p w14:paraId="265BCC98" w14:textId="77777777" w:rsidR="00CF3352" w:rsidRPr="00CF3352" w:rsidRDefault="00CF3352" w:rsidP="00861BFD">
      <w:pPr>
        <w:ind w:firstLine="720"/>
        <w:jc w:val="both"/>
        <w:rPr>
          <w:rFonts w:ascii="Arial" w:hAnsi="Arial" w:cs="Arial"/>
          <w:lang w:val="ca-ES"/>
        </w:rPr>
      </w:pPr>
      <w:proofErr w:type="spellStart"/>
      <w:r w:rsidRPr="00CF3352">
        <w:rPr>
          <w:rFonts w:ascii="Arial" w:hAnsi="Arial" w:cs="Arial"/>
          <w:color w:val="00000A"/>
          <w:lang w:val="es-ES" w:eastAsia="es-ES"/>
        </w:rPr>
        <w:t>disseny</w:t>
      </w:r>
      <w:proofErr w:type="spellEnd"/>
      <w:r w:rsidRPr="00CF3352">
        <w:rPr>
          <w:rFonts w:ascii="Arial" w:hAnsi="Arial" w:cs="Arial"/>
          <w:color w:val="00000A"/>
          <w:lang w:val="es-ES" w:eastAsia="es-ES"/>
        </w:rPr>
        <w:t>.</w:t>
      </w:r>
    </w:p>
    <w:p w14:paraId="2AC4A588" w14:textId="77777777" w:rsidR="008E09FB" w:rsidRDefault="003370C7">
      <w:pPr>
        <w:pStyle w:val="Ttulo2"/>
        <w:rPr>
          <w:lang w:val="ca-ES"/>
        </w:rPr>
      </w:pPr>
      <w:bookmarkStart w:id="3" w:name="_Toc496101106"/>
      <w:r w:rsidRPr="004F7EFF">
        <w:rPr>
          <w:lang w:val="ca-ES"/>
        </w:rPr>
        <w:t>Àmbit</w:t>
      </w:r>
      <w:bookmarkEnd w:id="3"/>
    </w:p>
    <w:p w14:paraId="550F22BA" w14:textId="77777777" w:rsidR="002A3C9E" w:rsidRPr="002A3C9E" w:rsidRDefault="002A3C9E" w:rsidP="002A3C9E">
      <w:pPr>
        <w:rPr>
          <w:lang w:val="ca-ES"/>
        </w:rPr>
      </w:pPr>
    </w:p>
    <w:p w14:paraId="40B42EFC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proofErr w:type="spellStart"/>
      <w:r w:rsidRPr="002A3C9E">
        <w:rPr>
          <w:rFonts w:ascii="Arial" w:hAnsi="Arial" w:cs="Arial"/>
          <w:color w:val="00000A"/>
          <w:lang w:val="es-ES" w:eastAsia="es-ES"/>
        </w:rPr>
        <w:t>Aquestes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especificacions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requisits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van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destinades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als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usuaris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del Sistema, per poder</w:t>
      </w:r>
    </w:p>
    <w:p w14:paraId="5B7B4539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continuar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amb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el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desenvolupament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 la </w:t>
      </w:r>
      <w:proofErr w:type="gramStart"/>
      <w:r w:rsidRPr="002A3C9E">
        <w:rPr>
          <w:rFonts w:ascii="Arial" w:hAnsi="Arial" w:cs="Arial"/>
          <w:color w:val="00000A"/>
          <w:lang w:val="es-ES" w:eastAsia="es-ES"/>
        </w:rPr>
        <w:t>app</w:t>
      </w:r>
      <w:proofErr w:type="gramEnd"/>
      <w:r w:rsidRPr="002A3C9E">
        <w:rPr>
          <w:rFonts w:ascii="Arial" w:hAnsi="Arial" w:cs="Arial"/>
          <w:color w:val="00000A"/>
          <w:lang w:val="es-ES" w:eastAsia="es-ES"/>
        </w:rPr>
        <w:t xml:space="preserve"> i la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automatització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 la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mateixa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.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D'aquesta</w:t>
      </w:r>
      <w:proofErr w:type="spellEnd"/>
    </w:p>
    <w:p w14:paraId="231B8715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manera,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farem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créixer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nombre de </w:t>
      </w:r>
      <w:proofErr w:type="spellStart"/>
      <w:r>
        <w:rPr>
          <w:rFonts w:ascii="Arial" w:hAnsi="Arial" w:cs="Arial"/>
          <w:color w:val="00000A"/>
          <w:lang w:val="es-ES" w:eastAsia="es-ES"/>
        </w:rPr>
        <w:t>usuaris</w:t>
      </w:r>
      <w:proofErr w:type="spellEnd"/>
      <w:r>
        <w:rPr>
          <w:rFonts w:ascii="Arial" w:hAnsi="Arial" w:cs="Arial"/>
          <w:color w:val="00000A"/>
          <w:lang w:val="es-ES" w:eastAsia="es-ES"/>
        </w:rPr>
        <w:t xml:space="preserve"> a la </w:t>
      </w:r>
      <w:proofErr w:type="spellStart"/>
      <w:r>
        <w:rPr>
          <w:rFonts w:ascii="Arial" w:hAnsi="Arial" w:cs="Arial"/>
          <w:color w:val="00000A"/>
          <w:lang w:val="es-ES" w:eastAsia="es-ES"/>
        </w:rPr>
        <w:t>nostre</w:t>
      </w:r>
      <w:proofErr w:type="spellEnd"/>
      <w:r>
        <w:rPr>
          <w:rFonts w:ascii="Arial" w:hAnsi="Arial" w:cs="Arial"/>
          <w:color w:val="00000A"/>
          <w:lang w:val="es-ES" w:eastAsia="es-ES"/>
        </w:rPr>
        <w:t xml:space="preserve"> aplicación </w:t>
      </w:r>
      <w:r w:rsidRPr="002A3C9E">
        <w:rPr>
          <w:rFonts w:ascii="Arial" w:hAnsi="Arial" w:cs="Arial"/>
          <w:color w:val="00000A"/>
          <w:lang w:val="es-ES" w:eastAsia="es-ES"/>
        </w:rPr>
        <w:t xml:space="preserve">al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oferir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un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producte</w:t>
      </w:r>
      <w:proofErr w:type="spellEnd"/>
    </w:p>
    <w:p w14:paraId="7219EF44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de la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millor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qualitat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possible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>.</w:t>
      </w:r>
    </w:p>
    <w:p w14:paraId="67FCFE35" w14:textId="77777777" w:rsidR="002A3C9E" w:rsidRDefault="002A3C9E" w:rsidP="002A3C9E">
      <w:pPr>
        <w:widowControl/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A"/>
          <w:lang w:val="es-ES" w:eastAsia="es-ES"/>
        </w:rPr>
      </w:pPr>
    </w:p>
    <w:p w14:paraId="6FB136DB" w14:textId="77777777" w:rsidR="008E09FB" w:rsidRDefault="003370C7">
      <w:pPr>
        <w:pStyle w:val="Ttulo2"/>
        <w:rPr>
          <w:lang w:val="ca-ES"/>
        </w:rPr>
      </w:pPr>
      <w:bookmarkStart w:id="4" w:name="_Toc496101107"/>
      <w:r w:rsidRPr="004F7EFF">
        <w:rPr>
          <w:lang w:val="ca-ES"/>
        </w:rPr>
        <w:t>Definic</w:t>
      </w:r>
      <w:r w:rsidR="008755EA" w:rsidRPr="004F7EFF">
        <w:rPr>
          <w:lang w:val="ca-ES"/>
        </w:rPr>
        <w:t>io</w:t>
      </w:r>
      <w:r w:rsidRPr="004F7EFF">
        <w:rPr>
          <w:lang w:val="ca-ES"/>
        </w:rPr>
        <w:t>ns, Acrònims</w:t>
      </w:r>
      <w:r w:rsidR="008755EA" w:rsidRPr="004F7EFF">
        <w:rPr>
          <w:lang w:val="ca-ES"/>
        </w:rPr>
        <w:t xml:space="preserve">, </w:t>
      </w:r>
      <w:r w:rsidRPr="004F7EFF">
        <w:rPr>
          <w:lang w:val="ca-ES"/>
        </w:rPr>
        <w:t xml:space="preserve">I </w:t>
      </w:r>
      <w:r w:rsidR="008755EA" w:rsidRPr="004F7EFF">
        <w:rPr>
          <w:lang w:val="ca-ES"/>
        </w:rPr>
        <w:t>Abrevia</w:t>
      </w:r>
      <w:r w:rsidRPr="004F7EFF">
        <w:rPr>
          <w:lang w:val="ca-ES"/>
        </w:rPr>
        <w:t>c</w:t>
      </w:r>
      <w:r w:rsidR="008755EA" w:rsidRPr="004F7EFF">
        <w:rPr>
          <w:lang w:val="ca-ES"/>
        </w:rPr>
        <w:t>ions</w:t>
      </w:r>
      <w:bookmarkEnd w:id="4"/>
    </w:p>
    <w:p w14:paraId="7C925635" w14:textId="77777777" w:rsidR="002A3C9E" w:rsidRPr="002A3C9E" w:rsidRDefault="002A3C9E" w:rsidP="002A3C9E">
      <w:pPr>
        <w:rPr>
          <w:lang w:val="ca-ES"/>
        </w:rPr>
      </w:pPr>
    </w:p>
    <w:p w14:paraId="150229C4" w14:textId="77777777" w:rsid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MT" w:hAnsi="ArialMT" w:cs="ArialMT"/>
          <w:color w:val="00000A"/>
          <w:lang w:val="es-ES" w:eastAsia="es-ES"/>
        </w:rPr>
      </w:pPr>
      <w:proofErr w:type="gramStart"/>
      <w:r>
        <w:rPr>
          <w:rFonts w:ascii="ArialMT" w:hAnsi="ArialMT" w:cs="ArialMT"/>
          <w:color w:val="00000A"/>
          <w:lang w:val="es-ES" w:eastAsia="es-ES"/>
        </w:rPr>
        <w:t>app</w:t>
      </w:r>
      <w:proofErr w:type="gramEnd"/>
      <w:r>
        <w:rPr>
          <w:rFonts w:ascii="ArialMT" w:hAnsi="ArialMT" w:cs="ArialMT"/>
          <w:color w:val="00000A"/>
          <w:lang w:val="es-ES" w:eastAsia="es-ES"/>
        </w:rPr>
        <w:t xml:space="preserve">: </w:t>
      </w:r>
      <w:proofErr w:type="spellStart"/>
      <w:r>
        <w:rPr>
          <w:rFonts w:ascii="ArialMT" w:hAnsi="ArialMT" w:cs="ArialMT"/>
          <w:color w:val="00000A"/>
          <w:lang w:val="es-ES" w:eastAsia="es-ES"/>
        </w:rPr>
        <w:t>Aplicació</w:t>
      </w:r>
      <w:proofErr w:type="spellEnd"/>
      <w:r>
        <w:rPr>
          <w:rFonts w:ascii="ArialMT" w:hAnsi="ArialMT" w:cs="ArialMT"/>
          <w:color w:val="00000A"/>
          <w:lang w:val="es-ES" w:eastAsia="es-ES"/>
        </w:rPr>
        <w:t xml:space="preserve"> </w:t>
      </w:r>
      <w:proofErr w:type="spellStart"/>
      <w:r>
        <w:rPr>
          <w:rFonts w:ascii="ArialMT" w:hAnsi="ArialMT" w:cs="ArialMT"/>
          <w:color w:val="00000A"/>
          <w:lang w:val="es-ES" w:eastAsia="es-ES"/>
        </w:rPr>
        <w:t>mòbil</w:t>
      </w:r>
      <w:proofErr w:type="spellEnd"/>
      <w:r>
        <w:rPr>
          <w:rFonts w:ascii="ArialMT" w:hAnsi="ArialMT" w:cs="ArialMT"/>
          <w:color w:val="00000A"/>
          <w:lang w:val="es-ES" w:eastAsia="es-ES"/>
        </w:rPr>
        <w:t>.</w:t>
      </w:r>
    </w:p>
    <w:p w14:paraId="0F08F715" w14:textId="77777777" w:rsidR="003370C7" w:rsidRPr="004F7EFF" w:rsidRDefault="002A3C9E" w:rsidP="00861BFD">
      <w:pPr>
        <w:pStyle w:val="Textoindependiente"/>
        <w:ind w:left="0" w:firstLine="720"/>
        <w:rPr>
          <w:lang w:val="ca-ES"/>
        </w:rPr>
      </w:pPr>
      <w:proofErr w:type="gramStart"/>
      <w:r>
        <w:rPr>
          <w:rFonts w:ascii="ArialMT" w:hAnsi="ArialMT" w:cs="ArialMT"/>
          <w:color w:val="00000A"/>
          <w:lang w:val="es-ES" w:eastAsia="es-ES"/>
        </w:rPr>
        <w:t>BBDD :</w:t>
      </w:r>
      <w:proofErr w:type="gramEnd"/>
      <w:r>
        <w:rPr>
          <w:rFonts w:ascii="ArialMT" w:hAnsi="ArialMT" w:cs="ArialMT"/>
          <w:color w:val="00000A"/>
          <w:lang w:val="es-ES" w:eastAsia="es-ES"/>
        </w:rPr>
        <w:t xml:space="preserve"> Base de </w:t>
      </w:r>
      <w:proofErr w:type="spellStart"/>
      <w:r>
        <w:rPr>
          <w:rFonts w:ascii="ArialMT" w:hAnsi="ArialMT" w:cs="ArialMT"/>
          <w:color w:val="00000A"/>
          <w:lang w:val="es-ES" w:eastAsia="es-ES"/>
        </w:rPr>
        <w:t>dades</w:t>
      </w:r>
      <w:proofErr w:type="spellEnd"/>
      <w:r>
        <w:rPr>
          <w:rFonts w:ascii="ArialMT" w:hAnsi="ArialMT" w:cs="ArialMT"/>
          <w:color w:val="00000A"/>
          <w:lang w:val="es-ES" w:eastAsia="es-ES"/>
        </w:rPr>
        <w:t xml:space="preserve"> </w:t>
      </w:r>
      <w:proofErr w:type="spellStart"/>
      <w:r>
        <w:rPr>
          <w:rFonts w:ascii="ArialMT" w:hAnsi="ArialMT" w:cs="ArialMT"/>
          <w:color w:val="00000A"/>
          <w:lang w:val="es-ES" w:eastAsia="es-ES"/>
        </w:rPr>
        <w:t>on</w:t>
      </w:r>
      <w:proofErr w:type="spellEnd"/>
      <w:r>
        <w:rPr>
          <w:rFonts w:ascii="ArialMT" w:hAnsi="ArialMT" w:cs="ArialMT"/>
          <w:color w:val="00000A"/>
          <w:lang w:val="es-ES" w:eastAsia="es-ES"/>
        </w:rPr>
        <w:t xml:space="preserve"> es guarden totes les </w:t>
      </w:r>
      <w:proofErr w:type="spellStart"/>
      <w:r>
        <w:rPr>
          <w:rFonts w:ascii="ArialMT" w:hAnsi="ArialMT" w:cs="ArialMT"/>
          <w:color w:val="00000A"/>
          <w:lang w:val="es-ES" w:eastAsia="es-ES"/>
        </w:rPr>
        <w:t>jocs</w:t>
      </w:r>
      <w:proofErr w:type="spellEnd"/>
      <w:r>
        <w:rPr>
          <w:rFonts w:ascii="ArialMT" w:hAnsi="ArialMT" w:cs="ArialMT"/>
          <w:color w:val="00000A"/>
          <w:lang w:val="es-ES" w:eastAsia="es-ES"/>
        </w:rPr>
        <w:t xml:space="preserve">, </w:t>
      </w:r>
      <w:proofErr w:type="spellStart"/>
      <w:r>
        <w:rPr>
          <w:rFonts w:ascii="ArialMT" w:hAnsi="ArialMT" w:cs="ArialMT"/>
          <w:color w:val="00000A"/>
          <w:lang w:val="es-ES" w:eastAsia="es-ES"/>
        </w:rPr>
        <w:t>usuaris</w:t>
      </w:r>
      <w:proofErr w:type="spellEnd"/>
      <w:r>
        <w:rPr>
          <w:rFonts w:ascii="ArialMT" w:hAnsi="ArialMT" w:cs="ArialMT"/>
          <w:color w:val="00000A"/>
          <w:lang w:val="es-ES" w:eastAsia="es-ES"/>
        </w:rPr>
        <w:t xml:space="preserve">, </w:t>
      </w:r>
      <w:proofErr w:type="spellStart"/>
      <w:r>
        <w:rPr>
          <w:rFonts w:ascii="ArialMT" w:hAnsi="ArialMT" w:cs="ArialMT"/>
          <w:color w:val="00000A"/>
          <w:lang w:val="es-ES" w:eastAsia="es-ES"/>
        </w:rPr>
        <w:t>partides</w:t>
      </w:r>
      <w:proofErr w:type="spellEnd"/>
      <w:r>
        <w:rPr>
          <w:rFonts w:ascii="ArialMT" w:hAnsi="ArialMT" w:cs="ArialMT"/>
          <w:color w:val="00000A"/>
          <w:lang w:val="es-ES" w:eastAsia="es-ES"/>
        </w:rPr>
        <w:t xml:space="preserve"> i </w:t>
      </w:r>
      <w:proofErr w:type="spellStart"/>
      <w:r>
        <w:rPr>
          <w:rFonts w:ascii="ArialMT" w:hAnsi="ArialMT" w:cs="ArialMT"/>
          <w:color w:val="00000A"/>
          <w:lang w:val="es-ES" w:eastAsia="es-ES"/>
        </w:rPr>
        <w:t>llistes</w:t>
      </w:r>
      <w:proofErr w:type="spellEnd"/>
      <w:r>
        <w:rPr>
          <w:rFonts w:ascii="ArialMT" w:hAnsi="ArialMT" w:cs="ArialMT"/>
          <w:color w:val="00000A"/>
          <w:lang w:val="es-ES" w:eastAsia="es-ES"/>
        </w:rPr>
        <w:t xml:space="preserve"> de </w:t>
      </w:r>
      <w:proofErr w:type="spellStart"/>
      <w:r>
        <w:rPr>
          <w:rFonts w:ascii="ArialMT" w:hAnsi="ArialMT" w:cs="ArialMT"/>
          <w:color w:val="00000A"/>
          <w:lang w:val="es-ES" w:eastAsia="es-ES"/>
        </w:rPr>
        <w:t>jocs</w:t>
      </w:r>
      <w:proofErr w:type="spellEnd"/>
      <w:r>
        <w:rPr>
          <w:rFonts w:ascii="ArialMT" w:hAnsi="ArialMT" w:cs="ArialMT"/>
          <w:color w:val="00000A"/>
          <w:lang w:val="es-ES" w:eastAsia="es-ES"/>
        </w:rPr>
        <w:t xml:space="preserve"> </w:t>
      </w:r>
      <w:proofErr w:type="spellStart"/>
      <w:r>
        <w:rPr>
          <w:rFonts w:ascii="ArialMT" w:hAnsi="ArialMT" w:cs="ArialMT"/>
          <w:color w:val="00000A"/>
          <w:lang w:val="es-ES" w:eastAsia="es-ES"/>
        </w:rPr>
        <w:t>preferits</w:t>
      </w:r>
      <w:proofErr w:type="spellEnd"/>
      <w:r>
        <w:rPr>
          <w:rFonts w:ascii="ArialMT" w:hAnsi="ArialMT" w:cs="ArialMT"/>
          <w:color w:val="00000A"/>
          <w:lang w:val="es-ES" w:eastAsia="es-ES"/>
        </w:rPr>
        <w:t>.</w:t>
      </w:r>
    </w:p>
    <w:p w14:paraId="65FBA0EA" w14:textId="77777777" w:rsidR="008E09FB" w:rsidRDefault="008755EA">
      <w:pPr>
        <w:pStyle w:val="Ttulo2"/>
        <w:rPr>
          <w:lang w:val="ca-ES"/>
        </w:rPr>
      </w:pPr>
      <w:bookmarkStart w:id="5" w:name="_Toc496101108"/>
      <w:r w:rsidRPr="004F7EFF">
        <w:rPr>
          <w:lang w:val="ca-ES"/>
        </w:rPr>
        <w:t>Refer</w:t>
      </w:r>
      <w:r w:rsidR="003370C7" w:rsidRPr="004F7EFF">
        <w:rPr>
          <w:lang w:val="ca-ES"/>
        </w:rPr>
        <w:t>ències</w:t>
      </w:r>
      <w:bookmarkEnd w:id="5"/>
    </w:p>
    <w:p w14:paraId="01592B5F" w14:textId="77777777" w:rsidR="002A3C9E" w:rsidRPr="002A3C9E" w:rsidRDefault="002A3C9E" w:rsidP="002A3C9E">
      <w:pPr>
        <w:rPr>
          <w:lang w:val="ca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2A3C9E" w14:paraId="219EFD4E" w14:textId="77777777" w:rsidTr="002A3C9E">
        <w:tc>
          <w:tcPr>
            <w:tcW w:w="4675" w:type="dxa"/>
          </w:tcPr>
          <w:p w14:paraId="54E18060" w14:textId="77777777" w:rsidR="002A3C9E" w:rsidRDefault="002A3C9E" w:rsidP="002A3C9E">
            <w:pPr>
              <w:pStyle w:val="Textoindependiente"/>
              <w:ind w:left="0"/>
              <w:jc w:val="center"/>
              <w:rPr>
                <w:lang w:val="ca-ES"/>
              </w:rPr>
            </w:pPr>
            <w:proofErr w:type="spellStart"/>
            <w:r>
              <w:rPr>
                <w:rFonts w:ascii="ArialMT" w:hAnsi="ArialMT" w:cs="ArialMT"/>
                <w:color w:val="00000A"/>
                <w:lang w:val="es-ES" w:eastAsia="es-ES"/>
              </w:rPr>
              <w:t>Títol</w:t>
            </w:r>
            <w:proofErr w:type="spellEnd"/>
            <w:r>
              <w:rPr>
                <w:rFonts w:ascii="ArialMT" w:hAnsi="ArialMT" w:cs="ArialMT"/>
                <w:color w:val="00000A"/>
                <w:lang w:val="es-ES" w:eastAsia="es-ES"/>
              </w:rPr>
              <w:t xml:space="preserve"> del </w:t>
            </w:r>
            <w:proofErr w:type="spellStart"/>
            <w:r>
              <w:rPr>
                <w:rFonts w:ascii="ArialMT" w:hAnsi="ArialMT" w:cs="ArialMT"/>
                <w:color w:val="00000A"/>
                <w:lang w:val="es-ES" w:eastAsia="es-ES"/>
              </w:rPr>
              <w:t>document</w:t>
            </w:r>
            <w:proofErr w:type="spellEnd"/>
          </w:p>
        </w:tc>
        <w:tc>
          <w:tcPr>
            <w:tcW w:w="4675" w:type="dxa"/>
          </w:tcPr>
          <w:p w14:paraId="6A06CACD" w14:textId="77777777" w:rsidR="002A3C9E" w:rsidRDefault="002A3C9E" w:rsidP="002A3C9E">
            <w:pPr>
              <w:pStyle w:val="Textoindependiente"/>
              <w:ind w:left="0"/>
              <w:jc w:val="center"/>
              <w:rPr>
                <w:lang w:val="ca-ES"/>
              </w:rPr>
            </w:pPr>
            <w:r>
              <w:rPr>
                <w:rFonts w:ascii="ArialMT" w:hAnsi="ArialMT" w:cs="ArialMT"/>
                <w:color w:val="00000A"/>
                <w:lang w:val="es-ES" w:eastAsia="es-ES"/>
              </w:rPr>
              <w:t>Referencia</w:t>
            </w:r>
          </w:p>
        </w:tc>
      </w:tr>
      <w:tr w:rsidR="002A3C9E" w14:paraId="56DC1992" w14:textId="77777777" w:rsidTr="002A3C9E">
        <w:tc>
          <w:tcPr>
            <w:tcW w:w="4675" w:type="dxa"/>
          </w:tcPr>
          <w:p w14:paraId="6B686337" w14:textId="77777777" w:rsidR="002A3C9E" w:rsidRDefault="002A3C9E" w:rsidP="003370C7">
            <w:pPr>
              <w:pStyle w:val="Textoindependiente"/>
              <w:ind w:left="0"/>
              <w:rPr>
                <w:lang w:val="ca-ES"/>
              </w:rPr>
            </w:pPr>
            <w:proofErr w:type="spellStart"/>
            <w:r>
              <w:rPr>
                <w:rFonts w:ascii="ArialMT" w:hAnsi="ArialMT" w:cs="ArialMT"/>
                <w:color w:val="00000A"/>
                <w:lang w:val="es-ES" w:eastAsia="es-ES"/>
              </w:rPr>
              <w:t>Standar</w:t>
            </w:r>
            <w:proofErr w:type="spellEnd"/>
            <w:r>
              <w:rPr>
                <w:rFonts w:ascii="ArialMT" w:hAnsi="ArialMT" w:cs="ArialMT"/>
                <w:color w:val="00000A"/>
                <w:lang w:val="es-ES" w:eastAsia="es-ES"/>
              </w:rPr>
              <w:t xml:space="preserve"> IEEE 830 - 1998</w:t>
            </w:r>
          </w:p>
        </w:tc>
        <w:tc>
          <w:tcPr>
            <w:tcW w:w="4675" w:type="dxa"/>
          </w:tcPr>
          <w:p w14:paraId="1EB31291" w14:textId="77777777" w:rsidR="002A3C9E" w:rsidRDefault="002A3C9E" w:rsidP="003370C7">
            <w:pPr>
              <w:pStyle w:val="Textoindependiente"/>
              <w:ind w:left="0"/>
              <w:rPr>
                <w:lang w:val="ca-ES"/>
              </w:rPr>
            </w:pPr>
            <w:r>
              <w:rPr>
                <w:rFonts w:ascii="ArialMT" w:hAnsi="ArialMT" w:cs="ArialMT"/>
                <w:color w:val="00000A"/>
                <w:lang w:val="es-ES" w:eastAsia="es-ES"/>
              </w:rPr>
              <w:t>IEEE</w:t>
            </w:r>
          </w:p>
        </w:tc>
      </w:tr>
    </w:tbl>
    <w:p w14:paraId="54CDC829" w14:textId="77777777" w:rsidR="003370C7" w:rsidRPr="004F7EFF" w:rsidRDefault="003370C7" w:rsidP="003370C7">
      <w:pPr>
        <w:pStyle w:val="Textoindependiente"/>
        <w:rPr>
          <w:lang w:val="ca-ES"/>
        </w:rPr>
      </w:pPr>
    </w:p>
    <w:p w14:paraId="7584A9BA" w14:textId="77777777" w:rsidR="008E09FB" w:rsidRDefault="003370C7">
      <w:pPr>
        <w:pStyle w:val="Ttulo2"/>
        <w:rPr>
          <w:lang w:val="ca-ES"/>
        </w:rPr>
      </w:pPr>
      <w:bookmarkStart w:id="6" w:name="_Toc496101109"/>
      <w:r w:rsidRPr="004F7EFF">
        <w:rPr>
          <w:lang w:val="ca-ES"/>
        </w:rPr>
        <w:t>Resum general del document</w:t>
      </w:r>
      <w:bookmarkEnd w:id="6"/>
    </w:p>
    <w:p w14:paraId="7D7046CB" w14:textId="77777777" w:rsidR="002A3C9E" w:rsidRPr="002A3C9E" w:rsidRDefault="002A3C9E" w:rsidP="002A3C9E">
      <w:pPr>
        <w:rPr>
          <w:lang w:val="ca-ES"/>
        </w:rPr>
      </w:pPr>
    </w:p>
    <w:p w14:paraId="5758CE42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proofErr w:type="spellStart"/>
      <w:r w:rsidRPr="002A3C9E">
        <w:rPr>
          <w:rFonts w:ascii="Arial" w:hAnsi="Arial" w:cs="Arial"/>
          <w:color w:val="00000A"/>
          <w:lang w:val="es-ES" w:eastAsia="es-ES"/>
        </w:rPr>
        <w:t>Aquest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document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consta de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quatre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parts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. En la primera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secció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es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realitza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una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introducció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i es</w:t>
      </w:r>
    </w:p>
    <w:p w14:paraId="04EDA534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proporciona una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visió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general de les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especificacions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del sistema.</w:t>
      </w:r>
    </w:p>
    <w:p w14:paraId="2BE76C98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En la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segona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secció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del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document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es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realitza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una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descripció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general del sistema,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amb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la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finalitat</w:t>
      </w:r>
      <w:proofErr w:type="spellEnd"/>
    </w:p>
    <w:p w14:paraId="683DDF9A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de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conèixer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les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principals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funcionalitats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que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aquest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ha de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realitzar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>.</w:t>
      </w:r>
    </w:p>
    <w:p w14:paraId="28B815BA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La tercera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secció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del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document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es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on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definim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 manera detallada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tots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aquells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requisits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que han</w:t>
      </w:r>
    </w:p>
    <w:p w14:paraId="392640EF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de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satisfer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el Sistema.</w:t>
      </w:r>
    </w:p>
    <w:p w14:paraId="0B95EBCA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Per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últim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,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tenim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informació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addicional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que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ajudarà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ha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entendre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una mica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millor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el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funcionament</w:t>
      </w:r>
      <w:proofErr w:type="spellEnd"/>
    </w:p>
    <w:p w14:paraId="11836B7E" w14:textId="77777777" w:rsidR="003370C7" w:rsidRDefault="002A3C9E" w:rsidP="00861BFD">
      <w:pPr>
        <w:pStyle w:val="Textoindependiente"/>
        <w:ind w:left="0" w:firstLine="720"/>
        <w:jc w:val="both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de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tots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els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requisits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>.</w:t>
      </w:r>
    </w:p>
    <w:p w14:paraId="79BF82B5" w14:textId="77777777" w:rsidR="002A3C9E" w:rsidRDefault="002A3C9E" w:rsidP="002A3C9E">
      <w:pPr>
        <w:pStyle w:val="Textoindependiente"/>
        <w:ind w:left="0"/>
        <w:jc w:val="both"/>
        <w:rPr>
          <w:rFonts w:ascii="Arial" w:hAnsi="Arial" w:cs="Arial"/>
          <w:lang w:val="ca-ES"/>
        </w:rPr>
      </w:pPr>
    </w:p>
    <w:p w14:paraId="430653F6" w14:textId="77777777" w:rsidR="002A3C9E" w:rsidRDefault="002A3C9E" w:rsidP="002A3C9E">
      <w:pPr>
        <w:pStyle w:val="Textoindependiente"/>
        <w:ind w:left="0"/>
        <w:jc w:val="both"/>
        <w:rPr>
          <w:rFonts w:ascii="Arial" w:hAnsi="Arial" w:cs="Arial"/>
          <w:lang w:val="ca-ES"/>
        </w:rPr>
      </w:pPr>
    </w:p>
    <w:p w14:paraId="64CFE818" w14:textId="77777777" w:rsidR="002A3C9E" w:rsidRDefault="002A3C9E" w:rsidP="002A3C9E">
      <w:pPr>
        <w:pStyle w:val="Textoindependiente"/>
        <w:ind w:left="0"/>
        <w:jc w:val="both"/>
        <w:rPr>
          <w:rFonts w:ascii="Arial" w:hAnsi="Arial" w:cs="Arial"/>
          <w:lang w:val="ca-ES"/>
        </w:rPr>
      </w:pPr>
    </w:p>
    <w:p w14:paraId="1707D7DC" w14:textId="77777777" w:rsidR="002A3C9E" w:rsidRDefault="002A3C9E" w:rsidP="002A3C9E">
      <w:pPr>
        <w:pStyle w:val="Textoindependiente"/>
        <w:ind w:left="0"/>
        <w:jc w:val="both"/>
        <w:rPr>
          <w:rFonts w:ascii="Arial" w:hAnsi="Arial" w:cs="Arial"/>
          <w:lang w:val="ca-ES"/>
        </w:rPr>
      </w:pPr>
    </w:p>
    <w:p w14:paraId="22F0BF0F" w14:textId="77777777" w:rsidR="002A3C9E" w:rsidRDefault="002A3C9E" w:rsidP="002A3C9E">
      <w:pPr>
        <w:pStyle w:val="Textoindependiente"/>
        <w:ind w:left="0"/>
        <w:jc w:val="both"/>
        <w:rPr>
          <w:rFonts w:ascii="Arial" w:hAnsi="Arial" w:cs="Arial"/>
          <w:lang w:val="ca-ES"/>
        </w:rPr>
      </w:pPr>
    </w:p>
    <w:p w14:paraId="08DE5567" w14:textId="77777777" w:rsidR="002A3C9E" w:rsidRPr="002A3C9E" w:rsidRDefault="002A3C9E" w:rsidP="002A3C9E">
      <w:pPr>
        <w:pStyle w:val="Textoindependiente"/>
        <w:ind w:left="0"/>
        <w:jc w:val="both"/>
        <w:rPr>
          <w:rFonts w:ascii="Arial" w:hAnsi="Arial" w:cs="Arial"/>
          <w:lang w:val="ca-ES"/>
        </w:rPr>
      </w:pPr>
    </w:p>
    <w:p w14:paraId="547F17AD" w14:textId="77777777" w:rsidR="008E09FB" w:rsidRPr="004F7EFF" w:rsidRDefault="008755EA">
      <w:pPr>
        <w:pStyle w:val="Ttulo1"/>
        <w:rPr>
          <w:lang w:val="ca-ES"/>
        </w:rPr>
      </w:pPr>
      <w:bookmarkStart w:id="7" w:name="_Toc496101110"/>
      <w:r w:rsidRPr="004F7EFF">
        <w:rPr>
          <w:lang w:val="ca-ES"/>
        </w:rPr>
        <w:lastRenderedPageBreak/>
        <w:t>Descrip</w:t>
      </w:r>
      <w:r w:rsidR="003370C7" w:rsidRPr="004F7EFF">
        <w:rPr>
          <w:lang w:val="ca-ES"/>
        </w:rPr>
        <w:t>ció general</w:t>
      </w:r>
      <w:bookmarkEnd w:id="7"/>
    </w:p>
    <w:p w14:paraId="2ABC17B9" w14:textId="77777777" w:rsidR="00F0260B" w:rsidRDefault="002A08EE" w:rsidP="00F0260B">
      <w:pPr>
        <w:pStyle w:val="Ttulo2"/>
        <w:rPr>
          <w:lang w:val="ca-ES"/>
        </w:rPr>
      </w:pPr>
      <w:bookmarkStart w:id="8" w:name="_Toc496101111"/>
      <w:r w:rsidRPr="004F7EFF">
        <w:rPr>
          <w:lang w:val="ca-ES"/>
        </w:rPr>
        <w:t>Model de casos d’ús</w:t>
      </w:r>
      <w:bookmarkEnd w:id="8"/>
    </w:p>
    <w:p w14:paraId="0CE6DFD0" w14:textId="77777777" w:rsidR="002A3C9E" w:rsidRPr="002A3C9E" w:rsidRDefault="002A3C9E" w:rsidP="00861BFD">
      <w:pPr>
        <w:ind w:left="720"/>
        <w:rPr>
          <w:lang w:val="ca-ES"/>
        </w:rPr>
      </w:pPr>
    </w:p>
    <w:p w14:paraId="1024EC9B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color w:val="00000A"/>
          <w:lang w:val="es-ES" w:eastAsia="es-ES"/>
        </w:rPr>
      </w:pPr>
      <w:bookmarkStart w:id="9" w:name="_Toc496101112"/>
      <w:r>
        <w:rPr>
          <w:rFonts w:ascii="ArialMT" w:hAnsi="ArialMT" w:cs="ArialMT"/>
          <w:color w:val="00000A"/>
          <w:lang w:val="es-ES" w:eastAsia="es-ES"/>
        </w:rPr>
        <w:t>-</w:t>
      </w:r>
      <w:r w:rsidRPr="002A3C9E">
        <w:rPr>
          <w:rFonts w:ascii="Arial" w:hAnsi="Arial" w:cs="Arial"/>
          <w:color w:val="00000A"/>
          <w:lang w:val="es-ES" w:eastAsia="es-ES"/>
        </w:rPr>
        <w:t xml:space="preserve"> Administrador: Persona destinada 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l'addició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,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eliminació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i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actualització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de</w:t>
      </w:r>
      <w:r w:rsidR="00172F28">
        <w:rPr>
          <w:rFonts w:ascii="Arial" w:hAnsi="Arial" w:cs="Arial"/>
          <w:color w:val="00000A"/>
          <w:lang w:val="es-ES" w:eastAsia="es-ES"/>
        </w:rPr>
        <w:t>ls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jocs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</w:t>
      </w:r>
      <w:r w:rsidRPr="002A3C9E">
        <w:rPr>
          <w:rFonts w:ascii="Arial" w:hAnsi="Arial" w:cs="Arial"/>
          <w:color w:val="00000A"/>
          <w:lang w:val="es-ES" w:eastAsia="es-ES"/>
        </w:rPr>
        <w:t>de la</w:t>
      </w:r>
    </w:p>
    <w:p w14:paraId="7395B911" w14:textId="77777777" w:rsidR="00172F28" w:rsidRDefault="002A3C9E" w:rsidP="00861BFD">
      <w:pPr>
        <w:widowControl/>
        <w:autoSpaceDE w:val="0"/>
        <w:autoSpaceDN w:val="0"/>
        <w:adjustRightInd w:val="0"/>
        <w:spacing w:line="240" w:lineRule="auto"/>
        <w:ind w:left="720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BBDD. Es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l'encarregat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mantenir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actualitzat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el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llistat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jocs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 la app.</w:t>
      </w:r>
      <w:r w:rsidR="00172F28">
        <w:rPr>
          <w:rFonts w:ascii="Arial" w:hAnsi="Arial" w:cs="Arial"/>
          <w:color w:val="00000A"/>
          <w:lang w:val="es-ES" w:eastAsia="es-ES"/>
        </w:rPr>
        <w:t xml:space="preserve"> També te la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capacitat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de administrar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els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perfils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del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usuari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com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per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exemple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bloquejar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i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desbloquejar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un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usuari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>.</w:t>
      </w:r>
    </w:p>
    <w:p w14:paraId="51E9BB4F" w14:textId="77777777" w:rsidR="00172F28" w:rsidRPr="002A3C9E" w:rsidRDefault="00172F28" w:rsidP="002A3C9E">
      <w:pPr>
        <w:widowControl/>
        <w:autoSpaceDE w:val="0"/>
        <w:autoSpaceDN w:val="0"/>
        <w:adjustRightInd w:val="0"/>
        <w:spacing w:line="240" w:lineRule="auto"/>
        <w:rPr>
          <w:rFonts w:ascii="Arial" w:hAnsi="Arial" w:cs="Arial"/>
          <w:color w:val="00000A"/>
          <w:lang w:val="es-ES" w:eastAsia="es-ES"/>
        </w:rPr>
      </w:pPr>
    </w:p>
    <w:p w14:paraId="0EC3A28A" w14:textId="77777777" w:rsidR="002A3C9E" w:rsidRDefault="002A3C9E" w:rsidP="00861BFD">
      <w:pPr>
        <w:widowControl/>
        <w:autoSpaceDE w:val="0"/>
        <w:autoSpaceDN w:val="0"/>
        <w:adjustRightInd w:val="0"/>
        <w:spacing w:line="240" w:lineRule="auto"/>
        <w:ind w:left="720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-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Uusari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no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registrat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: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Usuari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que te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permès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utilitzar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una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part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molt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petita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 la app. Es 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dir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,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només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t</w:t>
      </w:r>
      <w:r w:rsidR="00861BFD">
        <w:rPr>
          <w:rFonts w:ascii="Arial" w:hAnsi="Arial" w:cs="Arial"/>
          <w:color w:val="00000A"/>
          <w:lang w:val="es-ES" w:eastAsia="es-ES"/>
        </w:rPr>
        <w:t xml:space="preserve">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accés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a</w:t>
      </w:r>
      <w:r w:rsidR="00172F28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parts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concretes.</w:t>
      </w:r>
    </w:p>
    <w:p w14:paraId="023F3DA3" w14:textId="77777777" w:rsidR="00861BFD" w:rsidRDefault="00861BFD" w:rsidP="00861BFD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color w:val="00000A"/>
          <w:lang w:val="es-ES" w:eastAsia="es-ES"/>
        </w:rPr>
      </w:pPr>
    </w:p>
    <w:p w14:paraId="4F2C3DDA" w14:textId="77777777" w:rsidR="002A3C9E" w:rsidRPr="002A3C9E" w:rsidRDefault="002A3C9E" w:rsidP="00861BFD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-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Usuari</w:t>
      </w:r>
      <w:proofErr w:type="spellEnd"/>
      <w:r w:rsidR="00172F28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="00172F28">
        <w:rPr>
          <w:rFonts w:ascii="Arial" w:hAnsi="Arial" w:cs="Arial"/>
          <w:color w:val="00000A"/>
          <w:lang w:val="es-ES" w:eastAsia="es-ES"/>
        </w:rPr>
        <w:t>Registrat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: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Usuari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que te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accés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a tota la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funcionalitat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de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l'app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>.</w:t>
      </w:r>
    </w:p>
    <w:p w14:paraId="6F4DB168" w14:textId="77777777" w:rsidR="002A3C9E" w:rsidRPr="002A3C9E" w:rsidRDefault="002A3C9E" w:rsidP="002A3C9E">
      <w:pPr>
        <w:widowControl/>
        <w:autoSpaceDE w:val="0"/>
        <w:autoSpaceDN w:val="0"/>
        <w:adjustRightInd w:val="0"/>
        <w:spacing w:line="240" w:lineRule="auto"/>
        <w:rPr>
          <w:rFonts w:ascii="Arial" w:hAnsi="Arial" w:cs="Arial"/>
          <w:color w:val="00000A"/>
          <w:lang w:val="es-ES" w:eastAsia="es-ES"/>
        </w:rPr>
      </w:pPr>
    </w:p>
    <w:p w14:paraId="129BD221" w14:textId="77777777" w:rsidR="00172F28" w:rsidRDefault="002A3C9E" w:rsidP="00861BFD">
      <w:pPr>
        <w:widowControl/>
        <w:autoSpaceDE w:val="0"/>
        <w:autoSpaceDN w:val="0"/>
        <w:adjustRightInd w:val="0"/>
        <w:spacing w:line="240" w:lineRule="auto"/>
        <w:ind w:left="720"/>
        <w:rPr>
          <w:rFonts w:ascii="Arial" w:hAnsi="Arial" w:cs="Arial"/>
          <w:noProof/>
          <w:color w:val="00000A"/>
          <w:lang w:val="es-ES" w:eastAsia="es-ES"/>
        </w:rPr>
      </w:pPr>
      <w:r w:rsidRPr="002A3C9E">
        <w:rPr>
          <w:rFonts w:ascii="Arial" w:hAnsi="Arial" w:cs="Arial"/>
          <w:color w:val="00000A"/>
          <w:lang w:val="es-ES" w:eastAsia="es-ES"/>
        </w:rPr>
        <w:t xml:space="preserve">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continuació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adjuntem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el diagrama de casos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d'ús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per donar una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visió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mes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senzilla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 w:rsidRPr="002A3C9E">
        <w:rPr>
          <w:rFonts w:ascii="Arial" w:hAnsi="Arial" w:cs="Arial"/>
          <w:color w:val="00000A"/>
          <w:lang w:val="es-ES" w:eastAsia="es-ES"/>
        </w:rPr>
        <w:t>dels</w:t>
      </w:r>
      <w:proofErr w:type="spellEnd"/>
      <w:r w:rsidRPr="002A3C9E">
        <w:rPr>
          <w:rFonts w:ascii="Arial" w:hAnsi="Arial" w:cs="Arial"/>
          <w:color w:val="00000A"/>
          <w:lang w:val="es-ES" w:eastAsia="es-ES"/>
        </w:rPr>
        <w:t xml:space="preserve"> casos</w:t>
      </w:r>
      <w:r>
        <w:rPr>
          <w:rFonts w:ascii="Arial" w:hAnsi="Arial" w:cs="Arial"/>
          <w:color w:val="00000A"/>
          <w:lang w:val="es-ES" w:eastAsia="es-ES"/>
        </w:rPr>
        <w:t xml:space="preserve"> </w:t>
      </w:r>
      <w:proofErr w:type="spellStart"/>
      <w:r>
        <w:rPr>
          <w:rFonts w:ascii="Arial" w:hAnsi="Arial" w:cs="Arial"/>
          <w:color w:val="00000A"/>
          <w:lang w:val="es-ES" w:eastAsia="es-ES"/>
        </w:rPr>
        <w:t>d’ús</w:t>
      </w:r>
      <w:proofErr w:type="spellEnd"/>
      <w:r>
        <w:rPr>
          <w:rFonts w:ascii="Arial" w:hAnsi="Arial" w:cs="Arial"/>
          <w:color w:val="00000A"/>
          <w:lang w:val="es-ES" w:eastAsia="es-ES"/>
        </w:rPr>
        <w:t>:</w:t>
      </w:r>
      <w:r w:rsidR="00172F28" w:rsidRPr="00172F28">
        <w:rPr>
          <w:rFonts w:ascii="Arial" w:hAnsi="Arial" w:cs="Arial"/>
          <w:noProof/>
          <w:color w:val="00000A"/>
          <w:lang w:val="es-ES" w:eastAsia="es-ES"/>
        </w:rPr>
        <w:t xml:space="preserve"> </w:t>
      </w:r>
    </w:p>
    <w:p w14:paraId="7ED8EC77" w14:textId="77777777" w:rsidR="00172F28" w:rsidRDefault="00172F28" w:rsidP="00172F28">
      <w:pPr>
        <w:widowControl/>
        <w:autoSpaceDE w:val="0"/>
        <w:autoSpaceDN w:val="0"/>
        <w:adjustRightInd w:val="0"/>
        <w:spacing w:line="240" w:lineRule="auto"/>
        <w:ind w:left="720" w:hanging="720"/>
        <w:rPr>
          <w:rFonts w:ascii="Arial" w:hAnsi="Arial" w:cs="Arial"/>
          <w:color w:val="00000A"/>
          <w:lang w:val="es-ES" w:eastAsia="es-ES"/>
        </w:rPr>
      </w:pPr>
    </w:p>
    <w:p w14:paraId="62F47F13" w14:textId="77777777" w:rsidR="002A3C9E" w:rsidRDefault="00172F28" w:rsidP="00172F28">
      <w:pPr>
        <w:widowControl/>
        <w:autoSpaceDE w:val="0"/>
        <w:autoSpaceDN w:val="0"/>
        <w:adjustRightInd w:val="0"/>
        <w:spacing w:line="240" w:lineRule="auto"/>
        <w:ind w:left="720" w:hanging="720"/>
        <w:rPr>
          <w:rFonts w:ascii="Arial" w:hAnsi="Arial" w:cs="Arial"/>
          <w:color w:val="00000A"/>
          <w:lang w:val="es-ES" w:eastAsia="es-ES"/>
        </w:rPr>
      </w:pPr>
      <w:r>
        <w:rPr>
          <w:rFonts w:ascii="Arial" w:hAnsi="Arial" w:cs="Arial"/>
          <w:noProof/>
          <w:color w:val="00000A"/>
          <w:lang w:val="es-ES" w:eastAsia="es-ES"/>
        </w:rPr>
        <w:drawing>
          <wp:inline distT="0" distB="0" distL="0" distR="0" wp14:anchorId="01A79F2E" wp14:editId="1692574B">
            <wp:extent cx="5934075" cy="4352925"/>
            <wp:effectExtent l="0" t="0" r="9525" b="9525"/>
            <wp:docPr id="1" name="Imagen 1" descr="C:\Users\Sergi\Downloads\caseUseAqueJuga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\Downloads\caseUseAqueJugam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E0D4" w14:textId="77777777" w:rsidR="00861BFD" w:rsidRDefault="00861BFD" w:rsidP="00172F28">
      <w:pPr>
        <w:widowControl/>
        <w:autoSpaceDE w:val="0"/>
        <w:autoSpaceDN w:val="0"/>
        <w:adjustRightInd w:val="0"/>
        <w:spacing w:line="240" w:lineRule="auto"/>
        <w:ind w:left="720" w:hanging="720"/>
        <w:rPr>
          <w:rFonts w:ascii="Arial" w:hAnsi="Arial" w:cs="Arial"/>
          <w:color w:val="00000A"/>
          <w:lang w:val="es-ES" w:eastAsia="es-ES"/>
        </w:rPr>
      </w:pPr>
    </w:p>
    <w:p w14:paraId="3AAD188E" w14:textId="77777777" w:rsidR="00861BFD" w:rsidRDefault="00861BFD" w:rsidP="00172F28">
      <w:pPr>
        <w:widowControl/>
        <w:autoSpaceDE w:val="0"/>
        <w:autoSpaceDN w:val="0"/>
        <w:adjustRightInd w:val="0"/>
        <w:spacing w:line="240" w:lineRule="auto"/>
        <w:ind w:left="720" w:hanging="720"/>
        <w:rPr>
          <w:rFonts w:ascii="Arial" w:hAnsi="Arial" w:cs="Arial"/>
          <w:color w:val="00000A"/>
          <w:lang w:val="es-ES" w:eastAsia="es-ES"/>
        </w:rPr>
      </w:pPr>
    </w:p>
    <w:p w14:paraId="1D93DCE0" w14:textId="77777777" w:rsidR="00861BFD" w:rsidRDefault="00861BFD" w:rsidP="00172F28">
      <w:pPr>
        <w:widowControl/>
        <w:autoSpaceDE w:val="0"/>
        <w:autoSpaceDN w:val="0"/>
        <w:adjustRightInd w:val="0"/>
        <w:spacing w:line="240" w:lineRule="auto"/>
        <w:ind w:left="720" w:hanging="720"/>
        <w:rPr>
          <w:rFonts w:ascii="Arial" w:hAnsi="Arial" w:cs="Arial"/>
          <w:color w:val="00000A"/>
          <w:lang w:val="es-ES" w:eastAsia="es-ES"/>
        </w:rPr>
      </w:pPr>
    </w:p>
    <w:p w14:paraId="4C8D3652" w14:textId="77777777" w:rsidR="00861BFD" w:rsidRDefault="00861BFD" w:rsidP="00172F28">
      <w:pPr>
        <w:widowControl/>
        <w:autoSpaceDE w:val="0"/>
        <w:autoSpaceDN w:val="0"/>
        <w:adjustRightInd w:val="0"/>
        <w:spacing w:line="240" w:lineRule="auto"/>
        <w:ind w:left="720" w:hanging="720"/>
        <w:rPr>
          <w:rFonts w:ascii="Arial" w:hAnsi="Arial" w:cs="Arial"/>
          <w:color w:val="00000A"/>
          <w:lang w:val="es-ES" w:eastAsia="es-ES"/>
        </w:rPr>
      </w:pPr>
    </w:p>
    <w:p w14:paraId="6069C36D" w14:textId="77777777" w:rsidR="00861BFD" w:rsidRDefault="00861BFD" w:rsidP="00172F28">
      <w:pPr>
        <w:widowControl/>
        <w:autoSpaceDE w:val="0"/>
        <w:autoSpaceDN w:val="0"/>
        <w:adjustRightInd w:val="0"/>
        <w:spacing w:line="240" w:lineRule="auto"/>
        <w:ind w:left="720" w:hanging="720"/>
        <w:rPr>
          <w:rFonts w:ascii="Arial" w:hAnsi="Arial" w:cs="Arial"/>
          <w:color w:val="00000A"/>
          <w:lang w:val="es-ES" w:eastAsia="es-ES"/>
        </w:rPr>
      </w:pPr>
    </w:p>
    <w:p w14:paraId="547B0C0E" w14:textId="77777777" w:rsidR="00861BFD" w:rsidRPr="002A3C9E" w:rsidRDefault="00861BFD" w:rsidP="00172F28">
      <w:pPr>
        <w:widowControl/>
        <w:autoSpaceDE w:val="0"/>
        <w:autoSpaceDN w:val="0"/>
        <w:adjustRightInd w:val="0"/>
        <w:spacing w:line="240" w:lineRule="auto"/>
        <w:ind w:left="720" w:hanging="720"/>
        <w:rPr>
          <w:rFonts w:ascii="Arial" w:hAnsi="Arial" w:cs="Arial"/>
          <w:color w:val="00000A"/>
          <w:lang w:val="es-ES" w:eastAsia="es-ES"/>
        </w:rPr>
      </w:pPr>
    </w:p>
    <w:p w14:paraId="0F8A5EAA" w14:textId="77777777" w:rsidR="00F0260B" w:rsidRDefault="00F0260B" w:rsidP="002A3C9E">
      <w:pPr>
        <w:pStyle w:val="Ttulo2"/>
        <w:rPr>
          <w:lang w:val="ca-ES"/>
        </w:rPr>
      </w:pPr>
      <w:r w:rsidRPr="004F7EFF">
        <w:rPr>
          <w:lang w:val="ca-ES"/>
        </w:rPr>
        <w:lastRenderedPageBreak/>
        <w:t>Assump</w:t>
      </w:r>
      <w:r w:rsidR="002A08EE" w:rsidRPr="004F7EFF">
        <w:rPr>
          <w:lang w:val="ca-ES"/>
        </w:rPr>
        <w:t>c</w:t>
      </w:r>
      <w:r w:rsidRPr="004F7EFF">
        <w:rPr>
          <w:lang w:val="ca-ES"/>
        </w:rPr>
        <w:t xml:space="preserve">ions </w:t>
      </w:r>
      <w:r w:rsidR="002A08EE" w:rsidRPr="004F7EFF">
        <w:rPr>
          <w:lang w:val="ca-ES"/>
        </w:rPr>
        <w:t xml:space="preserve">i </w:t>
      </w:r>
      <w:r w:rsidRPr="004F7EFF">
        <w:rPr>
          <w:lang w:val="ca-ES"/>
        </w:rPr>
        <w:t>depend</w:t>
      </w:r>
      <w:r w:rsidR="002A08EE" w:rsidRPr="004F7EFF">
        <w:rPr>
          <w:lang w:val="ca-ES"/>
        </w:rPr>
        <w:t>è</w:t>
      </w:r>
      <w:r w:rsidRPr="004F7EFF">
        <w:rPr>
          <w:lang w:val="ca-ES"/>
        </w:rPr>
        <w:t>ncies</w:t>
      </w:r>
      <w:bookmarkEnd w:id="9"/>
    </w:p>
    <w:p w14:paraId="4A5E509C" w14:textId="77777777" w:rsidR="00861BFD" w:rsidRDefault="00861BFD" w:rsidP="00861BFD">
      <w:pPr>
        <w:rPr>
          <w:lang w:val="ca-ES"/>
        </w:rPr>
      </w:pPr>
    </w:p>
    <w:p w14:paraId="1F475AFF" w14:textId="77777777" w:rsidR="0033149E" w:rsidRPr="0033149E" w:rsidRDefault="0033149E" w:rsidP="0033149E">
      <w:pPr>
        <w:ind w:left="720"/>
        <w:rPr>
          <w:rFonts w:ascii="Arial" w:hAnsi="Arial" w:cs="Arial"/>
          <w:lang w:val="ca-ES"/>
        </w:rPr>
      </w:pPr>
      <w:r w:rsidRPr="0033149E">
        <w:rPr>
          <w:rFonts w:ascii="Arial" w:hAnsi="Arial" w:cs="Arial"/>
          <w:lang w:val="ca-ES"/>
        </w:rPr>
        <w:t>L'única dependència totalment necessària pel bon funcionament del Sistema es tenir una bona</w:t>
      </w:r>
    </w:p>
    <w:p w14:paraId="0F7AB8D0" w14:textId="77777777" w:rsidR="00861BFD" w:rsidRPr="0033149E" w:rsidRDefault="0033149E" w:rsidP="0033149E">
      <w:pPr>
        <w:ind w:left="720"/>
        <w:rPr>
          <w:rFonts w:ascii="Arial" w:hAnsi="Arial" w:cs="Arial"/>
          <w:lang w:val="ca-ES"/>
        </w:rPr>
      </w:pPr>
      <w:r w:rsidRPr="0033149E">
        <w:rPr>
          <w:rFonts w:ascii="Arial" w:hAnsi="Arial" w:cs="Arial"/>
          <w:lang w:val="ca-ES"/>
        </w:rPr>
        <w:t>connexió a Internet per poder visualitzar les receptes de manera més ràpida.</w:t>
      </w:r>
    </w:p>
    <w:p w14:paraId="7210C4AC" w14:textId="77777777" w:rsidR="00861BFD" w:rsidRPr="00861BFD" w:rsidRDefault="00861BFD" w:rsidP="00861BFD">
      <w:pPr>
        <w:rPr>
          <w:lang w:val="ca-ES"/>
        </w:rPr>
      </w:pPr>
    </w:p>
    <w:p w14:paraId="0855F4C5" w14:textId="77777777" w:rsidR="00F07B47" w:rsidRPr="0033149E" w:rsidRDefault="002A08EE" w:rsidP="0033149E">
      <w:pPr>
        <w:pStyle w:val="Ttulo1"/>
        <w:rPr>
          <w:lang w:val="ca-ES"/>
        </w:rPr>
      </w:pPr>
      <w:bookmarkStart w:id="10" w:name="_Toc496101113"/>
      <w:r w:rsidRPr="004F7EFF">
        <w:rPr>
          <w:lang w:val="ca-ES"/>
        </w:rPr>
        <w:t>Requisits específics</w:t>
      </w:r>
      <w:bookmarkEnd w:id="10"/>
      <w:r w:rsidR="008755EA" w:rsidRPr="004F7EFF">
        <w:rPr>
          <w:lang w:val="ca-ES"/>
        </w:rPr>
        <w:t xml:space="preserve"> </w:t>
      </w:r>
    </w:p>
    <w:p w14:paraId="649BEDD3" w14:textId="77777777" w:rsidR="00F07B47" w:rsidRDefault="00F07B47" w:rsidP="00B86462">
      <w:pPr>
        <w:pStyle w:val="Prrafodelista"/>
        <w:widowControl/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b/>
          <w:i/>
          <w:iCs/>
          <w:color w:val="000000"/>
          <w:lang w:val="es-ES" w:eastAsia="es-ES"/>
        </w:rPr>
      </w:pPr>
      <w:proofErr w:type="spellStart"/>
      <w:r w:rsidRPr="00002C13">
        <w:rPr>
          <w:rFonts w:ascii="Arial" w:hAnsi="Arial" w:cs="Arial"/>
          <w:b/>
          <w:i/>
          <w:iCs/>
          <w:color w:val="000000"/>
          <w:lang w:val="es-ES" w:eastAsia="es-ES"/>
        </w:rPr>
        <w:t>Funcional</w:t>
      </w:r>
      <w:r w:rsidR="00034CBD">
        <w:rPr>
          <w:rFonts w:ascii="Arial" w:hAnsi="Arial" w:cs="Arial"/>
          <w:b/>
          <w:i/>
          <w:iCs/>
          <w:color w:val="000000"/>
          <w:lang w:val="es-ES" w:eastAsia="es-ES"/>
        </w:rPr>
        <w:t>s</w:t>
      </w:r>
      <w:proofErr w:type="spellEnd"/>
      <w:r w:rsidRPr="00002C13">
        <w:rPr>
          <w:rFonts w:ascii="Arial" w:hAnsi="Arial" w:cs="Arial"/>
          <w:b/>
          <w:i/>
          <w:iCs/>
          <w:color w:val="000000"/>
          <w:lang w:val="es-ES" w:eastAsia="es-ES"/>
        </w:rPr>
        <w:t xml:space="preserve"> </w:t>
      </w:r>
    </w:p>
    <w:p w14:paraId="4CFFA3B3" w14:textId="77777777" w:rsidR="00002C13" w:rsidRPr="00D618ED" w:rsidRDefault="00D618ED" w:rsidP="00002C13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/>
          <w:iCs/>
          <w:color w:val="000000"/>
          <w:lang w:val="es-ES" w:eastAsia="es-ES"/>
        </w:rPr>
      </w:pPr>
      <w:r w:rsidRPr="00D618ED">
        <w:rPr>
          <w:rFonts w:ascii="Arial" w:hAnsi="Arial" w:cs="Arial"/>
          <w:b/>
          <w:i/>
          <w:iCs/>
          <w:color w:val="000000"/>
          <w:lang w:val="es-ES" w:eastAsia="es-ES"/>
        </w:rPr>
        <w:t>3.1.1</w:t>
      </w:r>
      <w:r w:rsidR="00034CBD" w:rsidRPr="00D618ED">
        <w:rPr>
          <w:rFonts w:ascii="Arial" w:hAnsi="Arial" w:cs="Arial"/>
          <w:b/>
          <w:i/>
          <w:iCs/>
          <w:color w:val="000000"/>
          <w:lang w:val="es-ES" w:eastAsia="es-ES"/>
        </w:rPr>
        <w:t xml:space="preserve">Usuaris </w:t>
      </w:r>
      <w:proofErr w:type="spellStart"/>
      <w:r w:rsidR="00034CBD" w:rsidRPr="00D618ED">
        <w:rPr>
          <w:rFonts w:ascii="Arial" w:hAnsi="Arial" w:cs="Arial"/>
          <w:b/>
          <w:i/>
          <w:iCs/>
          <w:color w:val="000000"/>
          <w:lang w:val="es-ES" w:eastAsia="es-ES"/>
        </w:rPr>
        <w:t>Registrats</w:t>
      </w:r>
      <w:proofErr w:type="spellEnd"/>
    </w:p>
    <w:p w14:paraId="0637E106" w14:textId="77777777" w:rsidR="00B86462" w:rsidRPr="001D7A60" w:rsidRDefault="00B86462" w:rsidP="00B86462">
      <w:pPr>
        <w:pStyle w:val="Prrafodelista"/>
        <w:widowControl/>
        <w:spacing w:before="100" w:beforeAutospacing="1" w:after="100" w:afterAutospacing="1" w:line="240" w:lineRule="auto"/>
        <w:ind w:left="785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1D7A60" w:rsidRPr="001D7A60" w14:paraId="59F0373B" w14:textId="77777777" w:rsidTr="001D7A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0523D" w14:textId="77777777" w:rsidR="001D7A60" w:rsidRPr="001D7A60" w:rsidRDefault="001D7A60" w:rsidP="00CF3352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FA455" w14:textId="77777777" w:rsidR="001D7A60" w:rsidRPr="001D7A60" w:rsidRDefault="001D7A60" w:rsidP="00CF3352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1D7A60" w:rsidRPr="001D7A60" w14:paraId="123AF6FD" w14:textId="77777777" w:rsidTr="001D7A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83B111" w14:textId="77777777" w:rsidR="001D7A60" w:rsidRPr="001D7A60" w:rsidRDefault="001D7A60" w:rsidP="00CF3352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CC2D4" w14:textId="77777777" w:rsidR="001D7A60" w:rsidRPr="001D7A60" w:rsidRDefault="001D7A60" w:rsidP="00CF3352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UC.01.01</w:t>
            </w:r>
          </w:p>
        </w:tc>
      </w:tr>
      <w:tr w:rsidR="001D7A60" w:rsidRPr="001D7A60" w14:paraId="4A83344D" w14:textId="77777777" w:rsidTr="001D7A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215AF" w14:textId="77777777" w:rsidR="001D7A60" w:rsidRPr="001D7A60" w:rsidRDefault="001D7A60" w:rsidP="00CF3352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6C93E" w14:textId="77777777" w:rsidR="001D7A60" w:rsidRPr="001D7A60" w:rsidRDefault="001D7A60" w:rsidP="00CF3352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Mostrar Jocs Saló de Jocs</w:t>
            </w:r>
            <w:r w:rsidR="00A95653">
              <w:rPr>
                <w:rFonts w:ascii="Arial" w:hAnsi="Arial" w:cs="Arial"/>
                <w:color w:val="000000"/>
                <w:lang w:val="ca-ES" w:eastAsia="es-ES"/>
              </w:rPr>
              <w:t>.</w:t>
            </w:r>
          </w:p>
        </w:tc>
      </w:tr>
      <w:tr w:rsidR="00A95653" w:rsidRPr="001D7A60" w14:paraId="183A7006" w14:textId="77777777" w:rsidTr="001D7A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A5394" w14:textId="77777777" w:rsidR="00A95653" w:rsidRPr="001D7A60" w:rsidRDefault="00A95653" w:rsidP="00CF3352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513EE" w14:textId="77777777" w:rsidR="00A95653" w:rsidRPr="001D7A60" w:rsidRDefault="00A95653" w:rsidP="00CF3352">
            <w:pPr>
              <w:widowControl/>
              <w:spacing w:before="120" w:after="120"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>
              <w:rPr>
                <w:rFonts w:ascii="ArialMT" w:hAnsi="ArialMT" w:cs="ArialMT"/>
                <w:color w:val="00000A"/>
                <w:lang w:val="ca-ES" w:eastAsia="es-ES"/>
              </w:rPr>
              <w:t>El sistema ha de</w:t>
            </w:r>
            <w:r w:rsidR="00034CBD">
              <w:rPr>
                <w:rFonts w:ascii="ArialMT" w:hAnsi="ArialMT" w:cs="ArialMT"/>
                <w:color w:val="00000A"/>
                <w:lang w:val="ca-ES" w:eastAsia="es-ES"/>
              </w:rPr>
              <w:t xml:space="preserve"> mostrar al usuari el llistat de jocs preferits.</w:t>
            </w:r>
          </w:p>
        </w:tc>
      </w:tr>
      <w:tr w:rsidR="001D7A60" w:rsidRPr="001D7A60" w14:paraId="4F6438E1" w14:textId="77777777" w:rsidTr="001D7A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E85280" w14:textId="77777777" w:rsidR="001D7A60" w:rsidRPr="001D7A60" w:rsidRDefault="001D7A60" w:rsidP="00CF3352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1B472" w14:textId="77777777" w:rsidR="001D7A60" w:rsidRPr="001D7A60" w:rsidRDefault="001D7A60" w:rsidP="00CF3352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1D7A60" w:rsidRPr="001D7A60" w14:paraId="65D25C7E" w14:textId="77777777" w:rsidTr="001D7A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6E3CF" w14:textId="77777777" w:rsidR="001D7A60" w:rsidRPr="001D7A60" w:rsidRDefault="001D7A60" w:rsidP="00CF3352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E4E64" w14:textId="77777777" w:rsidR="001D7A60" w:rsidRPr="001D7A60" w:rsidRDefault="001D7A60" w:rsidP="00CF3352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-</w:t>
            </w:r>
          </w:p>
        </w:tc>
      </w:tr>
      <w:tr w:rsidR="001D7A60" w:rsidRPr="001D7A60" w14:paraId="26CDC156" w14:textId="77777777" w:rsidTr="001D7A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34BE1" w14:textId="77777777" w:rsidR="001D7A60" w:rsidRPr="001D7A60" w:rsidRDefault="001D7A60" w:rsidP="001D7A6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14F2C51E" w14:textId="77777777" w:rsidR="001D7A60" w:rsidRPr="001D7A60" w:rsidRDefault="001D7A60" w:rsidP="001D7A6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0C33A" w14:textId="77777777" w:rsidR="001D7A60" w:rsidRPr="001D7A60" w:rsidRDefault="001D7A60" w:rsidP="001D7A6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L’usuari</w:t>
            </w:r>
            <w:r w:rsidR="00FF0CF8"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 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26CE4BCF" w14:textId="77777777" w:rsidR="001D7A60" w:rsidRDefault="001D7A60" w:rsidP="001D7A6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2. L’usuari es dirigeix a l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a pestanya saló de jocs.</w:t>
            </w:r>
          </w:p>
          <w:p w14:paraId="533EFF77" w14:textId="77777777" w:rsidR="001D7A60" w:rsidRPr="001D7A60" w:rsidRDefault="001D7A60" w:rsidP="001D7A6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3. Se li mostren els jocs que te al saló de jocs.</w:t>
            </w:r>
          </w:p>
          <w:p w14:paraId="32DB6C12" w14:textId="77777777" w:rsidR="001D7A60" w:rsidRPr="001D7A60" w:rsidRDefault="001D7A60" w:rsidP="001D7A6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3E7ECF11" w14:textId="77777777" w:rsidR="00002C13" w:rsidRPr="001D7A60" w:rsidRDefault="00002C13" w:rsidP="00B86462">
      <w:pPr>
        <w:pStyle w:val="Prrafodelista"/>
        <w:widowControl/>
        <w:spacing w:before="100" w:beforeAutospacing="1" w:after="100" w:afterAutospacing="1" w:line="240" w:lineRule="auto"/>
        <w:ind w:left="785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1D7A60" w:rsidRPr="001D7A60" w14:paraId="7F84D833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A9C50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B7A6F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1D7A60" w:rsidRPr="001D7A60" w14:paraId="33660D98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7219A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0DB33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2</w:t>
            </w:r>
          </w:p>
        </w:tc>
      </w:tr>
      <w:tr w:rsidR="001D7A60" w:rsidRPr="001D7A60" w14:paraId="07FBDF0C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4406E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8AF5A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Elimina</w:t>
            </w: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r Jocs Saló de Jocs</w:t>
            </w:r>
            <w:r w:rsidR="00A95653">
              <w:rPr>
                <w:rFonts w:ascii="Arial" w:hAnsi="Arial" w:cs="Arial"/>
                <w:color w:val="000000"/>
                <w:lang w:val="ca-ES" w:eastAsia="es-ES"/>
              </w:rPr>
              <w:t>.</w:t>
            </w:r>
          </w:p>
        </w:tc>
      </w:tr>
      <w:tr w:rsidR="00034CBD" w:rsidRPr="001D7A60" w14:paraId="66BAF6E3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8908C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E25C0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>
              <w:rPr>
                <w:rFonts w:ascii="ArialMT" w:hAnsi="ArialMT" w:cs="ArialMT"/>
                <w:color w:val="00000A"/>
                <w:lang w:val="ca-ES" w:eastAsia="es-ES"/>
              </w:rPr>
              <w:t>El sistema ha de permetre al usuari eliminar un joc del seu llistat de jocs preferits.</w:t>
            </w:r>
          </w:p>
        </w:tc>
      </w:tr>
      <w:tr w:rsidR="001D7A60" w:rsidRPr="001D7A60" w14:paraId="52001100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E4EE3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52DF0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1D7A60" w:rsidRPr="001D7A60" w14:paraId="3B37E203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90B68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78FE3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El joc s’ha esborrat de Saló de Jocs</w:t>
            </w:r>
            <w:r w:rsidR="00A95653">
              <w:rPr>
                <w:rFonts w:ascii="Arial" w:hAnsi="Arial" w:cs="Arial"/>
                <w:color w:val="000000"/>
                <w:lang w:val="ca-ES" w:eastAsia="es-ES"/>
              </w:rPr>
              <w:t>.</w:t>
            </w:r>
          </w:p>
        </w:tc>
      </w:tr>
      <w:tr w:rsidR="001D7A60" w:rsidRPr="001D7A60" w14:paraId="31FE06AA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67251" w14:textId="77777777" w:rsidR="001D7A60" w:rsidRPr="001D7A60" w:rsidRDefault="001D7A6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48BC767A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9F320" w14:textId="77777777" w:rsidR="001D7A60" w:rsidRPr="001D7A60" w:rsidRDefault="001D7A6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</w:t>
            </w:r>
            <w:r w:rsidR="00FF0CF8">
              <w:rPr>
                <w:rFonts w:ascii="ArialMT" w:hAnsi="ArialMT" w:cs="ArialMT"/>
                <w:color w:val="00000A"/>
                <w:lang w:val="ca-ES" w:eastAsia="es-ES"/>
              </w:rPr>
              <w:t xml:space="preserve">i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 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5B90CD11" w14:textId="77777777" w:rsidR="001D7A60" w:rsidRDefault="001D7A6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2. L’usuari es dirigeix a l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a pestanya saló de jocs.</w:t>
            </w:r>
          </w:p>
          <w:p w14:paraId="5D17F917" w14:textId="77777777" w:rsidR="001D7A60" w:rsidRDefault="001D7A6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3. Se li mostren els jocs que te al saló de jocs.</w:t>
            </w:r>
          </w:p>
          <w:p w14:paraId="7BBBCC95" w14:textId="77777777" w:rsidR="001D7A60" w:rsidRPr="001D7A60" w:rsidRDefault="001D7A6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4. L’usuari selecciona el joc que vol esborrar i selecciona l’opció esborrar.</w:t>
            </w:r>
          </w:p>
          <w:p w14:paraId="6EA4592D" w14:textId="77777777" w:rsidR="001D7A60" w:rsidRPr="001D7A60" w:rsidRDefault="001D7A6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79527036" w14:textId="77777777" w:rsidR="00002C13" w:rsidRDefault="00002C13" w:rsidP="00B86462">
      <w:pPr>
        <w:pStyle w:val="Prrafodelista"/>
        <w:widowControl/>
        <w:spacing w:before="100" w:beforeAutospacing="1" w:after="100" w:afterAutospacing="1" w:line="240" w:lineRule="auto"/>
        <w:ind w:left="785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p w14:paraId="6AA7BA41" w14:textId="77777777" w:rsidR="00A95653" w:rsidRDefault="00A95653" w:rsidP="00B86462">
      <w:pPr>
        <w:pStyle w:val="Prrafodelista"/>
        <w:widowControl/>
        <w:spacing w:before="100" w:beforeAutospacing="1" w:after="100" w:afterAutospacing="1" w:line="240" w:lineRule="auto"/>
        <w:ind w:left="785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p w14:paraId="3FA14C85" w14:textId="77777777" w:rsidR="00A95653" w:rsidRDefault="00A95653" w:rsidP="00B86462">
      <w:pPr>
        <w:pStyle w:val="Prrafodelista"/>
        <w:widowControl/>
        <w:spacing w:before="100" w:beforeAutospacing="1" w:after="100" w:afterAutospacing="1" w:line="240" w:lineRule="auto"/>
        <w:ind w:left="785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p w14:paraId="2A015C4A" w14:textId="77777777" w:rsidR="00C03435" w:rsidRDefault="00C03435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034CBD" w:rsidRPr="001D7A60" w14:paraId="511E8B17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E51C9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449C3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034CBD" w:rsidRPr="001D7A60" w14:paraId="549B7FEF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AD59D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19CDC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3</w:t>
            </w:r>
          </w:p>
        </w:tc>
      </w:tr>
      <w:tr w:rsidR="00034CBD" w:rsidRPr="001D7A60" w14:paraId="22D51E71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7CFC2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A40CF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Afegir jocs a la llista de desitjats.</w:t>
            </w:r>
          </w:p>
        </w:tc>
      </w:tr>
      <w:tr w:rsidR="00034CBD" w:rsidRPr="001D7A60" w14:paraId="7772252C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D9556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6FE99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>
              <w:rPr>
                <w:rFonts w:ascii="ArialMT" w:hAnsi="ArialMT" w:cs="ArialMT"/>
                <w:color w:val="00000A"/>
                <w:lang w:val="ca-ES" w:eastAsia="es-ES"/>
              </w:rPr>
              <w:t>El sistema ha de permetre al usuari afegir un joc a la llista de jocs que desitja.</w:t>
            </w:r>
          </w:p>
        </w:tc>
      </w:tr>
      <w:tr w:rsidR="00034CBD" w:rsidRPr="001D7A60" w14:paraId="7B6A0EEE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8F0E8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EF215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034CBD" w:rsidRPr="001D7A60" w14:paraId="6AE27A16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BB1AE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C255E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El joc s’ha afegit a la llista de jocs que desitja.</w:t>
            </w:r>
          </w:p>
        </w:tc>
      </w:tr>
      <w:tr w:rsidR="00034CBD" w:rsidRPr="001D7A60" w14:paraId="5FDC91D5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29043" w14:textId="77777777" w:rsidR="00034CBD" w:rsidRPr="001D7A60" w:rsidRDefault="00034CBD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7F150DF6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59C56" w14:textId="77777777" w:rsidR="00034CBD" w:rsidRPr="001D7A60" w:rsidRDefault="00034CBD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L’usuari</w:t>
            </w:r>
            <w:r w:rsidR="00FF0CF8"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 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690B86C0" w14:textId="77777777" w:rsidR="00034CBD" w:rsidRDefault="00034CBD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L’usuari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carrega la llistat de jocs disponibles.</w:t>
            </w:r>
          </w:p>
          <w:p w14:paraId="7A3D6916" w14:textId="77777777" w:rsidR="00034CBD" w:rsidRDefault="00034CBD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3. Se li mostren els jocs .</w:t>
            </w:r>
          </w:p>
          <w:p w14:paraId="20F55C11" w14:textId="77777777" w:rsidR="00034CBD" w:rsidRPr="001D7A60" w:rsidRDefault="00034CBD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4. L’usuari selecciona el joc que vol afegir i selecciona l’opció afegir.</w:t>
            </w:r>
          </w:p>
          <w:p w14:paraId="7FD9C161" w14:textId="77777777" w:rsidR="00034CBD" w:rsidRPr="001D7A60" w:rsidRDefault="00034CBD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2BD3924A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45773C" w:rsidRPr="001D7A60" w14:paraId="2A484D8E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FE8A9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D9C0D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45773C" w:rsidRPr="001D7A60" w14:paraId="015C4207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40838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C18B3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4</w:t>
            </w:r>
          </w:p>
        </w:tc>
      </w:tr>
      <w:tr w:rsidR="0045773C" w:rsidRPr="001D7A60" w14:paraId="1925011E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DC675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34E05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Puntuar joc.</w:t>
            </w:r>
          </w:p>
        </w:tc>
      </w:tr>
      <w:tr w:rsidR="0045773C" w:rsidRPr="001D7A60" w14:paraId="170E2921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89392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2204E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lang w:val="ca-ES"/>
              </w:rPr>
              <w:t>ha de oferir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al usuari la </w:t>
            </w:r>
            <w:r>
              <w:rPr>
                <w:rFonts w:ascii="Arial" w:hAnsi="Arial" w:cs="Arial"/>
                <w:color w:val="000000"/>
                <w:lang w:val="ca-ES"/>
              </w:rPr>
              <w:t xml:space="preserve">possibilitat 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de puntuar cada </w:t>
            </w:r>
            <w:r>
              <w:rPr>
                <w:rFonts w:ascii="Arial" w:hAnsi="Arial" w:cs="Arial"/>
                <w:color w:val="000000"/>
                <w:lang w:val="ca-ES"/>
              </w:rPr>
              <w:t>joc.</w:t>
            </w:r>
          </w:p>
        </w:tc>
      </w:tr>
      <w:tr w:rsidR="0045773C" w:rsidRPr="001D7A60" w14:paraId="0B51D3A5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C93D5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018BD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45773C" w:rsidRPr="001D7A60" w14:paraId="78B83479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11145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063FA" w14:textId="77777777" w:rsidR="0045773C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El joc té la puntuació guardada.</w:t>
            </w:r>
          </w:p>
        </w:tc>
      </w:tr>
      <w:tr w:rsidR="0045773C" w:rsidRPr="001D7A60" w14:paraId="38FB8A56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2112C" w14:textId="77777777" w:rsidR="0045773C" w:rsidRPr="001D7A60" w:rsidRDefault="0045773C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2919B1B5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335BC" w14:textId="77777777" w:rsidR="0045773C" w:rsidRPr="001D7A60" w:rsidRDefault="0045773C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L’usuari</w:t>
            </w:r>
            <w:r w:rsidR="00FF0CF8"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 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30F143FD" w14:textId="77777777" w:rsidR="0045773C" w:rsidRDefault="0045773C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L’usuari </w:t>
            </w:r>
            <w:r w:rsidR="00FF1830">
              <w:rPr>
                <w:rFonts w:ascii="ArialMT" w:hAnsi="ArialMT" w:cs="ArialMT"/>
                <w:color w:val="00000A"/>
                <w:lang w:val="ca-ES" w:eastAsia="es-ES"/>
              </w:rPr>
              <w:t>carrega la llista de jocs disponibles.</w:t>
            </w:r>
          </w:p>
          <w:p w14:paraId="32CA20D2" w14:textId="77777777" w:rsidR="00FF1830" w:rsidRDefault="0045773C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3. Se li mostren els jocs</w:t>
            </w:r>
            <w:r w:rsidR="00FF1830">
              <w:rPr>
                <w:rFonts w:ascii="Arial" w:hAnsi="Arial" w:cs="Arial"/>
                <w:color w:val="000000"/>
                <w:lang w:val="ca-ES" w:eastAsia="es-ES"/>
              </w:rPr>
              <w:t>.</w:t>
            </w:r>
          </w:p>
          <w:p w14:paraId="0F59DEF3" w14:textId="77777777" w:rsidR="0045773C" w:rsidRDefault="0045773C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4. L’usuari selecciona el joc que vol</w:t>
            </w:r>
            <w:r w:rsidR="00FF1830">
              <w:rPr>
                <w:rFonts w:ascii="Arial" w:hAnsi="Arial" w:cs="Arial"/>
                <w:color w:val="000000"/>
                <w:lang w:val="ca-ES" w:eastAsia="es-ES"/>
              </w:rPr>
              <w:t xml:space="preserve"> consultar.</w:t>
            </w:r>
          </w:p>
          <w:p w14:paraId="05CACEC5" w14:textId="77777777" w:rsidR="00FF1830" w:rsidRPr="001D7A60" w:rsidRDefault="00FF183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5. L’usuari puntua el joc amb la puntuació que creu convenient.</w:t>
            </w:r>
          </w:p>
          <w:p w14:paraId="506B21C6" w14:textId="77777777" w:rsidR="0045773C" w:rsidRPr="001D7A60" w:rsidRDefault="0045773C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24F6E42E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FF1830" w:rsidRPr="001D7A60" w14:paraId="27DC4CCD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C7182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B55ED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FF1830" w:rsidRPr="001D7A60" w14:paraId="309BEBCD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B16EF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BAD16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5</w:t>
            </w:r>
          </w:p>
        </w:tc>
      </w:tr>
      <w:tr w:rsidR="00FF1830" w:rsidRPr="001D7A60" w14:paraId="68270A41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1E3E6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0D2E3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 xml:space="preserve">Publicar 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resultats de la partida.</w:t>
            </w:r>
          </w:p>
        </w:tc>
      </w:tr>
      <w:tr w:rsidR="00FF1830" w:rsidRPr="001D7A60" w14:paraId="560ABFBB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15DDE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AE9F5" w14:textId="77777777" w:rsidR="00FF1830" w:rsidRDefault="00FF1830" w:rsidP="00FF18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</w:p>
          <w:p w14:paraId="2C2E53D1" w14:textId="77777777" w:rsidR="00FF1830" w:rsidRPr="001D7A60" w:rsidRDefault="00FF1830" w:rsidP="00FF18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ha de oferir </w:t>
            </w: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la funció de publicar el resultat de las partides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de </w:t>
            </w: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cada usuari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que vulgui</w:t>
            </w: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publicar.</w:t>
            </w:r>
          </w:p>
          <w:p w14:paraId="08523D6A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</w:p>
        </w:tc>
      </w:tr>
      <w:tr w:rsidR="00FF1830" w:rsidRPr="001D7A60" w14:paraId="4446F8A0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A59EC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lastRenderedPageBreak/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8AFA5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FF1830" w:rsidRPr="001D7A60" w14:paraId="291440AE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CE7FD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CDB41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La partida s’ha pujat correctament a les partides fetes per l’usuari.</w:t>
            </w:r>
          </w:p>
        </w:tc>
      </w:tr>
      <w:tr w:rsidR="00FF1830" w:rsidRPr="001D7A60" w14:paraId="31E61E3F" w14:textId="77777777" w:rsidTr="00FF1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214A1" w14:textId="77777777" w:rsidR="00FF1830" w:rsidRPr="001D7A60" w:rsidRDefault="00FF183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2FDE078E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4ACB9" w14:textId="77777777" w:rsidR="00FF1830" w:rsidRPr="001D7A60" w:rsidRDefault="00FF183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1. </w:t>
            </w:r>
            <w:r w:rsidR="00FF0CF8">
              <w:rPr>
                <w:rFonts w:ascii="ArialMT" w:hAnsi="ArialMT" w:cs="ArialMT"/>
                <w:color w:val="00000A"/>
                <w:lang w:val="ca-ES" w:eastAsia="es-ES"/>
              </w:rPr>
              <w:t xml:space="preserve">L’usuari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40F322C1" w14:textId="77777777" w:rsidR="00FF1830" w:rsidRDefault="00FF183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L’usuari </w:t>
            </w:r>
            <w:r w:rsidR="00C45920">
              <w:rPr>
                <w:rFonts w:ascii="ArialMT" w:hAnsi="ArialMT" w:cs="ArialMT"/>
                <w:color w:val="00000A"/>
                <w:lang w:val="ca-ES" w:eastAsia="es-ES"/>
              </w:rPr>
              <w:t>selecciona la opció partides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4A890F2B" w14:textId="77777777" w:rsidR="00FF1830" w:rsidRDefault="00FF183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3. </w:t>
            </w:r>
            <w:r w:rsidR="00C45920">
              <w:rPr>
                <w:rFonts w:ascii="Arial" w:hAnsi="Arial" w:cs="Arial"/>
                <w:color w:val="000000"/>
                <w:lang w:val="ca-ES" w:eastAsia="es-ES"/>
              </w:rPr>
              <w:t>Se li mostren les partides.</w:t>
            </w:r>
          </w:p>
          <w:p w14:paraId="0717C249" w14:textId="77777777" w:rsidR="00FF1830" w:rsidRDefault="00FF183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4. </w:t>
            </w:r>
            <w:r w:rsidR="00C45920">
              <w:rPr>
                <w:rFonts w:ascii="Arial" w:hAnsi="Arial" w:cs="Arial"/>
                <w:color w:val="000000"/>
                <w:lang w:val="ca-ES" w:eastAsia="es-ES"/>
              </w:rPr>
              <w:t>L’usuari selecciona pujar partida</w:t>
            </w:r>
          </w:p>
          <w:p w14:paraId="35851FF2" w14:textId="77777777" w:rsidR="00C45920" w:rsidRPr="001D7A60" w:rsidRDefault="00FF1830" w:rsidP="00FF1830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5. L’usuari </w:t>
            </w:r>
            <w:r w:rsidR="00C45920">
              <w:rPr>
                <w:rFonts w:ascii="Arial" w:hAnsi="Arial" w:cs="Arial"/>
                <w:color w:val="000000"/>
                <w:lang w:val="ca-ES" w:eastAsia="es-ES"/>
              </w:rPr>
              <w:t xml:space="preserve">omple el formulari de pujar partida segons els camps del document </w:t>
            </w:r>
            <w:r w:rsidR="00C45920" w:rsidRPr="0002584D">
              <w:rPr>
                <w:rFonts w:ascii="Arial" w:hAnsi="Arial" w:cs="Arial"/>
                <w:i/>
                <w:color w:val="000000"/>
                <w:lang w:val="ca-ES" w:eastAsia="es-ES"/>
              </w:rPr>
              <w:t>“Formulari registre, filtres cerca i pujar partides</w:t>
            </w:r>
            <w:r w:rsidR="0002584D" w:rsidRPr="0002584D">
              <w:rPr>
                <w:rFonts w:ascii="Arial" w:hAnsi="Arial" w:cs="Arial"/>
                <w:i/>
                <w:color w:val="000000"/>
                <w:lang w:val="ca-ES" w:eastAsia="es-ES"/>
              </w:rPr>
              <w:t>.pdf”</w:t>
            </w:r>
            <w:r w:rsidR="00C45920" w:rsidRPr="0002584D">
              <w:rPr>
                <w:rFonts w:ascii="Arial" w:hAnsi="Arial" w:cs="Arial"/>
                <w:i/>
                <w:color w:val="000000"/>
                <w:lang w:val="ca-ES" w:eastAsia="es-ES"/>
              </w:rPr>
              <w:t>.</w:t>
            </w:r>
          </w:p>
          <w:p w14:paraId="4F274DF2" w14:textId="77777777" w:rsidR="00FF1830" w:rsidRPr="001D7A60" w:rsidRDefault="00FF1830" w:rsidP="00FF1830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64232EDA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9A1EE2" w:rsidRPr="001D7A60" w14:paraId="57C8AA2A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9447A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4C9A6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9A1EE2" w:rsidRPr="001D7A60" w14:paraId="0E75268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4E453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8208A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6</w:t>
            </w:r>
          </w:p>
        </w:tc>
      </w:tr>
      <w:tr w:rsidR="009A1EE2" w:rsidRPr="001D7A60" w14:paraId="0542979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4AF96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0E875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Compartir resultats en les xarxes socials.</w:t>
            </w:r>
          </w:p>
        </w:tc>
      </w:tr>
      <w:tr w:rsidR="009A1EE2" w:rsidRPr="001D7A60" w14:paraId="1D1EF1D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F23F8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3DB4D" w14:textId="77777777" w:rsidR="009A1EE2" w:rsidRDefault="009A1EE2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</w:p>
          <w:p w14:paraId="5390FCA0" w14:textId="77777777" w:rsidR="009A1EE2" w:rsidRDefault="009A1EE2" w:rsidP="009A1E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ha de oferir </w:t>
            </w: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la funció de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compartir els resultats de la partida a les xarxes socials.</w:t>
            </w:r>
          </w:p>
          <w:p w14:paraId="7C38764A" w14:textId="77777777" w:rsidR="009A1EE2" w:rsidRPr="009A1EE2" w:rsidRDefault="009A1EE2" w:rsidP="009A1EE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</w:p>
        </w:tc>
      </w:tr>
      <w:tr w:rsidR="009A1EE2" w:rsidRPr="001D7A60" w14:paraId="1291BC50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1843A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A6FD9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9A1EE2" w:rsidRPr="001D7A60" w14:paraId="5AEC90D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212CA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7C566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La partida es comparteix a la xarxes socials.</w:t>
            </w:r>
          </w:p>
        </w:tc>
      </w:tr>
      <w:tr w:rsidR="009A1EE2" w:rsidRPr="001D7A60" w14:paraId="107CE5EF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CE663" w14:textId="77777777" w:rsidR="009A1EE2" w:rsidRPr="001D7A60" w:rsidRDefault="009A1EE2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129F47D9" w14:textId="77777777" w:rsidR="009A1EE2" w:rsidRPr="001D7A60" w:rsidRDefault="009A1EE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4082F" w14:textId="77777777" w:rsidR="009A1EE2" w:rsidRPr="001D7A60" w:rsidRDefault="009A1EE2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L’usuari</w:t>
            </w:r>
            <w:r w:rsidR="00FF0CF8"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 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610A96F7" w14:textId="77777777" w:rsidR="009A1EE2" w:rsidRDefault="009A1EE2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L’usuari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selecciona la opció partides.</w:t>
            </w:r>
          </w:p>
          <w:p w14:paraId="6E4E5BCB" w14:textId="77777777" w:rsidR="009A1EE2" w:rsidRDefault="009A1EE2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3. Se li mostren les partides.</w:t>
            </w:r>
          </w:p>
          <w:p w14:paraId="4F246153" w14:textId="77777777" w:rsidR="009A1EE2" w:rsidRDefault="009A1EE2" w:rsidP="00FF0CF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4. </w:t>
            </w:r>
            <w:r w:rsidR="00FF0CF8">
              <w:rPr>
                <w:rFonts w:ascii="Arial" w:hAnsi="Arial" w:cs="Arial"/>
                <w:color w:val="000000"/>
                <w:lang w:val="ca-ES" w:eastAsia="es-ES"/>
              </w:rPr>
              <w:t>L’usuari selecciona la partida que vol</w:t>
            </w:r>
            <w:r w:rsidR="00B110AC">
              <w:rPr>
                <w:rFonts w:ascii="Arial" w:hAnsi="Arial" w:cs="Arial"/>
                <w:color w:val="000000"/>
                <w:lang w:val="ca-ES" w:eastAsia="es-ES"/>
              </w:rPr>
              <w:t xml:space="preserve"> compartir la selecciona i la comparteix.</w:t>
            </w:r>
          </w:p>
          <w:p w14:paraId="41B67A41" w14:textId="77777777" w:rsidR="00B110AC" w:rsidRPr="001D7A60" w:rsidRDefault="00B110AC" w:rsidP="00FF0CF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228DBEE5" w14:textId="77777777" w:rsidR="00C45920" w:rsidRDefault="00C45920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B110AC" w:rsidRPr="001D7A60" w14:paraId="6935080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10C18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99B155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B110AC" w:rsidRPr="001D7A60" w14:paraId="4659608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2FCCB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8CD50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7</w:t>
            </w:r>
          </w:p>
        </w:tc>
      </w:tr>
      <w:tr w:rsidR="00B110AC" w:rsidRPr="001D7A60" w14:paraId="07EAD03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945E1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AA7F9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Compartir resultats en les xarxes socials.</w:t>
            </w:r>
          </w:p>
        </w:tc>
      </w:tr>
      <w:tr w:rsidR="00B110AC" w:rsidRPr="001D7A60" w14:paraId="30E576C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21F13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F00FB" w14:textId="77777777" w:rsidR="00B110AC" w:rsidRDefault="00B110AC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</w:p>
          <w:p w14:paraId="71C5784B" w14:textId="77777777" w:rsidR="00B110AC" w:rsidRDefault="00B110AC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ha de oferir </w:t>
            </w: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la funció de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compartir els resultats de la partida a les xarxes socials.</w:t>
            </w:r>
          </w:p>
          <w:p w14:paraId="3FA4D0A7" w14:textId="77777777" w:rsidR="00B110AC" w:rsidRPr="009A1EE2" w:rsidRDefault="00B110AC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</w:p>
        </w:tc>
      </w:tr>
      <w:tr w:rsidR="00B110AC" w:rsidRPr="001D7A60" w14:paraId="72BE4F3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B7208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29BC2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B110AC" w:rsidRPr="001D7A60" w14:paraId="4F4A021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301B3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4F363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La partida es comparteix a la xarxes socials.</w:t>
            </w:r>
          </w:p>
        </w:tc>
      </w:tr>
      <w:tr w:rsidR="00B110AC" w:rsidRPr="001D7A60" w14:paraId="52365786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01AFA" w14:textId="77777777" w:rsidR="00B110AC" w:rsidRPr="001D7A60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6757E01B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D4C3E" w14:textId="77777777" w:rsidR="00B110AC" w:rsidRPr="001D7A60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L’usuari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 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17A2B799" w14:textId="77777777" w:rsidR="00B110AC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L’usuari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selecciona la opció partides.</w:t>
            </w:r>
          </w:p>
          <w:p w14:paraId="586A3096" w14:textId="77777777" w:rsidR="00B110AC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3. Se li mostren les partides.</w:t>
            </w:r>
          </w:p>
          <w:p w14:paraId="7CD6D9AF" w14:textId="77777777" w:rsidR="00B110AC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4. L’usuari selecciona la partida que vol compartir la selecciona i la comparteix.</w:t>
            </w:r>
          </w:p>
          <w:p w14:paraId="5969FDB1" w14:textId="77777777" w:rsidR="00B110AC" w:rsidRPr="001D7A60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09C8A2EC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B110AC" w:rsidRPr="001D7A60" w14:paraId="253507F0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EF925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lastRenderedPageBreak/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8F03C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B110AC" w:rsidRPr="001D7A60" w14:paraId="7AB7FAAB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E495E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18A6B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8</w:t>
            </w:r>
          </w:p>
        </w:tc>
      </w:tr>
      <w:tr w:rsidR="00B110AC" w:rsidRPr="001D7A60" w14:paraId="2F83880F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85D1D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9306C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Afegir comentaris en resultats de partides.</w:t>
            </w:r>
          </w:p>
        </w:tc>
      </w:tr>
      <w:tr w:rsidR="00B110AC" w:rsidRPr="001D7A60" w14:paraId="14CB44E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785B5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15DED" w14:textId="77777777" w:rsidR="00B110AC" w:rsidRDefault="00B110AC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</w:p>
          <w:p w14:paraId="3C9D1986" w14:textId="77777777" w:rsidR="00B110AC" w:rsidRPr="001D7A60" w:rsidRDefault="00B110AC" w:rsidP="00B110A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ha de ser capaç</w:t>
            </w: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de proporcionar al usuari la possibilitat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d’afegir</w:t>
            </w: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comentaris a 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es </w:t>
            </w:r>
            <w:r w:rsidRPr="001D7A60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publicacions de partides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altres usuaris.</w:t>
            </w:r>
          </w:p>
          <w:p w14:paraId="71E90E02" w14:textId="77777777" w:rsidR="00B110AC" w:rsidRPr="009A1EE2" w:rsidRDefault="00B110AC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</w:p>
        </w:tc>
      </w:tr>
      <w:tr w:rsidR="00B110AC" w:rsidRPr="001D7A60" w14:paraId="079D4CB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E6A24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AD154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B110AC" w:rsidRPr="001D7A60" w14:paraId="4702995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51A71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43498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La partida té de contenir els comentaris nous.</w:t>
            </w:r>
          </w:p>
        </w:tc>
      </w:tr>
      <w:tr w:rsidR="00B110AC" w:rsidRPr="001D7A60" w14:paraId="14735E1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25F13" w14:textId="77777777" w:rsidR="00B110AC" w:rsidRPr="001D7A60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40C63105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373D9" w14:textId="77777777" w:rsidR="00B110AC" w:rsidRPr="001D7A60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L’usuari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 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328FF5F1" w14:textId="77777777" w:rsidR="00B110AC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L’usuari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selecciona la opció partides.</w:t>
            </w:r>
          </w:p>
          <w:p w14:paraId="57DAFB89" w14:textId="77777777" w:rsidR="00B110AC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3. Se li mostren les partides.</w:t>
            </w:r>
          </w:p>
          <w:p w14:paraId="06F0A092" w14:textId="77777777" w:rsidR="00B110AC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4. L’usuari selecciona la partida que vol comentar, la comenta i guarda els canvis.</w:t>
            </w:r>
          </w:p>
          <w:p w14:paraId="584CC6CC" w14:textId="77777777" w:rsidR="00B110AC" w:rsidRPr="001D7A60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28ECA9D7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B110AC" w:rsidRPr="001D7A60" w14:paraId="281FC862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C53A8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21080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B110AC" w:rsidRPr="001D7A60" w14:paraId="2506B21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70ED2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08979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9</w:t>
            </w:r>
          </w:p>
        </w:tc>
      </w:tr>
      <w:tr w:rsidR="00B110AC" w:rsidRPr="001D7A60" w14:paraId="47A4F7D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BBD22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3767A" w14:textId="77777777" w:rsidR="00B110AC" w:rsidRPr="001D7A60" w:rsidRDefault="0029669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Validar resultats de partides.</w:t>
            </w:r>
          </w:p>
        </w:tc>
      </w:tr>
      <w:tr w:rsidR="00B110AC" w:rsidRPr="001D7A60" w14:paraId="7DC24B5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E4ED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F0835" w14:textId="77777777" w:rsidR="00296692" w:rsidRDefault="00296692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</w:p>
          <w:p w14:paraId="443A7DE5" w14:textId="77777777" w:rsidR="00B110AC" w:rsidRDefault="00296692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  <w:r w:rsidRPr="00296692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ha de ser capaç de permetre a l’usuari</w:t>
            </w:r>
            <w:r w:rsidRPr="00296692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de validar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les partides que publiqui.</w:t>
            </w:r>
          </w:p>
          <w:p w14:paraId="12FC8D38" w14:textId="77777777" w:rsidR="00296692" w:rsidRPr="009A1EE2" w:rsidRDefault="00296692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</w:p>
        </w:tc>
      </w:tr>
      <w:tr w:rsidR="00B110AC" w:rsidRPr="001D7A60" w14:paraId="1E72E0C6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18367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AD9CF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B110AC" w:rsidRPr="001D7A60" w14:paraId="184798DA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5C819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A3B74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La partida </w:t>
            </w:r>
            <w:r w:rsidR="00E31D7D">
              <w:rPr>
                <w:rFonts w:ascii="Arial" w:hAnsi="Arial" w:cs="Arial"/>
                <w:color w:val="000000"/>
                <w:lang w:val="ca-ES" w:eastAsia="es-ES"/>
              </w:rPr>
              <w:t>esta validada per aquell usuari.</w:t>
            </w:r>
          </w:p>
        </w:tc>
      </w:tr>
      <w:tr w:rsidR="00B110AC" w:rsidRPr="001D7A60" w14:paraId="79D5B91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F9028" w14:textId="77777777" w:rsidR="00B110AC" w:rsidRPr="001D7A60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090A0169" w14:textId="77777777" w:rsidR="00B110AC" w:rsidRPr="001D7A60" w:rsidRDefault="00B110AC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4D96E" w14:textId="77777777" w:rsidR="00B110AC" w:rsidRPr="001D7A60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L’usuari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 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69764B51" w14:textId="77777777" w:rsidR="00B110AC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L’usuari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selecciona la opció partides.</w:t>
            </w:r>
          </w:p>
          <w:p w14:paraId="7A345404" w14:textId="77777777" w:rsidR="00B110AC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3. Se li mostren les partides.</w:t>
            </w:r>
          </w:p>
          <w:p w14:paraId="44880561" w14:textId="77777777" w:rsidR="00B110AC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4. L’usuari selecciona la partida</w:t>
            </w:r>
            <w:r w:rsidR="00E31D7D">
              <w:rPr>
                <w:rFonts w:ascii="Arial" w:hAnsi="Arial" w:cs="Arial"/>
                <w:color w:val="000000"/>
                <w:lang w:val="ca-ES" w:eastAsia="es-ES"/>
              </w:rPr>
              <w:t xml:space="preserve"> que tingui pendent de validar i la valida.</w:t>
            </w:r>
          </w:p>
          <w:p w14:paraId="314331AE" w14:textId="77777777" w:rsidR="00B110AC" w:rsidRPr="001D7A60" w:rsidRDefault="00B110AC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1729F814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D24D1A" w:rsidRPr="001D7A60" w14:paraId="2DE7E86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1ED994" w14:textId="77777777" w:rsidR="00D24D1A" w:rsidRPr="001D7A60" w:rsidRDefault="00D24D1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8DD316" w14:textId="77777777" w:rsidR="00D24D1A" w:rsidRPr="001D7A60" w:rsidRDefault="00D24D1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D24D1A" w:rsidRPr="001D7A60" w14:paraId="4F435845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BA989" w14:textId="77777777" w:rsidR="00D24D1A" w:rsidRPr="001D7A60" w:rsidRDefault="00D24D1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3B8C0" w14:textId="77777777" w:rsidR="00D24D1A" w:rsidRPr="001D7A60" w:rsidRDefault="00D24D1A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10</w:t>
            </w:r>
          </w:p>
        </w:tc>
      </w:tr>
      <w:tr w:rsidR="00D24D1A" w:rsidRPr="001D7A60" w14:paraId="5AC694CB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9E2395" w14:textId="77777777" w:rsidR="00D24D1A" w:rsidRPr="001D7A60" w:rsidRDefault="00D24D1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80722" w14:textId="77777777" w:rsidR="00D24D1A" w:rsidRPr="001D7A60" w:rsidRDefault="00D24D1A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Donar-se de baixa.</w:t>
            </w:r>
          </w:p>
        </w:tc>
      </w:tr>
      <w:tr w:rsidR="00D24D1A" w:rsidRPr="001D7A60" w14:paraId="5671D9A2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709E3" w14:textId="77777777" w:rsidR="00D24D1A" w:rsidRPr="001D7A60" w:rsidRDefault="00D24D1A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310A6" w14:textId="77777777" w:rsidR="00D24D1A" w:rsidRDefault="00D24D1A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</w:p>
          <w:p w14:paraId="14B27936" w14:textId="77777777" w:rsidR="00D24D1A" w:rsidRDefault="00D24D1A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  <w:r w:rsidRPr="00296692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ha de ser capaç de permetre a l’usuari</w:t>
            </w:r>
            <w:r w:rsidRPr="00296692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</w:t>
            </w:r>
            <w:r w:rsidR="00BA666A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de donar-se de baixa del sistema.</w:t>
            </w:r>
          </w:p>
          <w:p w14:paraId="1DE0DC58" w14:textId="77777777" w:rsidR="00D24D1A" w:rsidRPr="009A1EE2" w:rsidRDefault="00D24D1A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</w:p>
        </w:tc>
      </w:tr>
      <w:tr w:rsidR="00D24D1A" w:rsidRPr="001D7A60" w14:paraId="03F7F46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7087F" w14:textId="77777777" w:rsidR="00D24D1A" w:rsidRPr="001D7A60" w:rsidRDefault="00D24D1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DD883" w14:textId="77777777" w:rsidR="00D24D1A" w:rsidRPr="001D7A60" w:rsidRDefault="00D24D1A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D24D1A" w:rsidRPr="001D7A60" w14:paraId="16BCFF6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7F2F3" w14:textId="77777777" w:rsidR="00D24D1A" w:rsidRPr="001D7A60" w:rsidRDefault="00D24D1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lastRenderedPageBreak/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044D1" w14:textId="77777777" w:rsidR="00D24D1A" w:rsidRPr="001D7A60" w:rsidRDefault="00BA666A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El usuari ja no existeix en la nostra BBDD.</w:t>
            </w:r>
          </w:p>
        </w:tc>
      </w:tr>
      <w:tr w:rsidR="00D24D1A" w:rsidRPr="001D7A60" w14:paraId="104DF04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E3D4C" w14:textId="77777777" w:rsidR="00D24D1A" w:rsidRPr="001D7A60" w:rsidRDefault="00D24D1A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30A27FA0" w14:textId="77777777" w:rsidR="00D24D1A" w:rsidRPr="001D7A60" w:rsidRDefault="00D24D1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6F012" w14:textId="77777777" w:rsidR="00D24D1A" w:rsidRPr="001D7A60" w:rsidRDefault="00D24D1A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L’usuari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 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5634BF4D" w14:textId="77777777" w:rsidR="00D24D1A" w:rsidRDefault="00D24D1A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L’usuari </w:t>
            </w:r>
            <w:r w:rsidR="004A7196">
              <w:rPr>
                <w:rFonts w:ascii="ArialMT" w:hAnsi="ArialMT" w:cs="ArialMT"/>
                <w:color w:val="00000A"/>
                <w:lang w:val="ca-ES" w:eastAsia="es-ES"/>
              </w:rPr>
              <w:t>selecciona el seu perfil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409BC1DE" w14:textId="77777777" w:rsidR="00D24D1A" w:rsidRDefault="00D24D1A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3. Se li </w:t>
            </w:r>
            <w:r w:rsidR="004A7196">
              <w:rPr>
                <w:rFonts w:ascii="Arial" w:hAnsi="Arial" w:cs="Arial"/>
                <w:color w:val="000000"/>
                <w:lang w:val="ca-ES" w:eastAsia="es-ES"/>
              </w:rPr>
              <w:t>mostren les seves dades i la opció de donar-se de baixa.</w:t>
            </w:r>
          </w:p>
          <w:p w14:paraId="326933C5" w14:textId="77777777" w:rsidR="00D24D1A" w:rsidRDefault="00D24D1A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4. L’usuari selecciona la </w:t>
            </w:r>
            <w:r w:rsidR="004A7196">
              <w:rPr>
                <w:rFonts w:ascii="Arial" w:hAnsi="Arial" w:cs="Arial"/>
                <w:color w:val="000000"/>
                <w:lang w:val="ca-ES" w:eastAsia="es-ES"/>
              </w:rPr>
              <w:t>opció donar-se de baixa i el sistema li preguntarà si esta segur.</w:t>
            </w:r>
          </w:p>
          <w:p w14:paraId="08F3E968" w14:textId="77777777" w:rsidR="00D24D1A" w:rsidRPr="001D7A60" w:rsidRDefault="00D24D1A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1907C829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02584D" w:rsidRPr="001D7A60" w14:paraId="1707178C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683BE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8E85D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02584D" w:rsidRPr="001D7A60" w14:paraId="5A8253B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F0E95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F30DC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11</w:t>
            </w:r>
          </w:p>
        </w:tc>
      </w:tr>
      <w:tr w:rsidR="0002584D" w:rsidRPr="001D7A60" w14:paraId="3BA376F7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3888C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A4B9C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Modificar perfil d’usuari.</w:t>
            </w:r>
          </w:p>
        </w:tc>
      </w:tr>
      <w:tr w:rsidR="0002584D" w:rsidRPr="001D7A60" w14:paraId="5D6A843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7ACAA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79B72" w14:textId="77777777" w:rsidR="0002584D" w:rsidRDefault="0002584D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</w:p>
          <w:p w14:paraId="12234C45" w14:textId="77777777" w:rsidR="0002584D" w:rsidRDefault="0002584D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  <w:r w:rsidRPr="00296692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ha de ser capaç de permetre a l’usuari que modifiqui les dades del seu perfil d’usuari.</w:t>
            </w:r>
          </w:p>
          <w:p w14:paraId="6F319D40" w14:textId="77777777" w:rsidR="0002584D" w:rsidRPr="009A1EE2" w:rsidRDefault="0002584D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</w:p>
        </w:tc>
      </w:tr>
      <w:tr w:rsidR="0002584D" w:rsidRPr="001D7A60" w14:paraId="2763B535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EA4B8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1FAE9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02584D" w:rsidRPr="001D7A60" w14:paraId="7762E90B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B6FC5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BB747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L’usuari ha modificat les seves dades.</w:t>
            </w:r>
          </w:p>
        </w:tc>
      </w:tr>
      <w:tr w:rsidR="0002584D" w:rsidRPr="001D7A60" w14:paraId="3E129CAB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34B6D" w14:textId="77777777" w:rsidR="0002584D" w:rsidRPr="001D7A60" w:rsidRDefault="0002584D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35C154F6" w14:textId="77777777" w:rsidR="0002584D" w:rsidRPr="001D7A60" w:rsidRDefault="0002584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53C54" w14:textId="77777777" w:rsidR="0002584D" w:rsidRPr="001D7A60" w:rsidRDefault="0002584D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L’usuari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 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79484FFC" w14:textId="77777777" w:rsidR="0002584D" w:rsidRDefault="0002584D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L’usuari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selecciona el seu perfil.</w:t>
            </w:r>
          </w:p>
          <w:p w14:paraId="66315ED8" w14:textId="77777777" w:rsidR="0002584D" w:rsidRDefault="0002584D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3. Se li mostren les seves dades.</w:t>
            </w:r>
          </w:p>
          <w:p w14:paraId="0F107EAE" w14:textId="77777777" w:rsidR="0002584D" w:rsidRDefault="0002584D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4. L’usuari selecciona la opció de modificar dades que estan expressades en el document </w:t>
            </w:r>
            <w:r w:rsidRPr="0002584D">
              <w:rPr>
                <w:rFonts w:ascii="Arial" w:hAnsi="Arial" w:cs="Arial"/>
                <w:i/>
                <w:color w:val="000000"/>
                <w:lang w:val="ca-ES" w:eastAsia="es-ES"/>
              </w:rPr>
              <w:t>“Formulari registre, filtres cerca i pujar partides.pdf”.</w:t>
            </w:r>
          </w:p>
          <w:p w14:paraId="06D89682" w14:textId="77777777" w:rsidR="0002584D" w:rsidRPr="001D7A60" w:rsidRDefault="0002584D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6B1122BC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9E2464" w:rsidRPr="001D7A60" w14:paraId="171E908F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E859B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82FCD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9E2464" w:rsidRPr="001D7A60" w14:paraId="2A4A2DFF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C8390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FD4F9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12</w:t>
            </w:r>
          </w:p>
        </w:tc>
      </w:tr>
      <w:tr w:rsidR="009E2464" w:rsidRPr="001D7A60" w14:paraId="493E425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36BCC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B5AFC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Logout</w:t>
            </w:r>
            <w:proofErr w:type="spellEnd"/>
          </w:p>
        </w:tc>
      </w:tr>
      <w:tr w:rsidR="009E2464" w:rsidRPr="001D7A60" w14:paraId="3F6717D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43123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DFFA2" w14:textId="77777777" w:rsidR="009E2464" w:rsidRDefault="009E2464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</w:p>
          <w:p w14:paraId="47249D54" w14:textId="77777777" w:rsidR="009E2464" w:rsidRDefault="009E2464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  <w:r w:rsidRPr="00296692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ha de ser capaç de permetre a l’usuari que faci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logout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de la aplicació.</w:t>
            </w:r>
          </w:p>
          <w:p w14:paraId="62B47130" w14:textId="77777777" w:rsidR="009E2464" w:rsidRPr="009A1EE2" w:rsidRDefault="009E2464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</w:p>
        </w:tc>
      </w:tr>
      <w:tr w:rsidR="009E2464" w:rsidRPr="001D7A60" w14:paraId="60E34BD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9EE3D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58C47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Tenir un compte creat en el sistema.</w:t>
            </w:r>
          </w:p>
        </w:tc>
      </w:tr>
      <w:tr w:rsidR="009E2464" w:rsidRPr="001D7A60" w14:paraId="7250E67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18553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46B31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L’usuari ja no esta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logejat</w:t>
            </w:r>
            <w:proofErr w:type="spellEnd"/>
            <w:r>
              <w:rPr>
                <w:rFonts w:ascii="Arial" w:hAnsi="Arial" w:cs="Arial"/>
                <w:color w:val="000000"/>
                <w:lang w:val="ca-ES" w:eastAsia="es-ES"/>
              </w:rPr>
              <w:t xml:space="preserve"> al sistema.</w:t>
            </w:r>
          </w:p>
        </w:tc>
      </w:tr>
      <w:tr w:rsidR="009E2464" w:rsidRPr="001D7A60" w14:paraId="44DEDB6A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5DE10" w14:textId="77777777" w:rsidR="009E2464" w:rsidRPr="001D7A60" w:rsidRDefault="009E2464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0A44D146" w14:textId="77777777" w:rsidR="009E2464" w:rsidRPr="001D7A60" w:rsidRDefault="009E2464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D2C85" w14:textId="77777777" w:rsidR="009E2464" w:rsidRPr="001D7A60" w:rsidRDefault="009E2464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L’usuari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 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3341A5BC" w14:textId="77777777" w:rsidR="009E2464" w:rsidRDefault="009E2464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L’usuari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selecciona el seu perfil.</w:t>
            </w:r>
          </w:p>
          <w:p w14:paraId="787FF8B5" w14:textId="77777777" w:rsidR="009E2464" w:rsidRDefault="009E2464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3. Se li mostren les seves dades.</w:t>
            </w:r>
          </w:p>
          <w:p w14:paraId="607528AB" w14:textId="77777777" w:rsidR="009E2464" w:rsidRDefault="009E2464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4. L’usuari selecciona l’opció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logout</w:t>
            </w:r>
            <w:proofErr w:type="spellEnd"/>
            <w:r>
              <w:rPr>
                <w:rFonts w:ascii="Arial" w:hAnsi="Arial" w:cs="Arial"/>
                <w:color w:val="000000"/>
                <w:lang w:val="ca-ES" w:eastAsia="es-ES"/>
              </w:rPr>
              <w:t>.</w:t>
            </w:r>
          </w:p>
          <w:p w14:paraId="09A61E23" w14:textId="77777777" w:rsidR="009E2464" w:rsidRPr="001D7A60" w:rsidRDefault="009E2464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34943BEA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p w14:paraId="35CB41A5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p w14:paraId="51A23546" w14:textId="77777777" w:rsidR="00F90DF3" w:rsidRPr="00D618ED" w:rsidRDefault="00D618ED" w:rsidP="00F90DF3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/>
          <w:iCs/>
          <w:color w:val="000000"/>
          <w:lang w:val="es-ES" w:eastAsia="es-ES"/>
        </w:rPr>
      </w:pPr>
      <w:r w:rsidRPr="00D618ED">
        <w:rPr>
          <w:rFonts w:ascii="Arial" w:hAnsi="Arial" w:cs="Arial"/>
          <w:b/>
          <w:i/>
          <w:iCs/>
          <w:color w:val="000000"/>
          <w:lang w:val="es-ES" w:eastAsia="es-ES"/>
        </w:rPr>
        <w:lastRenderedPageBreak/>
        <w:t xml:space="preserve">3.1.2 </w:t>
      </w:r>
      <w:proofErr w:type="spellStart"/>
      <w:r w:rsidR="00F90DF3" w:rsidRPr="00D618ED">
        <w:rPr>
          <w:rFonts w:ascii="Arial" w:hAnsi="Arial" w:cs="Arial"/>
          <w:b/>
          <w:i/>
          <w:iCs/>
          <w:color w:val="000000"/>
          <w:lang w:val="es-ES" w:eastAsia="es-ES"/>
        </w:rPr>
        <w:t>Usuaris</w:t>
      </w:r>
      <w:proofErr w:type="spellEnd"/>
      <w:r w:rsidR="00F90DF3" w:rsidRPr="00D618ED">
        <w:rPr>
          <w:rFonts w:ascii="Arial" w:hAnsi="Arial" w:cs="Arial"/>
          <w:b/>
          <w:i/>
          <w:iCs/>
          <w:color w:val="000000"/>
          <w:lang w:val="es-ES" w:eastAsia="es-ES"/>
        </w:rPr>
        <w:t xml:space="preserve"> No </w:t>
      </w:r>
      <w:proofErr w:type="spellStart"/>
      <w:r w:rsidR="00F90DF3" w:rsidRPr="00D618ED">
        <w:rPr>
          <w:rFonts w:ascii="Arial" w:hAnsi="Arial" w:cs="Arial"/>
          <w:b/>
          <w:i/>
          <w:iCs/>
          <w:color w:val="000000"/>
          <w:lang w:val="es-ES" w:eastAsia="es-ES"/>
        </w:rPr>
        <w:t>Registrats</w:t>
      </w:r>
      <w:proofErr w:type="spellEnd"/>
    </w:p>
    <w:p w14:paraId="56E2B291" w14:textId="77777777" w:rsidR="00F90DF3" w:rsidRDefault="00F90DF3" w:rsidP="00F90DF3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F90DF3" w:rsidRPr="001D7A60" w14:paraId="5211141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95358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F3BAB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F90DF3" w:rsidRPr="001D7A60" w14:paraId="0B3ED73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DAC9F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434E9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13</w:t>
            </w:r>
          </w:p>
        </w:tc>
      </w:tr>
      <w:tr w:rsidR="00F90DF3" w:rsidRPr="001D7A60" w14:paraId="28854E71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41E19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35DE0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Login</w:t>
            </w:r>
            <w:proofErr w:type="spellEnd"/>
          </w:p>
        </w:tc>
      </w:tr>
      <w:tr w:rsidR="00F90DF3" w:rsidRPr="001D7A60" w14:paraId="2337292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F0664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4ECCA" w14:textId="77777777" w:rsidR="00F90DF3" w:rsidRDefault="00F90DF3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</w:p>
          <w:p w14:paraId="513CDFA4" w14:textId="77777777" w:rsidR="00F90DF3" w:rsidRDefault="00F90DF3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  <w:r w:rsidRPr="00F90DF3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ha de</w:t>
            </w:r>
            <w:r w:rsidRPr="00F90DF3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poder guardar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es dades</w:t>
            </w:r>
            <w:r w:rsidRPr="00F90DF3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d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’</w:t>
            </w:r>
            <w:r w:rsidRPr="00F90DF3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inici de sessió del usuari para agilitzar 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procés.</w:t>
            </w:r>
          </w:p>
          <w:p w14:paraId="275C83C0" w14:textId="77777777" w:rsidR="00F90DF3" w:rsidRPr="009A1EE2" w:rsidRDefault="00F90DF3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</w:p>
        </w:tc>
      </w:tr>
      <w:tr w:rsidR="00F90DF3" w:rsidRPr="001D7A60" w14:paraId="6D003040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387AE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8DA01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No esta </w:t>
            </w:r>
            <w:proofErr w:type="spellStart"/>
            <w:r>
              <w:rPr>
                <w:rFonts w:ascii="ArialMT" w:hAnsi="ArialMT" w:cs="ArialMT"/>
                <w:color w:val="00000A"/>
                <w:lang w:val="ca-ES" w:eastAsia="es-ES"/>
              </w:rPr>
              <w:t>logejat</w:t>
            </w:r>
            <w:proofErr w:type="spellEnd"/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 al sistema.</w:t>
            </w:r>
          </w:p>
        </w:tc>
      </w:tr>
      <w:tr w:rsidR="00F90DF3" w:rsidRPr="001D7A60" w14:paraId="1982B15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809ED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19A8B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L’usuari estarà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logejat</w:t>
            </w:r>
            <w:proofErr w:type="spellEnd"/>
            <w:r>
              <w:rPr>
                <w:rFonts w:ascii="Arial" w:hAnsi="Arial" w:cs="Arial"/>
                <w:color w:val="000000"/>
                <w:lang w:val="ca-ES" w:eastAsia="es-ES"/>
              </w:rPr>
              <w:t xml:space="preserve"> al sistema i amb una sessió activa.</w:t>
            </w:r>
          </w:p>
        </w:tc>
      </w:tr>
      <w:tr w:rsidR="00F90DF3" w:rsidRPr="001D7A60" w14:paraId="795E4EC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A578F" w14:textId="77777777" w:rsidR="00F90DF3" w:rsidRPr="001D7A60" w:rsidRDefault="00F90DF3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645DD393" w14:textId="77777777" w:rsidR="00F90DF3" w:rsidRPr="001D7A60" w:rsidRDefault="00F90DF3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AAB4E" w14:textId="77777777" w:rsidR="00F90DF3" w:rsidRPr="001D7A60" w:rsidRDefault="00F90DF3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i no </w:t>
            </w:r>
            <w:proofErr w:type="spellStart"/>
            <w:r>
              <w:rPr>
                <w:rFonts w:ascii="ArialMT" w:hAnsi="ArialMT" w:cs="ArialMT"/>
                <w:color w:val="00000A"/>
                <w:lang w:val="ca-ES" w:eastAsia="es-ES"/>
              </w:rPr>
              <w:t>logejat</w:t>
            </w:r>
            <w:proofErr w:type="spellEnd"/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28DAC7AC" w14:textId="77777777" w:rsidR="00F90DF3" w:rsidRDefault="00F90DF3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L’usuari no registrat selecciona l’opció de </w:t>
            </w:r>
            <w:proofErr w:type="spellStart"/>
            <w:r>
              <w:rPr>
                <w:rFonts w:ascii="ArialMT" w:hAnsi="ArialMT" w:cs="ArialMT"/>
                <w:color w:val="00000A"/>
                <w:lang w:val="ca-ES" w:eastAsia="es-ES"/>
              </w:rPr>
              <w:t>login</w:t>
            </w:r>
            <w:proofErr w:type="spellEnd"/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6C2AE088" w14:textId="77777777" w:rsidR="00F90DF3" w:rsidRDefault="00F90DF3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3. Inserta les dades de </w:t>
            </w:r>
            <w:proofErr w:type="spellStart"/>
            <w:r>
              <w:rPr>
                <w:rFonts w:ascii="ArialMT" w:hAnsi="ArialMT" w:cs="ArialMT"/>
                <w:color w:val="00000A"/>
                <w:lang w:val="ca-ES" w:eastAsia="es-ES"/>
              </w:rPr>
              <w:t>login</w:t>
            </w:r>
            <w:proofErr w:type="spellEnd"/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43F4B372" w14:textId="77777777" w:rsidR="00F90DF3" w:rsidRDefault="00F90DF3" w:rsidP="007D182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4. </w:t>
            </w:r>
            <w:r w:rsidR="007D1821">
              <w:rPr>
                <w:rFonts w:ascii="Arial" w:hAnsi="Arial" w:cs="Arial"/>
                <w:color w:val="000000"/>
                <w:lang w:val="ca-ES" w:eastAsia="es-ES"/>
              </w:rPr>
              <w:t>Els sistema valida les dades i si són correctes li mostra la pantalla principal.</w:t>
            </w:r>
          </w:p>
          <w:p w14:paraId="1D9507F0" w14:textId="77777777" w:rsidR="007D1821" w:rsidRPr="001D7A60" w:rsidRDefault="007D1821" w:rsidP="007D182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3200811B" w14:textId="77777777" w:rsidR="00F90DF3" w:rsidRDefault="00F90DF3" w:rsidP="00F90DF3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1407CF" w:rsidRPr="001D7A60" w14:paraId="32D5C2F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5C2CC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EEBB8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1407CF" w:rsidRPr="001D7A60" w14:paraId="7223967F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6593F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BAB0F7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14</w:t>
            </w:r>
          </w:p>
        </w:tc>
      </w:tr>
      <w:tr w:rsidR="001407CF" w:rsidRPr="001D7A60" w14:paraId="5C2882B7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16AC4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9CFE0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Registrar-se</w:t>
            </w:r>
          </w:p>
        </w:tc>
      </w:tr>
      <w:tr w:rsidR="001407CF" w:rsidRPr="001D7A60" w14:paraId="318AD64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B851E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E9EA6" w14:textId="77777777" w:rsidR="001407CF" w:rsidRDefault="001407CF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</w:p>
          <w:p w14:paraId="21391C79" w14:textId="77777777" w:rsidR="001407CF" w:rsidRDefault="001407CF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  <w:r w:rsidRPr="00F90DF3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ha de</w:t>
            </w:r>
            <w:r w:rsidRPr="00F90DF3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permetre al usuari registrar-se.</w:t>
            </w:r>
          </w:p>
          <w:p w14:paraId="27062374" w14:textId="77777777" w:rsidR="001407CF" w:rsidRPr="009A1EE2" w:rsidRDefault="001407CF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</w:p>
        </w:tc>
      </w:tr>
      <w:tr w:rsidR="001407CF" w:rsidRPr="001D7A60" w14:paraId="756D14D7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B6A63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D36D4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No esta </w:t>
            </w:r>
            <w:proofErr w:type="spellStart"/>
            <w:r>
              <w:rPr>
                <w:rFonts w:ascii="ArialMT" w:hAnsi="ArialMT" w:cs="ArialMT"/>
                <w:color w:val="00000A"/>
                <w:lang w:val="ca-ES" w:eastAsia="es-ES"/>
              </w:rPr>
              <w:t>logejat</w:t>
            </w:r>
            <w:proofErr w:type="spellEnd"/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 al sistema.</w:t>
            </w:r>
          </w:p>
        </w:tc>
      </w:tr>
      <w:tr w:rsidR="001407CF" w:rsidRPr="001D7A60" w14:paraId="042C37A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5744A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B2235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L’usuari haurà creat una nova compta a la BBDD.</w:t>
            </w:r>
          </w:p>
        </w:tc>
      </w:tr>
      <w:tr w:rsidR="001407CF" w:rsidRPr="001D7A60" w14:paraId="3470F661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0BB52" w14:textId="77777777" w:rsidR="001407CF" w:rsidRPr="001D7A60" w:rsidRDefault="001407CF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2CFEF99B" w14:textId="77777777" w:rsidR="001407CF" w:rsidRPr="001D7A60" w:rsidRDefault="001407CF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A675B" w14:textId="77777777" w:rsidR="001407CF" w:rsidRPr="001D7A60" w:rsidRDefault="001407CF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i no </w:t>
            </w:r>
            <w:proofErr w:type="spellStart"/>
            <w:r>
              <w:rPr>
                <w:rFonts w:ascii="ArialMT" w:hAnsi="ArialMT" w:cs="ArialMT"/>
                <w:color w:val="00000A"/>
                <w:lang w:val="ca-ES" w:eastAsia="es-ES"/>
              </w:rPr>
              <w:t>logejat</w:t>
            </w:r>
            <w:proofErr w:type="spellEnd"/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261BE2CE" w14:textId="77777777" w:rsidR="001407CF" w:rsidRDefault="001407CF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L’usuari no registrat selecciona l’opció de </w:t>
            </w:r>
            <w:r w:rsidR="00A0678E">
              <w:rPr>
                <w:rFonts w:ascii="ArialMT" w:hAnsi="ArialMT" w:cs="ArialMT"/>
                <w:color w:val="00000A"/>
                <w:lang w:val="ca-ES" w:eastAsia="es-ES"/>
              </w:rPr>
              <w:t>registrar-se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16D8BD06" w14:textId="77777777" w:rsidR="00A0678E" w:rsidRPr="00A0678E" w:rsidRDefault="001407CF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i/>
                <w:color w:val="000000"/>
                <w:lang w:val="ca-ES" w:eastAsia="es-ES"/>
              </w:rPr>
            </w:pP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3. Inserta les </w:t>
            </w:r>
            <w:r w:rsidR="00A0678E">
              <w:rPr>
                <w:rFonts w:ascii="ArialMT" w:hAnsi="ArialMT" w:cs="ArialMT"/>
                <w:color w:val="00000A"/>
                <w:lang w:val="ca-ES" w:eastAsia="es-ES"/>
              </w:rPr>
              <w:t xml:space="preserve">dades segons el document de </w:t>
            </w:r>
            <w:r w:rsidR="00A0678E" w:rsidRPr="0002584D">
              <w:rPr>
                <w:rFonts w:ascii="Arial" w:hAnsi="Arial" w:cs="Arial"/>
                <w:i/>
                <w:color w:val="000000"/>
                <w:lang w:val="ca-ES" w:eastAsia="es-ES"/>
              </w:rPr>
              <w:t>“Formulari registre, filtres cerca i pujar partides.pdf</w:t>
            </w:r>
          </w:p>
          <w:p w14:paraId="13D84DE6" w14:textId="77777777" w:rsidR="001407CF" w:rsidRDefault="001407CF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4. Els sistema valida les dades</w:t>
            </w:r>
            <w:r w:rsidR="00A0678E">
              <w:rPr>
                <w:rFonts w:ascii="Arial" w:hAnsi="Arial" w:cs="Arial"/>
                <w:color w:val="000000"/>
                <w:lang w:val="ca-ES" w:eastAsia="es-ES"/>
              </w:rPr>
              <w:t xml:space="preserve"> i les puja a la BBDD.</w:t>
            </w:r>
          </w:p>
          <w:p w14:paraId="6C31254D" w14:textId="77777777" w:rsidR="001407CF" w:rsidRPr="001D7A60" w:rsidRDefault="001407CF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6CA8C75E" w14:textId="77777777" w:rsidR="00F90DF3" w:rsidRPr="001D7A60" w:rsidRDefault="00F90DF3" w:rsidP="00F90DF3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2650A2" w:rsidRPr="001D7A60" w14:paraId="74DCB1C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56314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6A88A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2650A2" w:rsidRPr="001D7A60" w14:paraId="14A5BEC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C7ACD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FF923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15</w:t>
            </w:r>
          </w:p>
        </w:tc>
      </w:tr>
      <w:tr w:rsidR="002650A2" w:rsidRPr="001D7A60" w14:paraId="5EE3C497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4DD4B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A4989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Realitzar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tutorial</w:t>
            </w:r>
            <w:proofErr w:type="spellEnd"/>
          </w:p>
        </w:tc>
      </w:tr>
      <w:tr w:rsidR="002650A2" w:rsidRPr="001D7A60" w14:paraId="08605BE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9BB0E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89FF00" w14:textId="77777777" w:rsidR="002650A2" w:rsidRDefault="002650A2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</w:p>
          <w:p w14:paraId="46086097" w14:textId="77777777" w:rsidR="002650A2" w:rsidRDefault="002650A2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</w:pPr>
            <w:r w:rsidRPr="00F90DF3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ha de</w:t>
            </w:r>
            <w:r w:rsidRPr="00F90DF3"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permetre al usuari no registrat fer un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tutorial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 xml:space="preserve"> sobre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app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ca-ES"/>
              </w:rPr>
              <w:t>.</w:t>
            </w:r>
          </w:p>
          <w:p w14:paraId="4A6E6688" w14:textId="77777777" w:rsidR="002650A2" w:rsidRPr="009A1EE2" w:rsidRDefault="002650A2" w:rsidP="00B447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ca-ES"/>
              </w:rPr>
            </w:pPr>
          </w:p>
        </w:tc>
      </w:tr>
      <w:tr w:rsidR="002650A2" w:rsidRPr="001D7A60" w14:paraId="416EE47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2875B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lastRenderedPageBreak/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F911E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No esta </w:t>
            </w:r>
            <w:proofErr w:type="spellStart"/>
            <w:r>
              <w:rPr>
                <w:rFonts w:ascii="ArialMT" w:hAnsi="ArialMT" w:cs="ArialMT"/>
                <w:color w:val="00000A"/>
                <w:lang w:val="ca-ES" w:eastAsia="es-ES"/>
              </w:rPr>
              <w:t>logejat</w:t>
            </w:r>
            <w:proofErr w:type="spellEnd"/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 al sistema.</w:t>
            </w:r>
          </w:p>
        </w:tc>
      </w:tr>
      <w:tr w:rsidR="002650A2" w:rsidRPr="001D7A60" w14:paraId="383FE64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FAEC0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1FEFD0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2650A2" w:rsidRPr="001D7A60" w14:paraId="6F210F0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71812B" w14:textId="77777777" w:rsidR="002650A2" w:rsidRPr="001D7A60" w:rsidRDefault="002650A2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4B750684" w14:textId="77777777" w:rsidR="002650A2" w:rsidRPr="001D7A60" w:rsidRDefault="002650A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7E31F" w14:textId="77777777" w:rsidR="002650A2" w:rsidRPr="002650A2" w:rsidRDefault="002650A2" w:rsidP="002650A2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</w:p>
        </w:tc>
      </w:tr>
    </w:tbl>
    <w:p w14:paraId="624B4A0D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B915D1" w:rsidRPr="001D7A60" w14:paraId="6B003FD7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4B6F3" w14:textId="77777777" w:rsidR="00B915D1" w:rsidRPr="001D7A60" w:rsidRDefault="00B915D1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B8D81" w14:textId="77777777" w:rsidR="00B915D1" w:rsidRPr="001D7A60" w:rsidRDefault="00B915D1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B915D1" w:rsidRPr="001D7A60" w14:paraId="4CFEF5FC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DFADE" w14:textId="77777777" w:rsidR="00B915D1" w:rsidRPr="001D7A60" w:rsidRDefault="00B915D1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DCF84" w14:textId="77777777" w:rsidR="00B915D1" w:rsidRPr="001D7A60" w:rsidRDefault="00B915D1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16</w:t>
            </w:r>
          </w:p>
        </w:tc>
      </w:tr>
      <w:tr w:rsidR="00B915D1" w:rsidRPr="001D7A60" w14:paraId="09C5C565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FA820" w14:textId="77777777" w:rsidR="00B915D1" w:rsidRPr="001D7A60" w:rsidRDefault="00B915D1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BCD2" w14:textId="77777777" w:rsidR="00B915D1" w:rsidRPr="001D7A60" w:rsidRDefault="00B915D1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Realitzar cerques de jocs.</w:t>
            </w:r>
          </w:p>
        </w:tc>
      </w:tr>
      <w:tr w:rsidR="00B915D1" w:rsidRPr="001D7A60" w14:paraId="7A40AE62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265F9" w14:textId="77777777" w:rsidR="00B915D1" w:rsidRPr="001D7A60" w:rsidRDefault="00B915D1" w:rsidP="00B915D1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EB05D" w14:textId="77777777" w:rsidR="00B915D1" w:rsidRPr="001D7A60" w:rsidRDefault="00B915D1" w:rsidP="00B915D1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lang w:val="ca-ES"/>
              </w:rPr>
              <w:t>ha de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proporcionar al usuari la capacitat de realitzar </w:t>
            </w:r>
            <w:r>
              <w:rPr>
                <w:rFonts w:ascii="Arial" w:hAnsi="Arial" w:cs="Arial"/>
                <w:color w:val="000000"/>
                <w:lang w:val="ca-ES"/>
              </w:rPr>
              <w:t>cerques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de </w:t>
            </w:r>
            <w:r>
              <w:rPr>
                <w:rFonts w:ascii="Arial" w:hAnsi="Arial" w:cs="Arial"/>
                <w:color w:val="000000"/>
                <w:lang w:val="ca-ES"/>
              </w:rPr>
              <w:t>jocs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. La </w:t>
            </w:r>
            <w:r>
              <w:rPr>
                <w:rFonts w:ascii="Arial" w:hAnsi="Arial" w:cs="Arial"/>
                <w:color w:val="000000"/>
                <w:lang w:val="ca-ES"/>
              </w:rPr>
              <w:t xml:space="preserve">cerca 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>p</w:t>
            </w:r>
            <w:r>
              <w:rPr>
                <w:rFonts w:ascii="Arial" w:hAnsi="Arial" w:cs="Arial"/>
                <w:color w:val="000000"/>
                <w:lang w:val="ca-ES"/>
              </w:rPr>
              <w:t>ot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ser filtrada p</w:t>
            </w:r>
            <w:r>
              <w:rPr>
                <w:rFonts w:ascii="Arial" w:hAnsi="Arial" w:cs="Arial"/>
                <w:color w:val="000000"/>
                <w:lang w:val="ca-ES"/>
              </w:rPr>
              <w:t>e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r </w:t>
            </w:r>
            <w:r>
              <w:rPr>
                <w:rFonts w:ascii="Arial" w:hAnsi="Arial" w:cs="Arial"/>
                <w:color w:val="000000"/>
                <w:lang w:val="ca-ES"/>
              </w:rPr>
              <w:t>els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ca-ES"/>
              </w:rPr>
              <w:t>següents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atributs selecciona</w:t>
            </w:r>
            <w:r>
              <w:rPr>
                <w:rFonts w:ascii="Arial" w:hAnsi="Arial" w:cs="Arial"/>
                <w:color w:val="000000"/>
                <w:lang w:val="ca-ES"/>
              </w:rPr>
              <w:t>ts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p</w:t>
            </w:r>
            <w:r>
              <w:rPr>
                <w:rFonts w:ascii="Arial" w:hAnsi="Arial" w:cs="Arial"/>
                <w:color w:val="000000"/>
                <w:lang w:val="ca-ES"/>
              </w:rPr>
              <w:t>e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>r el usuari: número de jugadors, temp</w:t>
            </w:r>
            <w:r>
              <w:rPr>
                <w:rFonts w:ascii="Arial" w:hAnsi="Arial" w:cs="Arial"/>
                <w:color w:val="000000"/>
                <w:lang w:val="ca-ES"/>
              </w:rPr>
              <w:t xml:space="preserve">s 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de duració, dificultat, </w:t>
            </w:r>
            <w:r>
              <w:rPr>
                <w:rFonts w:ascii="Arial" w:hAnsi="Arial" w:cs="Arial"/>
                <w:color w:val="000000"/>
                <w:lang w:val="ca-ES"/>
              </w:rPr>
              <w:t>tipus de joc.</w:t>
            </w:r>
          </w:p>
        </w:tc>
      </w:tr>
      <w:tr w:rsidR="00B915D1" w:rsidRPr="001D7A60" w14:paraId="1912B99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EEB33" w14:textId="77777777" w:rsidR="00B915D1" w:rsidRPr="001D7A60" w:rsidRDefault="00B915D1" w:rsidP="00B915D1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1D846" w14:textId="77777777" w:rsidR="00B915D1" w:rsidRPr="001D7A60" w:rsidRDefault="00B915D1" w:rsidP="00B915D1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B915D1" w:rsidRPr="001D7A60" w14:paraId="5E31A55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7A11C" w14:textId="77777777" w:rsidR="00B915D1" w:rsidRPr="001D7A60" w:rsidRDefault="00B915D1" w:rsidP="00B915D1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CB0A5" w14:textId="77777777" w:rsidR="00B915D1" w:rsidRPr="001D7A60" w:rsidRDefault="00B915D1" w:rsidP="00B915D1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B915D1" w:rsidRPr="001D7A60" w14:paraId="1D7C6A82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12764" w14:textId="77777777" w:rsidR="00B915D1" w:rsidRPr="001D7A60" w:rsidRDefault="00B915D1" w:rsidP="00B915D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0E70FBED" w14:textId="77777777" w:rsidR="00B915D1" w:rsidRPr="001D7A60" w:rsidRDefault="00B915D1" w:rsidP="00B915D1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7D6959" w14:textId="77777777" w:rsidR="00B915D1" w:rsidRPr="001D7A60" w:rsidRDefault="00B915D1" w:rsidP="00B915D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i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293F424A" w14:textId="77777777" w:rsidR="00B915D1" w:rsidRDefault="00B915D1" w:rsidP="00B915D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L’usuari selecciona l’opció de </w:t>
            </w:r>
            <w:r w:rsidR="000B7D8D">
              <w:rPr>
                <w:rFonts w:ascii="ArialMT" w:hAnsi="ArialMT" w:cs="ArialMT"/>
                <w:color w:val="00000A"/>
                <w:lang w:val="ca-ES" w:eastAsia="es-ES"/>
              </w:rPr>
              <w:t>cerca</w:t>
            </w:r>
          </w:p>
          <w:p w14:paraId="7ADEEB3E" w14:textId="77777777" w:rsidR="00B915D1" w:rsidRPr="00A0678E" w:rsidRDefault="00B915D1" w:rsidP="00B915D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i/>
                <w:color w:val="000000"/>
                <w:lang w:val="ca-ES" w:eastAsia="es-ES"/>
              </w:rPr>
            </w:pP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3. Inserta les dades </w:t>
            </w:r>
            <w:r w:rsidR="000B7D8D">
              <w:rPr>
                <w:rFonts w:ascii="ArialMT" w:hAnsi="ArialMT" w:cs="ArialMT"/>
                <w:color w:val="00000A"/>
                <w:lang w:val="ca-ES" w:eastAsia="es-ES"/>
              </w:rPr>
              <w:t xml:space="preserve">a cercar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segons el document de </w:t>
            </w:r>
            <w:r w:rsidRPr="0002584D">
              <w:rPr>
                <w:rFonts w:ascii="Arial" w:hAnsi="Arial" w:cs="Arial"/>
                <w:i/>
                <w:color w:val="000000"/>
                <w:lang w:val="ca-ES" w:eastAsia="es-ES"/>
              </w:rPr>
              <w:t>“Formulari registre, filtres cerca i pujar partides.pdf</w:t>
            </w:r>
          </w:p>
          <w:p w14:paraId="54F3ABF9" w14:textId="77777777" w:rsidR="00B915D1" w:rsidRDefault="00B915D1" w:rsidP="00B915D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4. Els sistema </w:t>
            </w:r>
            <w:r w:rsidR="000B7D8D">
              <w:rPr>
                <w:rFonts w:ascii="Arial" w:hAnsi="Arial" w:cs="Arial"/>
                <w:color w:val="000000"/>
                <w:lang w:val="ca-ES" w:eastAsia="es-ES"/>
              </w:rPr>
              <w:t>mostra el jocs segons la cerca.</w:t>
            </w:r>
          </w:p>
          <w:p w14:paraId="23195270" w14:textId="77777777" w:rsidR="00B915D1" w:rsidRPr="001D7A60" w:rsidRDefault="00B915D1" w:rsidP="00B915D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490EAC35" w14:textId="77777777" w:rsidR="00034CBD" w:rsidRDefault="00034CBD" w:rsidP="00034CBD">
      <w:pPr>
        <w:widowControl/>
        <w:spacing w:before="100" w:beforeAutospacing="1" w:after="100" w:afterAutospacing="1" w:line="240" w:lineRule="auto"/>
        <w:textAlignment w:val="baseline"/>
        <w:rPr>
          <w:rFonts w:ascii="Arial" w:hAnsi="Arial" w:cs="Arial"/>
          <w:i/>
          <w:iCs/>
          <w:color w:val="000000"/>
          <w:lang w:val="ca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6850AF" w:rsidRPr="001D7A60" w14:paraId="0BFC82F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142D2" w14:textId="77777777" w:rsidR="006850AF" w:rsidRPr="001D7A60" w:rsidRDefault="006850AF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D5CC4" w14:textId="77777777" w:rsidR="006850AF" w:rsidRPr="001D7A60" w:rsidRDefault="006850AF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6850AF" w:rsidRPr="001D7A60" w14:paraId="227B80B5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88382" w14:textId="77777777" w:rsidR="006850AF" w:rsidRPr="001D7A60" w:rsidRDefault="006850AF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A0D43" w14:textId="77777777" w:rsidR="006850AF" w:rsidRPr="001D7A60" w:rsidRDefault="006850AF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17</w:t>
            </w:r>
          </w:p>
        </w:tc>
      </w:tr>
      <w:tr w:rsidR="006850AF" w:rsidRPr="001D7A60" w14:paraId="65063085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57086" w14:textId="77777777" w:rsidR="006850AF" w:rsidRPr="001D7A60" w:rsidRDefault="006850AF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ABD8A" w14:textId="77777777" w:rsidR="006850AF" w:rsidRPr="001D7A60" w:rsidRDefault="006850AF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Seleccionar joc</w:t>
            </w:r>
          </w:p>
        </w:tc>
      </w:tr>
      <w:tr w:rsidR="006850AF" w:rsidRPr="001D7A60" w14:paraId="1AFFD740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052E8" w14:textId="77777777" w:rsidR="006850AF" w:rsidRPr="001D7A60" w:rsidRDefault="006850AF" w:rsidP="006850AF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95A0A" w14:textId="77777777" w:rsidR="006850AF" w:rsidRPr="001D7A60" w:rsidRDefault="006850AF" w:rsidP="006850AF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/>
              </w:rPr>
              <w:t>E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l sistema </w:t>
            </w:r>
            <w:r>
              <w:rPr>
                <w:rFonts w:ascii="Arial" w:hAnsi="Arial" w:cs="Arial"/>
                <w:color w:val="000000"/>
                <w:lang w:val="ca-ES"/>
              </w:rPr>
              <w:t>haurà de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mostrar </w:t>
            </w:r>
            <w:r w:rsidR="00D031CF">
              <w:rPr>
                <w:rFonts w:ascii="Arial" w:hAnsi="Arial" w:cs="Arial"/>
                <w:color w:val="000000"/>
                <w:lang w:val="ca-ES"/>
              </w:rPr>
              <w:t>la informació del joc q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>ue cont</w:t>
            </w:r>
            <w:r w:rsidR="00D031CF">
              <w:rPr>
                <w:rFonts w:ascii="Arial" w:hAnsi="Arial" w:cs="Arial"/>
                <w:color w:val="000000"/>
                <w:lang w:val="ca-ES"/>
              </w:rPr>
              <w:t>é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una ima</w:t>
            </w:r>
            <w:r w:rsidR="00D031CF">
              <w:rPr>
                <w:rFonts w:ascii="Arial" w:hAnsi="Arial" w:cs="Arial"/>
                <w:color w:val="000000"/>
                <w:lang w:val="ca-ES"/>
              </w:rPr>
              <w:t>tge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</w:t>
            </w:r>
            <w:r w:rsidR="00D031CF">
              <w:rPr>
                <w:rFonts w:ascii="Arial" w:hAnsi="Arial" w:cs="Arial"/>
                <w:color w:val="000000"/>
                <w:lang w:val="ca-ES"/>
              </w:rPr>
              <w:t>amb e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>l nom del j</w:t>
            </w:r>
            <w:r w:rsidR="00D031CF">
              <w:rPr>
                <w:rFonts w:ascii="Arial" w:hAnsi="Arial" w:cs="Arial"/>
                <w:color w:val="000000"/>
                <w:lang w:val="ca-ES"/>
              </w:rPr>
              <w:t>oc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y </w:t>
            </w:r>
            <w:r w:rsidR="00D031CF">
              <w:rPr>
                <w:rFonts w:ascii="Arial" w:hAnsi="Arial" w:cs="Arial"/>
                <w:color w:val="000000"/>
                <w:lang w:val="ca-ES"/>
              </w:rPr>
              <w:t>els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</w:t>
            </w:r>
            <w:r w:rsidR="00D031CF" w:rsidRPr="001D7A60">
              <w:rPr>
                <w:rFonts w:ascii="Arial" w:hAnsi="Arial" w:cs="Arial"/>
                <w:color w:val="000000"/>
                <w:lang w:val="ca-ES"/>
              </w:rPr>
              <w:t>atributs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número de jugadores, </w:t>
            </w:r>
            <w:r w:rsidR="00D031CF" w:rsidRPr="001D7A60">
              <w:rPr>
                <w:rFonts w:ascii="Arial" w:hAnsi="Arial" w:cs="Arial"/>
                <w:color w:val="000000"/>
                <w:lang w:val="ca-ES"/>
              </w:rPr>
              <w:t>valoració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y t</w:t>
            </w:r>
            <w:r w:rsidR="00D031CF">
              <w:rPr>
                <w:rFonts w:ascii="Arial" w:hAnsi="Arial" w:cs="Arial"/>
                <w:color w:val="000000"/>
                <w:lang w:val="ca-ES"/>
              </w:rPr>
              <w:t>emps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 xml:space="preserve"> de j</w:t>
            </w:r>
            <w:r w:rsidR="00D031CF">
              <w:rPr>
                <w:rFonts w:ascii="Arial" w:hAnsi="Arial" w:cs="Arial"/>
                <w:color w:val="000000"/>
                <w:lang w:val="ca-ES"/>
              </w:rPr>
              <w:t>oc</w:t>
            </w:r>
            <w:r w:rsidRPr="001D7A60">
              <w:rPr>
                <w:rFonts w:ascii="Arial" w:hAnsi="Arial" w:cs="Arial"/>
                <w:color w:val="000000"/>
                <w:lang w:val="ca-ES"/>
              </w:rPr>
              <w:t>.</w:t>
            </w:r>
          </w:p>
        </w:tc>
      </w:tr>
      <w:tr w:rsidR="006850AF" w:rsidRPr="001D7A60" w14:paraId="0C189FA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16CC4" w14:textId="77777777" w:rsidR="006850AF" w:rsidRPr="001D7A60" w:rsidRDefault="006850AF" w:rsidP="006850AF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69616" w14:textId="77777777" w:rsidR="006850AF" w:rsidRPr="001D7A60" w:rsidRDefault="006850AF" w:rsidP="006850AF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6850AF" w:rsidRPr="001D7A60" w14:paraId="1E844B6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0FB4B" w14:textId="77777777" w:rsidR="006850AF" w:rsidRPr="001D7A60" w:rsidRDefault="006850AF" w:rsidP="006850AF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5463C" w14:textId="77777777" w:rsidR="006850AF" w:rsidRPr="001D7A60" w:rsidRDefault="006850AF" w:rsidP="006850AF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6850AF" w:rsidRPr="001D7A60" w14:paraId="6A6A9DDF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DA5ED" w14:textId="77777777" w:rsidR="006850AF" w:rsidRPr="001D7A60" w:rsidRDefault="006850AF" w:rsidP="006850A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41E36A70" w14:textId="77777777" w:rsidR="006850AF" w:rsidRPr="001D7A60" w:rsidRDefault="006850AF" w:rsidP="006850AF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70F65" w14:textId="77777777" w:rsidR="006850AF" w:rsidRPr="001D7A60" w:rsidRDefault="006850AF" w:rsidP="006850A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1. L’usuar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i </w:t>
            </w: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>entra a l’aplicació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.</w:t>
            </w:r>
          </w:p>
          <w:p w14:paraId="0E968530" w14:textId="77777777" w:rsidR="006850AF" w:rsidRDefault="006850AF" w:rsidP="006850A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color w:val="00000A"/>
                <w:lang w:val="ca-ES" w:eastAsia="es-ES"/>
              </w:rPr>
            </w:pPr>
            <w:r w:rsidRPr="001D7A60">
              <w:rPr>
                <w:rFonts w:ascii="ArialMT" w:hAnsi="ArialMT" w:cs="ArialMT"/>
                <w:color w:val="00000A"/>
                <w:lang w:val="ca-ES" w:eastAsia="es-ES"/>
              </w:rPr>
              <w:t xml:space="preserve">2. </w:t>
            </w:r>
            <w:r>
              <w:rPr>
                <w:rFonts w:ascii="ArialMT" w:hAnsi="ArialMT" w:cs="ArialMT"/>
                <w:color w:val="00000A"/>
                <w:lang w:val="ca-ES" w:eastAsia="es-ES"/>
              </w:rPr>
              <w:t>L’usuari selecciona l’opció de cerca</w:t>
            </w:r>
          </w:p>
          <w:p w14:paraId="3F8040B4" w14:textId="77777777" w:rsidR="006850AF" w:rsidRPr="00A0678E" w:rsidRDefault="006850AF" w:rsidP="006850A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i/>
                <w:color w:val="000000"/>
                <w:lang w:val="ca-ES" w:eastAsia="es-ES"/>
              </w:rPr>
            </w:pPr>
            <w:r>
              <w:rPr>
                <w:rFonts w:ascii="ArialMT" w:hAnsi="ArialMT" w:cs="ArialMT"/>
                <w:color w:val="00000A"/>
                <w:lang w:val="ca-ES" w:eastAsia="es-ES"/>
              </w:rPr>
              <w:t xml:space="preserve">3. Inserta les dades a cercar segons el document de </w:t>
            </w:r>
            <w:r w:rsidRPr="0002584D">
              <w:rPr>
                <w:rFonts w:ascii="Arial" w:hAnsi="Arial" w:cs="Arial"/>
                <w:i/>
                <w:color w:val="000000"/>
                <w:lang w:val="ca-ES" w:eastAsia="es-ES"/>
              </w:rPr>
              <w:t>“Formulari registre, filtres cerca i pujar partides.pdf</w:t>
            </w:r>
          </w:p>
          <w:p w14:paraId="363F110F" w14:textId="77777777" w:rsidR="006850AF" w:rsidRDefault="006850AF" w:rsidP="006850A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4. Els sistema mostra el jocs segons la cerca.</w:t>
            </w:r>
          </w:p>
          <w:p w14:paraId="2C7E33DB" w14:textId="77777777" w:rsidR="00E121F5" w:rsidRDefault="00E121F5" w:rsidP="006850A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5. L’usuari selecciona el joc que li interessa.</w:t>
            </w:r>
          </w:p>
          <w:p w14:paraId="0098365F" w14:textId="77777777" w:rsidR="006850AF" w:rsidRPr="001D7A60" w:rsidRDefault="006850AF" w:rsidP="006850A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1737592B" w14:textId="77777777" w:rsidR="00C03435" w:rsidRPr="001D7A60" w:rsidRDefault="00C03435" w:rsidP="00E121F5">
      <w:pPr>
        <w:pStyle w:val="Textoindependiente"/>
        <w:ind w:left="0"/>
        <w:rPr>
          <w:rFonts w:ascii="Arial" w:hAnsi="Arial" w:cs="Arial"/>
          <w:lang w:val="ca-ES"/>
        </w:rPr>
      </w:pPr>
    </w:p>
    <w:p w14:paraId="41648DCE" w14:textId="77777777" w:rsidR="00F905C0" w:rsidRPr="001D7A60" w:rsidRDefault="00F905C0" w:rsidP="00F07B47">
      <w:pPr>
        <w:pStyle w:val="Textoindependiente"/>
        <w:rPr>
          <w:rFonts w:ascii="Arial" w:hAnsi="Arial" w:cs="Arial"/>
          <w:lang w:val="es-ES"/>
        </w:rPr>
      </w:pPr>
    </w:p>
    <w:p w14:paraId="49A0E0BE" w14:textId="77777777" w:rsidR="00A5176E" w:rsidRPr="00D618ED" w:rsidRDefault="00D618ED" w:rsidP="009D40AA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/>
          <w:iCs/>
          <w:color w:val="000000"/>
          <w:lang w:val="es-ES" w:eastAsia="es-ES"/>
        </w:rPr>
      </w:pPr>
      <w:r w:rsidRPr="00D618ED">
        <w:rPr>
          <w:rFonts w:ascii="Arial" w:hAnsi="Arial" w:cs="Arial"/>
          <w:b/>
          <w:i/>
          <w:iCs/>
          <w:color w:val="000000"/>
          <w:lang w:val="es-ES" w:eastAsia="es-ES"/>
        </w:rPr>
        <w:lastRenderedPageBreak/>
        <w:t xml:space="preserve">3.1.3 </w:t>
      </w:r>
      <w:r w:rsidR="009D40AA" w:rsidRPr="00D618ED">
        <w:rPr>
          <w:rFonts w:ascii="Arial" w:hAnsi="Arial" w:cs="Arial"/>
          <w:b/>
          <w:i/>
          <w:iCs/>
          <w:color w:val="000000"/>
          <w:lang w:val="es-ES" w:eastAsia="es-ES"/>
        </w:rPr>
        <w:t>Administrador</w:t>
      </w:r>
    </w:p>
    <w:p w14:paraId="3BDAA8BF" w14:textId="77777777" w:rsidR="009D40AA" w:rsidRDefault="009D40AA" w:rsidP="009D40AA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9D40AA" w:rsidRPr="001D7A60" w14:paraId="6818168A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88B6A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94E27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9D40AA" w:rsidRPr="001D7A60" w14:paraId="5661BB0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5AD4E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68F3B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18</w:t>
            </w:r>
          </w:p>
        </w:tc>
      </w:tr>
      <w:tr w:rsidR="009D40AA" w:rsidRPr="001D7A60" w14:paraId="66BD5EA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1BBC8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DF499" w14:textId="77777777" w:rsidR="009D40AA" w:rsidRPr="009D40AA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9D40AA">
              <w:rPr>
                <w:rFonts w:ascii="Arial" w:hAnsi="Arial" w:cs="Arial"/>
                <w:lang w:val="ca-ES" w:eastAsia="es-ES"/>
              </w:rPr>
              <w:t>Enviar e-mail de confirmació.</w:t>
            </w:r>
          </w:p>
        </w:tc>
      </w:tr>
      <w:tr w:rsidR="009D40AA" w:rsidRPr="001D7A60" w14:paraId="3D23723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635E5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E4F42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haurà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d’</w:t>
            </w:r>
            <w:r w:rsidRPr="001D7A60">
              <w:rPr>
                <w:rFonts w:ascii="Arial" w:hAnsi="Arial" w:cs="Arial"/>
                <w:color w:val="000000"/>
                <w:lang w:val="es-ES"/>
              </w:rPr>
              <w:t>enviar</w:t>
            </w:r>
            <w:proofErr w:type="spellEnd"/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 un </w:t>
            </w:r>
            <w:r>
              <w:rPr>
                <w:rFonts w:ascii="Arial" w:hAnsi="Arial" w:cs="Arial"/>
                <w:color w:val="000000"/>
                <w:lang w:val="es-ES"/>
              </w:rPr>
              <w:t>e-mail</w:t>
            </w: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 de </w:t>
            </w:r>
            <w:proofErr w:type="spellStart"/>
            <w:r w:rsidRPr="001D7A60">
              <w:rPr>
                <w:rFonts w:ascii="Arial" w:hAnsi="Arial" w:cs="Arial"/>
                <w:color w:val="000000"/>
                <w:lang w:val="es-ES"/>
              </w:rPr>
              <w:t>confirmació</w:t>
            </w:r>
            <w:proofErr w:type="spellEnd"/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per validar el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compte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lang w:val="es-ES"/>
              </w:rPr>
              <w:t>d’usuari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.</w:t>
            </w:r>
            <w:r w:rsidRPr="001D7A60">
              <w:rPr>
                <w:rFonts w:ascii="Arial" w:hAnsi="Arial" w:cs="Arial"/>
                <w:color w:val="000000"/>
                <w:lang w:val="es-ES"/>
              </w:rPr>
              <w:t>.</w:t>
            </w:r>
            <w:proofErr w:type="gramEnd"/>
          </w:p>
        </w:tc>
      </w:tr>
      <w:tr w:rsidR="009D40AA" w:rsidRPr="001D7A60" w14:paraId="3EEEAB8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27125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B49E4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Que un usuari s’hagi registrat.</w:t>
            </w:r>
          </w:p>
        </w:tc>
      </w:tr>
      <w:tr w:rsidR="009D40AA" w:rsidRPr="001D7A60" w14:paraId="2958897C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77C69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CB997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9D40AA" w:rsidRPr="001D7A60" w14:paraId="5B3F4ED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F134B" w14:textId="77777777" w:rsidR="009D40AA" w:rsidRPr="001D7A60" w:rsidRDefault="009D40AA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25B3F565" w14:textId="77777777" w:rsidR="009D40AA" w:rsidRPr="001D7A60" w:rsidRDefault="009D40AA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9F2AB" w14:textId="77777777" w:rsidR="009D40AA" w:rsidRPr="001D7A60" w:rsidRDefault="009D40AA" w:rsidP="009D40AA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26C00A83" w14:textId="77777777" w:rsidR="009D40AA" w:rsidRDefault="009D40AA" w:rsidP="009D40AA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562DC5" w:rsidRPr="001D7A60" w14:paraId="5CDFA67A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001DB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40639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562DC5" w:rsidRPr="001D7A60" w14:paraId="05FE382A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027436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0DF94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19</w:t>
            </w:r>
          </w:p>
        </w:tc>
      </w:tr>
      <w:tr w:rsidR="00562DC5" w:rsidRPr="001D7A60" w14:paraId="31B26DC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D5F6E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2ACF7" w14:textId="77777777" w:rsidR="00562DC5" w:rsidRPr="009D40AA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Afegir joc.</w:t>
            </w:r>
          </w:p>
        </w:tc>
      </w:tr>
      <w:tr w:rsidR="00562DC5" w:rsidRPr="001D7A60" w14:paraId="38BC0C17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B24DF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238DC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permetre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administrador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afegir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jocs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 la BBDD.</w:t>
            </w:r>
          </w:p>
        </w:tc>
      </w:tr>
      <w:tr w:rsidR="00562DC5" w:rsidRPr="001D7A60" w14:paraId="6B99CC6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8A2BB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79848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Esta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logejat</w:t>
            </w:r>
            <w:proofErr w:type="spellEnd"/>
            <w:r>
              <w:rPr>
                <w:rFonts w:ascii="Arial" w:hAnsi="Arial" w:cs="Arial"/>
                <w:color w:val="000000"/>
                <w:lang w:val="ca-ES" w:eastAsia="es-ES"/>
              </w:rPr>
              <w:t xml:space="preserve"> com ha administrador.</w:t>
            </w:r>
          </w:p>
        </w:tc>
      </w:tr>
      <w:tr w:rsidR="00562DC5" w:rsidRPr="001D7A60" w14:paraId="3D3F5526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3B236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881FA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562DC5" w:rsidRPr="001D7A60" w14:paraId="199B909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25A10" w14:textId="77777777" w:rsidR="00562DC5" w:rsidRPr="001D7A60" w:rsidRDefault="00562DC5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7235E7AF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6168B" w14:textId="77777777" w:rsidR="00562DC5" w:rsidRPr="001D7A60" w:rsidRDefault="00562DC5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0007A0C5" w14:textId="77777777" w:rsidR="00562DC5" w:rsidRDefault="00562DC5" w:rsidP="009D40AA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562DC5" w:rsidRPr="001D7A60" w14:paraId="5C0B620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F4EDA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0DE42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562DC5" w:rsidRPr="001D7A60" w14:paraId="4A7CF1D1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C1DB4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C4B99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20</w:t>
            </w:r>
          </w:p>
        </w:tc>
      </w:tr>
      <w:tr w:rsidR="00562DC5" w:rsidRPr="001D7A60" w14:paraId="47AC93F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5B279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C93BE" w14:textId="77777777" w:rsidR="00562DC5" w:rsidRPr="009D40AA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Modificar joc.</w:t>
            </w:r>
          </w:p>
        </w:tc>
      </w:tr>
      <w:tr w:rsidR="00562DC5" w:rsidRPr="001D7A60" w14:paraId="3611FE51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4A665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6057B8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permetre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administrador modificar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jocs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 la BBDD.</w:t>
            </w:r>
          </w:p>
        </w:tc>
      </w:tr>
      <w:tr w:rsidR="00562DC5" w:rsidRPr="001D7A60" w14:paraId="6781F0AC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64669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813F1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Esta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logejat</w:t>
            </w:r>
            <w:proofErr w:type="spellEnd"/>
            <w:r>
              <w:rPr>
                <w:rFonts w:ascii="Arial" w:hAnsi="Arial" w:cs="Arial"/>
                <w:color w:val="000000"/>
                <w:lang w:val="ca-ES" w:eastAsia="es-ES"/>
              </w:rPr>
              <w:t xml:space="preserve"> com ha administrador.</w:t>
            </w:r>
          </w:p>
        </w:tc>
      </w:tr>
      <w:tr w:rsidR="00562DC5" w:rsidRPr="001D7A60" w14:paraId="729D251A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AD471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4EAB5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562DC5" w:rsidRPr="001D7A60" w14:paraId="245CAA50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54052" w14:textId="77777777" w:rsidR="00562DC5" w:rsidRPr="001D7A60" w:rsidRDefault="00562DC5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0BA15698" w14:textId="77777777" w:rsidR="00562DC5" w:rsidRPr="001D7A60" w:rsidRDefault="00562DC5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3BFAA" w14:textId="77777777" w:rsidR="00562DC5" w:rsidRPr="001D7A60" w:rsidRDefault="00562DC5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11FE7277" w14:textId="77777777" w:rsidR="009D40AA" w:rsidRDefault="009D40AA" w:rsidP="009D40AA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0A0FF7" w:rsidRPr="001D7A60" w14:paraId="5612F817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A09EF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BF357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0A0FF7" w:rsidRPr="001D7A60" w14:paraId="29599792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47FFE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F13DA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21</w:t>
            </w:r>
          </w:p>
        </w:tc>
      </w:tr>
      <w:tr w:rsidR="000A0FF7" w:rsidRPr="001D7A60" w14:paraId="74F065BB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87BCD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2576A" w14:textId="77777777" w:rsidR="000A0FF7" w:rsidRPr="009D40AA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Eliminar joc.</w:t>
            </w:r>
          </w:p>
        </w:tc>
      </w:tr>
      <w:tr w:rsidR="000A0FF7" w:rsidRPr="001D7A60" w14:paraId="06B95F0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BAA2C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C41E9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sistema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permetre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administrador eliminar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jocs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 la BBDD.</w:t>
            </w:r>
          </w:p>
        </w:tc>
      </w:tr>
      <w:tr w:rsidR="000A0FF7" w:rsidRPr="001D7A60" w14:paraId="0852AC56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7EC7FD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AFCD7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Esta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logejat</w:t>
            </w:r>
            <w:proofErr w:type="spellEnd"/>
            <w:r>
              <w:rPr>
                <w:rFonts w:ascii="Arial" w:hAnsi="Arial" w:cs="Arial"/>
                <w:color w:val="000000"/>
                <w:lang w:val="ca-ES" w:eastAsia="es-ES"/>
              </w:rPr>
              <w:t xml:space="preserve"> com ha administrador.</w:t>
            </w:r>
          </w:p>
        </w:tc>
      </w:tr>
      <w:tr w:rsidR="000A0FF7" w:rsidRPr="001D7A60" w14:paraId="7927F225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A05D4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E84C3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0A0FF7" w:rsidRPr="001D7A60" w14:paraId="094B41A7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17652" w14:textId="77777777" w:rsidR="000A0FF7" w:rsidRPr="001D7A60" w:rsidRDefault="000A0FF7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5DA4EB73" w14:textId="77777777" w:rsidR="000A0FF7" w:rsidRPr="001D7A60" w:rsidRDefault="000A0FF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97571" w14:textId="77777777" w:rsidR="000A0FF7" w:rsidRPr="001D7A60" w:rsidRDefault="000A0FF7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27224FBA" w14:textId="77777777" w:rsidR="009D40AA" w:rsidRDefault="009D40AA" w:rsidP="009D40AA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C04A3E" w:rsidRPr="001D7A60" w14:paraId="36E9D340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964EA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156C1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C04A3E" w:rsidRPr="001D7A60" w14:paraId="11A0C3D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A0D60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00585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22</w:t>
            </w:r>
          </w:p>
        </w:tc>
      </w:tr>
      <w:tr w:rsidR="00C04A3E" w:rsidRPr="001D7A60" w14:paraId="082076DA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6DB90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1FAD4" w14:textId="77777777" w:rsidR="00C04A3E" w:rsidRPr="009D40AA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Modificar dades perfil d’usuari.</w:t>
            </w:r>
          </w:p>
        </w:tc>
      </w:tr>
      <w:tr w:rsidR="00C04A3E" w:rsidRPr="001D7A60" w14:paraId="2754981A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C48E2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04EF14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permetre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administrador modificar les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dades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del perfil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d’usuari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  <w:tr w:rsidR="00C04A3E" w:rsidRPr="001D7A60" w14:paraId="6EF30A2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BDC02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42C45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Esta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logejat</w:t>
            </w:r>
            <w:proofErr w:type="spellEnd"/>
            <w:r>
              <w:rPr>
                <w:rFonts w:ascii="Arial" w:hAnsi="Arial" w:cs="Arial"/>
                <w:color w:val="000000"/>
                <w:lang w:val="ca-ES" w:eastAsia="es-ES"/>
              </w:rPr>
              <w:t xml:space="preserve"> com ha administrador.</w:t>
            </w:r>
          </w:p>
        </w:tc>
      </w:tr>
      <w:tr w:rsidR="00C04A3E" w:rsidRPr="001D7A60" w14:paraId="64EEBDD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8CDF5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229EA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C04A3E" w:rsidRPr="001D7A60" w14:paraId="25C2654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6A88B" w14:textId="77777777" w:rsidR="00C04A3E" w:rsidRPr="001D7A60" w:rsidRDefault="00C04A3E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52ACAD7E" w14:textId="77777777" w:rsidR="00C04A3E" w:rsidRPr="001D7A60" w:rsidRDefault="00C04A3E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8A22D" w14:textId="77777777" w:rsidR="00C04A3E" w:rsidRPr="001D7A60" w:rsidRDefault="00C04A3E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2DB5035B" w14:textId="77777777" w:rsidR="009D40AA" w:rsidRDefault="009D40AA" w:rsidP="009D40AA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990A29" w:rsidRPr="001D7A60" w14:paraId="19F4246C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E7F5F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913AA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990A29" w:rsidRPr="001D7A60" w14:paraId="4D982C92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5F789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6145E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23</w:t>
            </w:r>
          </w:p>
        </w:tc>
      </w:tr>
      <w:tr w:rsidR="00990A29" w:rsidRPr="001D7A60" w14:paraId="31C7E37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2AF62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F3458" w14:textId="77777777" w:rsidR="00990A29" w:rsidRPr="009D40AA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Bloquejar usuari.</w:t>
            </w:r>
          </w:p>
        </w:tc>
      </w:tr>
      <w:tr w:rsidR="00990A29" w:rsidRPr="001D7A60" w14:paraId="6F585CA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E41B7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DC027E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permetre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administrador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bloquejar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usuari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  <w:tr w:rsidR="00990A29" w:rsidRPr="001D7A60" w14:paraId="20EFBC05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7A4C6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910A0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Esta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logejat</w:t>
            </w:r>
            <w:proofErr w:type="spellEnd"/>
            <w:r>
              <w:rPr>
                <w:rFonts w:ascii="Arial" w:hAnsi="Arial" w:cs="Arial"/>
                <w:color w:val="000000"/>
                <w:lang w:val="ca-ES" w:eastAsia="es-ES"/>
              </w:rPr>
              <w:t xml:space="preserve"> com ha administrador.</w:t>
            </w:r>
          </w:p>
        </w:tc>
      </w:tr>
      <w:tr w:rsidR="00990A29" w:rsidRPr="001D7A60" w14:paraId="0E39F88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CC2E4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D6BB7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990A29" w:rsidRPr="001D7A60" w14:paraId="2A59ADFC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F99CC" w14:textId="77777777" w:rsidR="00990A29" w:rsidRPr="001D7A60" w:rsidRDefault="00990A29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48BC09A4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AACF2" w14:textId="77777777" w:rsidR="00990A29" w:rsidRPr="001D7A60" w:rsidRDefault="00990A29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4D746FF1" w14:textId="77777777" w:rsidR="009D40AA" w:rsidRDefault="009D40AA" w:rsidP="009D40AA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990A29" w:rsidRPr="001D7A60" w14:paraId="71E6F21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F750C3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lastRenderedPageBreak/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20502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990A29" w:rsidRPr="001D7A60" w14:paraId="68DC5A80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E270CA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DC8C7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24</w:t>
            </w:r>
          </w:p>
        </w:tc>
      </w:tr>
      <w:tr w:rsidR="00990A29" w:rsidRPr="001D7A60" w14:paraId="0C921181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8C307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EDE46" w14:textId="77777777" w:rsidR="00990A29" w:rsidRPr="009D40AA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Desbloquejar usuari.</w:t>
            </w:r>
          </w:p>
        </w:tc>
      </w:tr>
      <w:tr w:rsidR="00990A29" w:rsidRPr="001D7A60" w14:paraId="1940ACB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62ED2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F0788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permetre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administrador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desbloquejar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usuari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  <w:tr w:rsidR="00990A29" w:rsidRPr="001D7A60" w14:paraId="64987DAF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DFCA8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2AAA0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Esta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logejat</w:t>
            </w:r>
            <w:proofErr w:type="spellEnd"/>
            <w:r>
              <w:rPr>
                <w:rFonts w:ascii="Arial" w:hAnsi="Arial" w:cs="Arial"/>
                <w:color w:val="000000"/>
                <w:lang w:val="ca-ES" w:eastAsia="es-ES"/>
              </w:rPr>
              <w:t xml:space="preserve"> com ha administrador.</w:t>
            </w:r>
          </w:p>
        </w:tc>
      </w:tr>
      <w:tr w:rsidR="00990A29" w:rsidRPr="001D7A60" w14:paraId="04509FBB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AA04E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84A23C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990A29" w:rsidRPr="001D7A60" w14:paraId="3B64D895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C8ACC" w14:textId="77777777" w:rsidR="00990A29" w:rsidRPr="001D7A60" w:rsidRDefault="00990A29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103580FD" w14:textId="77777777" w:rsidR="00990A29" w:rsidRPr="001D7A60" w:rsidRDefault="00990A2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22B52" w14:textId="77777777" w:rsidR="00990A29" w:rsidRPr="001D7A60" w:rsidRDefault="00990A29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26D5A645" w14:textId="77777777" w:rsidR="009D40AA" w:rsidRDefault="009D40AA" w:rsidP="009D40AA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A30C1D" w:rsidRPr="001D7A60" w14:paraId="7A9C7A5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86C3F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D9C27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A30C1D" w:rsidRPr="001D7A60" w14:paraId="454A580C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DD396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B1110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25</w:t>
            </w:r>
          </w:p>
        </w:tc>
      </w:tr>
      <w:tr w:rsidR="00A30C1D" w:rsidRPr="001D7A60" w14:paraId="2C2EAB1A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097E7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06711" w14:textId="77777777" w:rsidR="00A30C1D" w:rsidRPr="009D40AA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Desbloquejar usuari.</w:t>
            </w:r>
          </w:p>
        </w:tc>
      </w:tr>
      <w:tr w:rsidR="00A30C1D" w:rsidRPr="001D7A60" w14:paraId="37D7EA1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6D991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55057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permetre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administrador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desbloquejar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usuari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  <w:tr w:rsidR="00A30C1D" w:rsidRPr="001D7A60" w14:paraId="0648E37C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BDE40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A270D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Esta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logejat</w:t>
            </w:r>
            <w:proofErr w:type="spellEnd"/>
            <w:r>
              <w:rPr>
                <w:rFonts w:ascii="Arial" w:hAnsi="Arial" w:cs="Arial"/>
                <w:color w:val="000000"/>
                <w:lang w:val="ca-ES" w:eastAsia="es-ES"/>
              </w:rPr>
              <w:t xml:space="preserve"> com ha administrador.</w:t>
            </w:r>
          </w:p>
        </w:tc>
      </w:tr>
      <w:tr w:rsidR="00A30C1D" w:rsidRPr="001D7A60" w14:paraId="4ECE9B12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BC3A5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D623D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A30C1D" w:rsidRPr="001D7A60" w14:paraId="25E8E4D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1FE45E" w14:textId="77777777" w:rsidR="00A30C1D" w:rsidRPr="001D7A60" w:rsidRDefault="00A30C1D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4D88DA64" w14:textId="77777777" w:rsidR="00A30C1D" w:rsidRPr="001D7A60" w:rsidRDefault="00A30C1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F0BEB" w14:textId="77777777" w:rsidR="00A30C1D" w:rsidRPr="001D7A60" w:rsidRDefault="00A30C1D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729F642A" w14:textId="77777777" w:rsidR="009D40AA" w:rsidRDefault="009D40AA" w:rsidP="009D40AA">
      <w:pPr>
        <w:widowControl/>
        <w:spacing w:before="100" w:beforeAutospacing="1" w:after="100" w:afterAutospacing="1" w:line="240" w:lineRule="auto"/>
        <w:ind w:left="425"/>
        <w:textAlignment w:val="baseline"/>
        <w:rPr>
          <w:rFonts w:ascii="Arial" w:hAnsi="Arial" w:cs="Arial"/>
          <w:b/>
          <w:iCs/>
          <w:color w:val="000000"/>
          <w:lang w:val="es-ES" w:eastAsia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0C6D89" w:rsidRPr="001D7A60" w14:paraId="0D1EE9E1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2A694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D5768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0C6D89" w:rsidRPr="001D7A60" w14:paraId="6BDCC01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F1FF2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9847E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UC.01.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26</w:t>
            </w:r>
          </w:p>
        </w:tc>
      </w:tr>
      <w:tr w:rsidR="000C6D89" w:rsidRPr="001D7A60" w14:paraId="4AB0FE0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4F42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7583D" w14:textId="77777777" w:rsidR="000C6D89" w:rsidRPr="009D40AA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Donar alta administradors.</w:t>
            </w:r>
          </w:p>
        </w:tc>
      </w:tr>
      <w:tr w:rsidR="000C6D89" w:rsidRPr="001D7A60" w14:paraId="2EB78F4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DC1D7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1F52D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permetre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administrador donar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d’alta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altres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administradors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  <w:tr w:rsidR="000C6D89" w:rsidRPr="001D7A60" w14:paraId="3D185B35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1402F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Precondicions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8224A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 xml:space="preserve">Esta </w:t>
            </w:r>
            <w:proofErr w:type="spellStart"/>
            <w:r>
              <w:rPr>
                <w:rFonts w:ascii="Arial" w:hAnsi="Arial" w:cs="Arial"/>
                <w:color w:val="000000"/>
                <w:lang w:val="ca-ES" w:eastAsia="es-ES"/>
              </w:rPr>
              <w:t>logejat</w:t>
            </w:r>
            <w:proofErr w:type="spellEnd"/>
            <w:r>
              <w:rPr>
                <w:rFonts w:ascii="Arial" w:hAnsi="Arial" w:cs="Arial"/>
                <w:color w:val="000000"/>
                <w:lang w:val="ca-ES" w:eastAsia="es-ES"/>
              </w:rPr>
              <w:t xml:space="preserve"> com ha administrador.</w:t>
            </w:r>
          </w:p>
        </w:tc>
      </w:tr>
      <w:tr w:rsidR="000C6D89" w:rsidRPr="001D7A60" w14:paraId="085D8FB7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FD080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Postcondicions</w:t>
            </w:r>
            <w:proofErr w:type="spellEnd"/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EACF1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  <w:tr w:rsidR="000C6D89" w:rsidRPr="001D7A60" w14:paraId="560AC0D1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F241E" w14:textId="77777777" w:rsidR="000C6D89" w:rsidRPr="001D7A60" w:rsidRDefault="000C6D89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Escenari</w:t>
            </w:r>
          </w:p>
          <w:p w14:paraId="44F9550F" w14:textId="77777777" w:rsidR="000C6D89" w:rsidRPr="001D7A60" w:rsidRDefault="000C6D89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principal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10933" w14:textId="77777777" w:rsidR="000C6D89" w:rsidRPr="001D7A60" w:rsidRDefault="000C6D89" w:rsidP="00B44787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</w:p>
        </w:tc>
      </w:tr>
    </w:tbl>
    <w:p w14:paraId="75940337" w14:textId="77777777" w:rsidR="009A30B7" w:rsidRPr="001D7A60" w:rsidRDefault="009A30B7" w:rsidP="006118FD">
      <w:pPr>
        <w:pStyle w:val="Textoindependiente"/>
        <w:ind w:left="0"/>
        <w:rPr>
          <w:rFonts w:ascii="Arial" w:hAnsi="Arial" w:cs="Arial"/>
          <w:lang w:val="es-ES"/>
        </w:rPr>
      </w:pPr>
    </w:p>
    <w:p w14:paraId="4A4C4765" w14:textId="77777777" w:rsidR="0028151C" w:rsidRDefault="0028151C" w:rsidP="00F905C0">
      <w:pPr>
        <w:pStyle w:val="Textoindependiente"/>
        <w:rPr>
          <w:rFonts w:ascii="Arial" w:hAnsi="Arial" w:cs="Arial"/>
          <w:lang w:val="es-ES"/>
        </w:rPr>
      </w:pPr>
    </w:p>
    <w:p w14:paraId="6B5BD59D" w14:textId="77777777" w:rsidR="006118FD" w:rsidRDefault="006118FD" w:rsidP="006118FD">
      <w:pPr>
        <w:pStyle w:val="Textoindependiente"/>
        <w:ind w:left="0"/>
        <w:rPr>
          <w:rFonts w:ascii="Arial" w:hAnsi="Arial" w:cs="Arial"/>
          <w:lang w:val="es-ES"/>
        </w:rPr>
      </w:pPr>
    </w:p>
    <w:p w14:paraId="3D1EE5C4" w14:textId="77777777" w:rsidR="00A877F2" w:rsidRPr="00D618E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  <w:r w:rsidRPr="00D618ED">
        <w:rPr>
          <w:rFonts w:ascii="Arial" w:hAnsi="Arial" w:cs="Arial"/>
          <w:b/>
          <w:i/>
          <w:lang w:val="es-ES"/>
        </w:rPr>
        <w:lastRenderedPageBreak/>
        <w:t xml:space="preserve">3.2 </w:t>
      </w:r>
      <w:r w:rsidR="00A5176E" w:rsidRPr="00D618ED">
        <w:rPr>
          <w:rFonts w:ascii="Arial" w:hAnsi="Arial" w:cs="Arial"/>
          <w:b/>
          <w:i/>
          <w:lang w:val="es-ES"/>
        </w:rPr>
        <w:t xml:space="preserve">No </w:t>
      </w:r>
      <w:proofErr w:type="spellStart"/>
      <w:r w:rsidR="00A5176E" w:rsidRPr="00D618ED">
        <w:rPr>
          <w:rFonts w:ascii="Arial" w:hAnsi="Arial" w:cs="Arial"/>
          <w:b/>
          <w:i/>
          <w:lang w:val="es-ES"/>
        </w:rPr>
        <w:t>funcionals</w:t>
      </w:r>
      <w:proofErr w:type="spellEnd"/>
    </w:p>
    <w:p w14:paraId="6561623F" w14:textId="77777777" w:rsidR="006118F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  <w:r w:rsidRPr="00D618ED">
        <w:rPr>
          <w:rFonts w:ascii="Arial" w:hAnsi="Arial" w:cs="Arial"/>
          <w:b/>
          <w:i/>
          <w:lang w:val="es-ES"/>
        </w:rPr>
        <w:t xml:space="preserve">3.2.1 </w:t>
      </w:r>
      <w:proofErr w:type="spellStart"/>
      <w:r w:rsidRPr="00D618ED">
        <w:rPr>
          <w:rFonts w:ascii="Arial" w:hAnsi="Arial" w:cs="Arial"/>
          <w:b/>
          <w:i/>
          <w:lang w:val="es-ES"/>
        </w:rPr>
        <w:t>Rendiment</w:t>
      </w:r>
      <w:proofErr w:type="spellEnd"/>
    </w:p>
    <w:p w14:paraId="6403071E" w14:textId="77777777" w:rsidR="00D618E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D618ED" w:rsidRPr="001D7A60" w14:paraId="340ED04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4E9E1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D50B9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D618ED" w:rsidRPr="001D7A60" w14:paraId="730F6F31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A06FF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CB2321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2.01</w:t>
            </w:r>
          </w:p>
        </w:tc>
      </w:tr>
      <w:tr w:rsidR="00D618ED" w:rsidRPr="001D7A60" w14:paraId="1852549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9B292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469FA" w14:textId="77777777" w:rsidR="00D618ED" w:rsidRPr="009D40AA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Inicialitzar Aplicació.</w:t>
            </w:r>
          </w:p>
        </w:tc>
      </w:tr>
      <w:tr w:rsidR="00D618ED" w:rsidRPr="001D7A60" w14:paraId="738A667A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4FF1A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B49C8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carregar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l’aplicació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en 3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segons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  <w:tr w:rsidR="00D618ED" w:rsidRPr="001D7A60" w14:paraId="3FD11B65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A5B05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29CAB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D618ED" w:rsidRPr="001D7A60" w14:paraId="7BA4FCD0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4D246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3A670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0383A782" w14:textId="77777777" w:rsidR="00D618E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D618ED" w:rsidRPr="001D7A60" w14:paraId="06B9CA5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DE816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D873B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D618ED" w:rsidRPr="001D7A60" w14:paraId="74A17F16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502CA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8D148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2.02</w:t>
            </w:r>
          </w:p>
        </w:tc>
      </w:tr>
      <w:tr w:rsidR="00D618ED" w:rsidRPr="001D7A60" w14:paraId="388D4811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55737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FCC4B" w14:textId="77777777" w:rsidR="00D618ED" w:rsidRPr="009D40AA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Temps de cerca.</w:t>
            </w:r>
          </w:p>
        </w:tc>
      </w:tr>
      <w:tr w:rsidR="00D618ED" w:rsidRPr="001D7A60" w14:paraId="7F7223CD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28075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6B889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mostrar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els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resultats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d’una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cerca en 2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segons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  <w:tr w:rsidR="00D618ED" w:rsidRPr="001D7A60" w14:paraId="1C41F08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46CFA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5963F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D618ED" w:rsidRPr="001D7A60" w14:paraId="48DFD2E7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4B492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01CDB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4DAABD7C" w14:textId="77777777" w:rsidR="00D618E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D618ED" w:rsidRPr="001D7A60" w14:paraId="50CAB8D5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42886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3546E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D618ED" w:rsidRPr="001D7A60" w14:paraId="5918CB6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21980D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2E7EF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2.03</w:t>
            </w:r>
          </w:p>
        </w:tc>
      </w:tr>
      <w:tr w:rsidR="00D618ED" w:rsidRPr="001D7A60" w14:paraId="586F994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F6FB4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D24F5" w14:textId="77777777" w:rsidR="00D618ED" w:rsidRPr="009D40AA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Resposta interaccions.</w:t>
            </w:r>
          </w:p>
        </w:tc>
      </w:tr>
      <w:tr w:rsidR="00D618ED" w:rsidRPr="001D7A60" w14:paraId="4B43F49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9180E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CBF4F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carregar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les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diferents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interaccions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que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faci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l’usuari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amb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l’aplicació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en 2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segons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  <w:tr w:rsidR="00D618ED" w:rsidRPr="001D7A60" w14:paraId="3E66098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B3C38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1F163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D618ED" w:rsidRPr="001D7A60" w14:paraId="63911101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954F7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D7368" w14:textId="77777777" w:rsidR="00D618ED" w:rsidRPr="001D7A60" w:rsidRDefault="00D618ED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4F46445B" w14:textId="77777777" w:rsidR="00D618E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p w14:paraId="55B92D9A" w14:textId="77777777" w:rsidR="00D618ED" w:rsidRDefault="00B17E51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 xml:space="preserve">3.2.2 </w:t>
      </w:r>
      <w:proofErr w:type="spellStart"/>
      <w:r>
        <w:rPr>
          <w:rFonts w:ascii="Arial" w:hAnsi="Arial" w:cs="Arial"/>
          <w:b/>
          <w:i/>
          <w:lang w:val="es-ES"/>
        </w:rPr>
        <w:t>Restriccions</w:t>
      </w:r>
      <w:proofErr w:type="spellEnd"/>
      <w:r>
        <w:rPr>
          <w:rFonts w:ascii="Arial" w:hAnsi="Arial" w:cs="Arial"/>
          <w:b/>
          <w:i/>
          <w:lang w:val="es-ES"/>
        </w:rPr>
        <w:t xml:space="preserve"> de </w:t>
      </w:r>
      <w:proofErr w:type="spellStart"/>
      <w:r>
        <w:rPr>
          <w:rFonts w:ascii="Arial" w:hAnsi="Arial" w:cs="Arial"/>
          <w:b/>
          <w:i/>
          <w:lang w:val="es-ES"/>
        </w:rPr>
        <w:t>disseny</w:t>
      </w:r>
      <w:proofErr w:type="spellEnd"/>
    </w:p>
    <w:p w14:paraId="3C173EEB" w14:textId="77777777" w:rsidR="00B17E51" w:rsidRDefault="00B17E51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 xml:space="preserve">3.2.2.1 </w:t>
      </w:r>
      <w:proofErr w:type="spellStart"/>
      <w:r>
        <w:rPr>
          <w:rFonts w:ascii="Arial" w:hAnsi="Arial" w:cs="Arial"/>
          <w:b/>
          <w:i/>
          <w:lang w:val="es-ES"/>
        </w:rPr>
        <w:t>Compliment</w:t>
      </w:r>
      <w:proofErr w:type="spellEnd"/>
      <w:r>
        <w:rPr>
          <w:rFonts w:ascii="Arial" w:hAnsi="Arial" w:cs="Arial"/>
          <w:b/>
          <w:i/>
          <w:lang w:val="es-ES"/>
        </w:rPr>
        <w:t xml:space="preserve"> </w:t>
      </w:r>
      <w:proofErr w:type="spellStart"/>
      <w:r>
        <w:rPr>
          <w:rFonts w:ascii="Arial" w:hAnsi="Arial" w:cs="Arial"/>
          <w:b/>
          <w:i/>
          <w:lang w:val="es-ES"/>
        </w:rPr>
        <w:t>d’estàndards</w:t>
      </w:r>
      <w:proofErr w:type="spellEnd"/>
    </w:p>
    <w:p w14:paraId="62D58C45" w14:textId="77777777" w:rsidR="00B17E51" w:rsidRDefault="00B17E51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B17E51" w:rsidRPr="001D7A60" w14:paraId="6A77A20C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73172C" w14:textId="77777777" w:rsidR="00B17E51" w:rsidRPr="001D7A60" w:rsidRDefault="00B17E51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lastRenderedPageBreak/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4CC03D" w14:textId="77777777" w:rsidR="00B17E51" w:rsidRPr="001D7A60" w:rsidRDefault="00B17E51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B17E51" w:rsidRPr="001D7A60" w14:paraId="42C315F8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0A7EA" w14:textId="77777777" w:rsidR="00B17E51" w:rsidRPr="001D7A60" w:rsidRDefault="00B17E51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671A7" w14:textId="77777777" w:rsidR="00B17E51" w:rsidRPr="001D7A60" w:rsidRDefault="00B17E51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3.01</w:t>
            </w:r>
          </w:p>
        </w:tc>
      </w:tr>
      <w:tr w:rsidR="00B17E51" w:rsidRPr="001D7A60" w14:paraId="3CA89CA2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EA010" w14:textId="77777777" w:rsidR="00B17E51" w:rsidRPr="001D7A60" w:rsidRDefault="00B17E51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F5EE8" w14:textId="77777777" w:rsidR="00B17E51" w:rsidRPr="009D40AA" w:rsidRDefault="00B17E51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Manual.</w:t>
            </w:r>
          </w:p>
        </w:tc>
      </w:tr>
      <w:tr w:rsidR="00B17E51" w:rsidRPr="001D7A60" w14:paraId="2E252D59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DCF17" w14:textId="77777777" w:rsidR="00B17E51" w:rsidRPr="001D7A60" w:rsidRDefault="00B17E51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E6FD5" w14:textId="77777777" w:rsidR="00B17E51" w:rsidRPr="001D7A60" w:rsidRDefault="00B17E51" w:rsidP="00B17E51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tenir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els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manuals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d’ajuda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sobre el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funcionament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 </w:t>
            </w:r>
            <w:proofErr w:type="spellStart"/>
            <w:r w:rsidR="00D01432">
              <w:rPr>
                <w:rFonts w:ascii="Arial" w:hAnsi="Arial" w:cs="Arial"/>
                <w:color w:val="000000"/>
                <w:lang w:val="es-ES"/>
              </w:rPr>
              <w:t>l’aplicació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r w:rsidR="00775279">
              <w:rPr>
                <w:rFonts w:ascii="Arial" w:hAnsi="Arial" w:cs="Arial"/>
                <w:color w:val="000000"/>
                <w:lang w:val="es-ES"/>
              </w:rPr>
              <w:t xml:space="preserve">de </w:t>
            </w:r>
            <w:r>
              <w:rPr>
                <w:rFonts w:ascii="Arial" w:hAnsi="Arial" w:cs="Arial"/>
                <w:color w:val="000000"/>
                <w:lang w:val="es-ES"/>
              </w:rPr>
              <w:t>manera online.</w:t>
            </w:r>
          </w:p>
        </w:tc>
      </w:tr>
      <w:tr w:rsidR="00B17E51" w:rsidRPr="001D7A60" w14:paraId="5E5137C3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9899E" w14:textId="77777777" w:rsidR="00B17E51" w:rsidRPr="001D7A60" w:rsidRDefault="00B17E51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16DE2" w14:textId="77777777" w:rsidR="00B17E51" w:rsidRPr="001D7A60" w:rsidRDefault="00B17E51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B17E51" w:rsidRPr="001D7A60" w14:paraId="6379D440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52AAC" w14:textId="77777777" w:rsidR="00B17E51" w:rsidRPr="001D7A60" w:rsidRDefault="00B17E51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30BD5" w14:textId="77777777" w:rsidR="00B17E51" w:rsidRPr="001D7A60" w:rsidRDefault="00B17E51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53D08E57" w14:textId="77777777" w:rsidR="00B17E51" w:rsidRDefault="00B17E51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D01432" w:rsidRPr="001D7A60" w14:paraId="42241162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17973" w14:textId="77777777" w:rsidR="00D01432" w:rsidRPr="001D7A60" w:rsidRDefault="00D0143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CDC17" w14:textId="77777777" w:rsidR="00D01432" w:rsidRPr="001D7A60" w:rsidRDefault="00D0143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D01432" w:rsidRPr="001D7A60" w14:paraId="1A3C36F1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BC1D1" w14:textId="77777777" w:rsidR="00D01432" w:rsidRPr="001D7A60" w:rsidRDefault="00D0143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76F0E" w14:textId="77777777" w:rsidR="00D01432" w:rsidRPr="001D7A60" w:rsidRDefault="00D0143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3.02</w:t>
            </w:r>
          </w:p>
        </w:tc>
      </w:tr>
      <w:tr w:rsidR="00D01432" w:rsidRPr="001D7A60" w14:paraId="1AB418A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480A3" w14:textId="77777777" w:rsidR="00D01432" w:rsidRPr="001D7A60" w:rsidRDefault="00D0143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7B2D4" w14:textId="77777777" w:rsidR="00D01432" w:rsidRPr="009D40AA" w:rsidRDefault="00D0143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Documentació.</w:t>
            </w:r>
          </w:p>
        </w:tc>
      </w:tr>
      <w:tr w:rsidR="00D01432" w:rsidRPr="001D7A60" w14:paraId="3C714D80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37E64" w14:textId="77777777" w:rsidR="00D01432" w:rsidRPr="001D7A60" w:rsidRDefault="00D0143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47821" w14:textId="77777777" w:rsidR="00D01432" w:rsidRPr="001D7A60" w:rsidRDefault="00D01432" w:rsidP="00D01432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tenir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la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documentació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sobre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l’aplicació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 manera online.</w:t>
            </w:r>
          </w:p>
        </w:tc>
      </w:tr>
      <w:tr w:rsidR="00D01432" w:rsidRPr="001D7A60" w14:paraId="7B487250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6F43A" w14:textId="77777777" w:rsidR="00D01432" w:rsidRPr="001D7A60" w:rsidRDefault="00D0143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42EE9" w14:textId="77777777" w:rsidR="00D01432" w:rsidRPr="001D7A60" w:rsidRDefault="00D0143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D01432" w:rsidRPr="001D7A60" w14:paraId="3B0139CB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666D1" w14:textId="77777777" w:rsidR="00D01432" w:rsidRPr="001D7A60" w:rsidRDefault="00D01432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32E39" w14:textId="77777777" w:rsidR="00D01432" w:rsidRPr="001D7A60" w:rsidRDefault="00D01432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3912E89A" w14:textId="77777777" w:rsidR="00D01432" w:rsidRDefault="00D01432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AD2E0D" w:rsidRPr="00AD2E0D" w14:paraId="41681FDE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23D34" w14:textId="77777777" w:rsidR="00AD2E0D" w:rsidRPr="00AD2E0D" w:rsidRDefault="00AD2E0D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AD2E0D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2C4E4" w14:textId="77777777" w:rsidR="00AD2E0D" w:rsidRPr="00AD2E0D" w:rsidRDefault="00AD2E0D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AD2E0D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AD2E0D" w:rsidRPr="00AD2E0D" w14:paraId="7EC13BD2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B5499" w14:textId="77777777" w:rsidR="00AD2E0D" w:rsidRPr="00AD2E0D" w:rsidRDefault="00AD2E0D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AD2E0D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AD2E0D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96054" w14:textId="77777777" w:rsidR="00AD2E0D" w:rsidRPr="00AD2E0D" w:rsidRDefault="00AD2E0D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AD2E0D">
              <w:rPr>
                <w:rFonts w:ascii="Arial" w:hAnsi="Arial" w:cs="Arial"/>
                <w:color w:val="000000"/>
                <w:lang w:val="ca-ES" w:eastAsia="es-ES"/>
              </w:rPr>
              <w:t>UC.03.03</w:t>
            </w:r>
          </w:p>
        </w:tc>
      </w:tr>
      <w:tr w:rsidR="00AD2E0D" w:rsidRPr="00AD2E0D" w14:paraId="4E0E0DD2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0E82A" w14:textId="77777777" w:rsidR="00AD2E0D" w:rsidRPr="00AD2E0D" w:rsidRDefault="00AD2E0D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AD2E0D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77D48" w14:textId="77777777" w:rsidR="00AD2E0D" w:rsidRPr="00AD2E0D" w:rsidRDefault="00AD2E0D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AD2E0D">
              <w:rPr>
                <w:rFonts w:ascii="Arial" w:hAnsi="Arial" w:cs="Arial"/>
                <w:lang w:val="ca-ES" w:eastAsia="es-ES"/>
              </w:rPr>
              <w:t>Patrons de disseny.</w:t>
            </w:r>
          </w:p>
        </w:tc>
      </w:tr>
      <w:tr w:rsidR="00AD2E0D" w:rsidRPr="00AD2E0D" w14:paraId="250F26D0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502E4" w14:textId="77777777" w:rsidR="00AD2E0D" w:rsidRPr="00AD2E0D" w:rsidRDefault="00AD2E0D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AD2E0D"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C90E2" w14:textId="77777777" w:rsidR="00AD2E0D" w:rsidRPr="00AD2E0D" w:rsidRDefault="00AD2E0D" w:rsidP="00AD2E0D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AD2E0D">
              <w:rPr>
                <w:rFonts w:ascii="Arial" w:hAnsi="Arial" w:cs="Arial"/>
                <w:color w:val="000000"/>
                <w:lang w:val="ca-ES"/>
              </w:rPr>
              <w:t>El sistema ha de ser desenvolupat mitjançant patrons de disseny que garantissin</w:t>
            </w:r>
            <w:r>
              <w:rPr>
                <w:rFonts w:ascii="Arial" w:hAnsi="Arial" w:cs="Arial"/>
                <w:color w:val="000000"/>
                <w:lang w:val="ca-ES"/>
              </w:rPr>
              <w:t xml:space="preserve"> un manteniment i re utilitat del projecte.</w:t>
            </w:r>
          </w:p>
        </w:tc>
      </w:tr>
      <w:tr w:rsidR="00AD2E0D" w:rsidRPr="00AD2E0D" w14:paraId="7420BED8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0C4F1" w14:textId="77777777" w:rsidR="00AD2E0D" w:rsidRPr="00AD2E0D" w:rsidRDefault="00AD2E0D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AD2E0D"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210D" w14:textId="77777777" w:rsidR="00AD2E0D" w:rsidRPr="00AD2E0D" w:rsidRDefault="00AD2E0D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AD2E0D"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AD2E0D" w:rsidRPr="00AD2E0D" w14:paraId="425BBE4A" w14:textId="77777777" w:rsidTr="00AD2E0D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65D7B" w14:textId="77777777" w:rsidR="00AD2E0D" w:rsidRPr="00AD2E0D" w:rsidRDefault="00AD2E0D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AD2E0D"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CF8A5" w14:textId="77777777" w:rsidR="00AD2E0D" w:rsidRPr="00AD2E0D" w:rsidRDefault="00AD2E0D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AD2E0D"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549FE962" w14:textId="77777777" w:rsidR="00AD2E0D" w:rsidRDefault="00AD2E0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p w14:paraId="15C93FE7" w14:textId="77777777" w:rsidR="00B17E51" w:rsidRDefault="00B44787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 xml:space="preserve">3.2.2.2 </w:t>
      </w:r>
      <w:proofErr w:type="spellStart"/>
      <w:r>
        <w:rPr>
          <w:rFonts w:ascii="Arial" w:hAnsi="Arial" w:cs="Arial"/>
          <w:b/>
          <w:i/>
          <w:lang w:val="es-ES"/>
        </w:rPr>
        <w:t>Limitació</w:t>
      </w:r>
      <w:proofErr w:type="spellEnd"/>
      <w:r>
        <w:rPr>
          <w:rFonts w:ascii="Arial" w:hAnsi="Arial" w:cs="Arial"/>
          <w:b/>
          <w:i/>
          <w:lang w:val="es-ES"/>
        </w:rPr>
        <w:t xml:space="preserve"> de Hardware</w:t>
      </w: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B44787" w:rsidRPr="001D7A60" w14:paraId="02FB6B0E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53896" w14:textId="77777777" w:rsidR="00B44787" w:rsidRPr="001D7A60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8D11F" w14:textId="77777777" w:rsidR="00B44787" w:rsidRPr="001D7A60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B44787" w:rsidRPr="001D7A60" w14:paraId="74CC5C4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6B4EF" w14:textId="77777777" w:rsidR="00B44787" w:rsidRPr="001D7A60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97D4D2" w14:textId="77777777" w:rsidR="00B44787" w:rsidRPr="001D7A60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4.01</w:t>
            </w:r>
          </w:p>
        </w:tc>
      </w:tr>
      <w:tr w:rsidR="00B44787" w:rsidRPr="001D7A60" w14:paraId="4A80B3C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C891F" w14:textId="77777777" w:rsidR="00B44787" w:rsidRPr="001D7A60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5642C" w14:textId="77777777" w:rsidR="00B44787" w:rsidRPr="009D40AA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Compatibilitat de la aplicació.</w:t>
            </w:r>
          </w:p>
        </w:tc>
      </w:tr>
      <w:tr w:rsidR="00B44787" w:rsidRPr="001D7A60" w14:paraId="3B4F6FDB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D407E" w14:textId="77777777" w:rsidR="00B44787" w:rsidRPr="001D7A60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FF6E4" w14:textId="77777777" w:rsidR="00B44787" w:rsidRPr="001D7A60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funcionar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correctament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r w:rsidR="005B12F5">
              <w:rPr>
                <w:rFonts w:ascii="Arial" w:hAnsi="Arial" w:cs="Arial"/>
                <w:color w:val="000000"/>
                <w:lang w:val="es-ES"/>
              </w:rPr>
              <w:t xml:space="preserve">en </w:t>
            </w:r>
            <w:proofErr w:type="spellStart"/>
            <w:r w:rsidR="005B12F5">
              <w:rPr>
                <w:rFonts w:ascii="Arial" w:hAnsi="Arial" w:cs="Arial"/>
                <w:color w:val="000000"/>
                <w:lang w:val="es-ES"/>
              </w:rPr>
              <w:t>qualsevol</w:t>
            </w:r>
            <w:proofErr w:type="spellEnd"/>
            <w:r w:rsidR="005B12F5">
              <w:rPr>
                <w:rFonts w:ascii="Arial" w:hAnsi="Arial" w:cs="Arial"/>
                <w:color w:val="000000"/>
                <w:lang w:val="es-ES"/>
              </w:rPr>
              <w:t xml:space="preserve"> sistema Android.</w:t>
            </w:r>
          </w:p>
        </w:tc>
      </w:tr>
      <w:tr w:rsidR="00B44787" w:rsidRPr="001D7A60" w14:paraId="1F37E4B4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2F507" w14:textId="77777777" w:rsidR="00B44787" w:rsidRPr="001D7A60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lastRenderedPageBreak/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F10E4" w14:textId="77777777" w:rsidR="00B44787" w:rsidRPr="001D7A60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B44787" w:rsidRPr="001D7A60" w14:paraId="1F260656" w14:textId="77777777" w:rsidTr="00B447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D9A1E" w14:textId="77777777" w:rsidR="00B44787" w:rsidRPr="001D7A60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E4ABD" w14:textId="77777777" w:rsidR="00B44787" w:rsidRPr="001D7A60" w:rsidRDefault="00B44787" w:rsidP="00B4478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10CDC446" w14:textId="77777777" w:rsidR="00B44787" w:rsidRDefault="00B44787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E30B6B" w:rsidRPr="001D7A60" w14:paraId="1BBFF1FB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EF594B" w14:textId="77777777" w:rsidR="00E30B6B" w:rsidRPr="001D7A60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15E00" w14:textId="77777777" w:rsidR="00E30B6B" w:rsidRPr="001D7A60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E30B6B" w:rsidRPr="001D7A60" w14:paraId="70DC3D49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2E4B4" w14:textId="77777777" w:rsidR="00E30B6B" w:rsidRPr="001D7A60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FCA1E9" w14:textId="77777777" w:rsidR="00E30B6B" w:rsidRPr="001D7A60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4.02</w:t>
            </w:r>
          </w:p>
        </w:tc>
      </w:tr>
      <w:tr w:rsidR="00E30B6B" w:rsidRPr="001D7A60" w14:paraId="2E2B9769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80AF6" w14:textId="77777777" w:rsidR="00E30B6B" w:rsidRPr="001D7A60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95982" w14:textId="77777777" w:rsidR="00E30B6B" w:rsidRPr="009D40AA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Memòria RAM.</w:t>
            </w:r>
          </w:p>
        </w:tc>
      </w:tr>
      <w:tr w:rsidR="00E30B6B" w:rsidRPr="001D7A60" w14:paraId="1CADD372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C600C" w14:textId="77777777" w:rsidR="00E30B6B" w:rsidRPr="001D7A60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DA272" w14:textId="77777777" w:rsidR="00E30B6B" w:rsidRPr="001D7A60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El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sistema ha de ocupar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menys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400mb de RAM.</w:t>
            </w:r>
          </w:p>
        </w:tc>
      </w:tr>
      <w:tr w:rsidR="00E30B6B" w:rsidRPr="001D7A60" w14:paraId="57EA8D72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582B2" w14:textId="77777777" w:rsidR="00E30B6B" w:rsidRPr="001D7A60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3CF0A" w14:textId="77777777" w:rsidR="00E30B6B" w:rsidRPr="001D7A60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E30B6B" w:rsidRPr="001D7A60" w14:paraId="6A1B9499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12DF2" w14:textId="77777777" w:rsidR="00E30B6B" w:rsidRPr="001D7A60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C8D75" w14:textId="77777777" w:rsidR="00E30B6B" w:rsidRPr="001D7A60" w:rsidRDefault="00E30B6B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3F209C48" w14:textId="77777777" w:rsidR="00E30B6B" w:rsidRDefault="00E30B6B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p w14:paraId="611842CE" w14:textId="77777777" w:rsidR="00B44787" w:rsidRDefault="00921CBC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 xml:space="preserve">3.2.3 </w:t>
      </w:r>
      <w:proofErr w:type="spellStart"/>
      <w:r>
        <w:rPr>
          <w:rFonts w:ascii="Arial" w:hAnsi="Arial" w:cs="Arial"/>
          <w:b/>
          <w:i/>
          <w:lang w:val="es-ES"/>
        </w:rPr>
        <w:t>Seguretat</w:t>
      </w:r>
      <w:proofErr w:type="spellEnd"/>
    </w:p>
    <w:p w14:paraId="7AC7D211" w14:textId="77777777" w:rsidR="00921CBC" w:rsidRDefault="00921CBC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921CBC" w:rsidRPr="001D7A60" w14:paraId="062C05D0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2D255" w14:textId="77777777" w:rsidR="00921CBC" w:rsidRPr="001D7A60" w:rsidRDefault="00921CBC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BDFF8" w14:textId="77777777" w:rsidR="00921CBC" w:rsidRPr="001D7A60" w:rsidRDefault="00921CBC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921CBC" w:rsidRPr="001D7A60" w14:paraId="13F8633B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7B26F" w14:textId="77777777" w:rsidR="00921CBC" w:rsidRPr="001D7A60" w:rsidRDefault="00921CBC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53D2B" w14:textId="77777777" w:rsidR="00921CBC" w:rsidRPr="001D7A60" w:rsidRDefault="00921CBC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5.01</w:t>
            </w:r>
          </w:p>
        </w:tc>
      </w:tr>
      <w:tr w:rsidR="00921CBC" w:rsidRPr="001D7A60" w14:paraId="63B5A344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38249" w14:textId="77777777" w:rsidR="00921CBC" w:rsidRPr="001D7A60" w:rsidRDefault="00921CBC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9F8AC" w14:textId="77777777" w:rsidR="00921CBC" w:rsidRPr="009D40AA" w:rsidRDefault="009C11A1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 xml:space="preserve">Protecció contra atacs camps de registre i </w:t>
            </w:r>
            <w:proofErr w:type="spellStart"/>
            <w:r>
              <w:rPr>
                <w:rFonts w:ascii="Arial" w:hAnsi="Arial" w:cs="Arial"/>
                <w:lang w:val="ca-ES" w:eastAsia="es-ES"/>
              </w:rPr>
              <w:t>login</w:t>
            </w:r>
            <w:proofErr w:type="spellEnd"/>
            <w:r>
              <w:rPr>
                <w:rFonts w:ascii="Arial" w:hAnsi="Arial" w:cs="Arial"/>
                <w:lang w:val="ca-ES" w:eastAsia="es-ES"/>
              </w:rPr>
              <w:t>.</w:t>
            </w:r>
          </w:p>
        </w:tc>
      </w:tr>
      <w:tr w:rsidR="00921CBC" w:rsidRPr="001D7A60" w14:paraId="725FA43E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55E2A" w14:textId="77777777" w:rsidR="00921CBC" w:rsidRPr="001D7A60" w:rsidRDefault="00921CBC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A51C4" w14:textId="77777777" w:rsidR="00921CBC" w:rsidRPr="001D7A60" w:rsidRDefault="00FC276B" w:rsidP="00FC276B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s’haurà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</w:t>
            </w: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protegi</w:t>
            </w:r>
            <w:r w:rsidRPr="001D7A60">
              <w:rPr>
                <w:rFonts w:ascii="Arial" w:hAnsi="Arial" w:cs="Arial"/>
                <w:color w:val="000000"/>
                <w:lang w:val="es-ES"/>
              </w:rPr>
              <w:t>r</w:t>
            </w:r>
            <w:proofErr w:type="spellEnd"/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els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camps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 registre</w:t>
            </w:r>
            <w:r w:rsidR="009C11A1">
              <w:rPr>
                <w:rFonts w:ascii="Arial" w:hAnsi="Arial" w:cs="Arial"/>
                <w:color w:val="000000"/>
                <w:lang w:val="es-ES"/>
              </w:rPr>
              <w:t xml:space="preserve"> i</w:t>
            </w:r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 w:rsidRPr="001D7A60">
              <w:rPr>
                <w:rFonts w:ascii="Arial" w:hAnsi="Arial" w:cs="Arial"/>
                <w:color w:val="000000"/>
                <w:lang w:val="es-ES"/>
              </w:rPr>
              <w:t>login</w:t>
            </w:r>
            <w:proofErr w:type="spellEnd"/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 contra </w:t>
            </w:r>
            <w:proofErr w:type="spellStart"/>
            <w:r w:rsidRPr="001D7A60">
              <w:rPr>
                <w:rFonts w:ascii="Arial" w:hAnsi="Arial" w:cs="Arial"/>
                <w:color w:val="000000"/>
                <w:lang w:val="es-ES"/>
              </w:rPr>
              <w:t>at</w:t>
            </w:r>
            <w:r>
              <w:rPr>
                <w:rFonts w:ascii="Arial" w:hAnsi="Arial" w:cs="Arial"/>
                <w:color w:val="000000"/>
                <w:lang w:val="es-ES"/>
              </w:rPr>
              <w:t>acs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que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vulnerin</w:t>
            </w:r>
            <w:proofErr w:type="spellEnd"/>
            <w:r w:rsidRPr="001D7A60">
              <w:rPr>
                <w:rFonts w:ascii="Arial" w:hAnsi="Arial" w:cs="Arial"/>
                <w:color w:val="000000"/>
                <w:lang w:val="es-ES"/>
              </w:rPr>
              <w:t xml:space="preserve"> la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seguretat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  <w:tr w:rsidR="00921CBC" w:rsidRPr="001D7A60" w14:paraId="5BB34CB0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CC8C5" w14:textId="77777777" w:rsidR="00921CBC" w:rsidRPr="001D7A60" w:rsidRDefault="00921CBC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1F1D4A" w14:textId="77777777" w:rsidR="00921CBC" w:rsidRPr="001D7A60" w:rsidRDefault="00921CBC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921CBC" w:rsidRPr="001D7A60" w14:paraId="1C8C52A6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1ED9C" w14:textId="77777777" w:rsidR="00921CBC" w:rsidRPr="001D7A60" w:rsidRDefault="00921CBC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532D7" w14:textId="77777777" w:rsidR="00921CBC" w:rsidRPr="001D7A60" w:rsidRDefault="00921CBC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4E4B7D66" w14:textId="77777777" w:rsidR="00921CBC" w:rsidRDefault="00921CBC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DD692B" w:rsidRPr="001D7A60" w14:paraId="5A8E8613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69CC1" w14:textId="77777777" w:rsidR="00DD692B" w:rsidRPr="001D7A60" w:rsidRDefault="00DD692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864C4" w14:textId="77777777" w:rsidR="00DD692B" w:rsidRPr="001D7A60" w:rsidRDefault="00DD692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DD692B" w:rsidRPr="001D7A60" w14:paraId="0A7E71F6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A5CB2" w14:textId="77777777" w:rsidR="00DD692B" w:rsidRPr="001D7A60" w:rsidRDefault="00DD692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2F1AF" w14:textId="77777777" w:rsidR="00DD692B" w:rsidRPr="001D7A60" w:rsidRDefault="00DD692B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5.02</w:t>
            </w:r>
          </w:p>
        </w:tc>
      </w:tr>
      <w:tr w:rsidR="00DD692B" w:rsidRPr="001D7A60" w14:paraId="2A84EFF5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6A45D" w14:textId="77777777" w:rsidR="00DD692B" w:rsidRPr="001D7A60" w:rsidRDefault="00DD692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C4DE4" w14:textId="77777777" w:rsidR="00DD692B" w:rsidRPr="009D40AA" w:rsidRDefault="00DD692B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Accés no autoritzat.</w:t>
            </w:r>
          </w:p>
        </w:tc>
      </w:tr>
      <w:tr w:rsidR="00DD692B" w:rsidRPr="001D7A60" w14:paraId="4D5772D5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65276" w14:textId="77777777" w:rsidR="00DD692B" w:rsidRPr="001D7A60" w:rsidRDefault="00DD692B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64525" w14:textId="77777777" w:rsidR="00DD692B" w:rsidRPr="001D7A60" w:rsidRDefault="00DD692B" w:rsidP="00DD692B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El sistema ha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d’evitar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l’accés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no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autoritzat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sistema.</w:t>
            </w:r>
          </w:p>
        </w:tc>
      </w:tr>
      <w:tr w:rsidR="00DD692B" w:rsidRPr="001D7A60" w14:paraId="72EC61AD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D3FC7" w14:textId="77777777" w:rsidR="00DD692B" w:rsidRPr="001D7A60" w:rsidRDefault="00DD692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48C6E" w14:textId="77777777" w:rsidR="00DD692B" w:rsidRPr="001D7A60" w:rsidRDefault="00DD692B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2</w:t>
            </w:r>
          </w:p>
        </w:tc>
      </w:tr>
      <w:tr w:rsidR="00DD692B" w:rsidRPr="001D7A60" w14:paraId="5BB541E6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C24A7" w14:textId="77777777" w:rsidR="00DD692B" w:rsidRPr="001D7A60" w:rsidRDefault="00DD692B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70FC8" w14:textId="77777777" w:rsidR="00DD692B" w:rsidRPr="001D7A60" w:rsidRDefault="00DD692B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53ADF104" w14:textId="77777777" w:rsidR="00DD692B" w:rsidRDefault="00DD692B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BE52D7" w:rsidRPr="001D7A60" w14:paraId="077FC2AC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405D6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C559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BE52D7" w:rsidRPr="001D7A60" w14:paraId="53D0A584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C0412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lastRenderedPageBreak/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4FA3C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5.03</w:t>
            </w:r>
          </w:p>
        </w:tc>
      </w:tr>
      <w:tr w:rsidR="00BE52D7" w:rsidRPr="001D7A60" w14:paraId="3DBBA8A2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A8B01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354DE" w14:textId="77777777" w:rsidR="00BE52D7" w:rsidRPr="009D40AA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Accés Saló de jocs usuari.</w:t>
            </w:r>
          </w:p>
        </w:tc>
      </w:tr>
      <w:tr w:rsidR="00BE52D7" w:rsidRPr="001D7A60" w14:paraId="7941C0AA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11C7A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E550D" w14:textId="77777777" w:rsidR="00BE52D7" w:rsidRPr="001D7A60" w:rsidRDefault="00BE52D7" w:rsidP="00BE52D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El sistema ha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d’evitar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l’accés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saló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jocs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pels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usuaris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no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registrats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  <w:tr w:rsidR="00BE52D7" w:rsidRPr="001D7A60" w14:paraId="1AC4E2FE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93E01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C9D22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2</w:t>
            </w:r>
          </w:p>
        </w:tc>
      </w:tr>
      <w:tr w:rsidR="00BE52D7" w:rsidRPr="001D7A60" w14:paraId="6C5E3A10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4E240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858AB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75E65C83" w14:textId="77777777" w:rsidR="00BE52D7" w:rsidRDefault="00BE52D7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p w14:paraId="21781297" w14:textId="77777777" w:rsidR="00D618E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BE52D7" w:rsidRPr="001D7A60" w14:paraId="6BF78F6E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DEE38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89923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BE52D7" w:rsidRPr="001D7A60" w14:paraId="77CE9DDC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66640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D5F53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5.04</w:t>
            </w:r>
          </w:p>
        </w:tc>
      </w:tr>
      <w:tr w:rsidR="00BE52D7" w:rsidRPr="001D7A60" w14:paraId="00397CE5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8AEF4A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AD928" w14:textId="77777777" w:rsidR="00BE52D7" w:rsidRPr="009D40AA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Recuperació base de dades jocs, usuari i partides.</w:t>
            </w:r>
          </w:p>
        </w:tc>
      </w:tr>
      <w:tr w:rsidR="00BE52D7" w:rsidRPr="001D7A60" w14:paraId="6A2E31A6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91ADC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83035" w14:textId="77777777" w:rsidR="00BE52D7" w:rsidRPr="001D7A60" w:rsidRDefault="00BE52D7" w:rsidP="00BE52D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El sistema ha de ser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capaç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 recuperar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l’estat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anterior de la base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dades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si es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produeix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un error en el sistema.</w:t>
            </w:r>
          </w:p>
        </w:tc>
      </w:tr>
      <w:tr w:rsidR="00BE52D7" w:rsidRPr="001D7A60" w14:paraId="3C77A985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A9B0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18C7F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BE52D7" w:rsidRPr="001D7A60" w14:paraId="599BBA20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F34CC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95C03" w14:textId="77777777" w:rsidR="00BE52D7" w:rsidRPr="001D7A60" w:rsidRDefault="00BE52D7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46405210" w14:textId="77777777" w:rsidR="00D618E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E44878" w:rsidRPr="001D7A60" w14:paraId="3EAB80E8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913FE" w14:textId="77777777" w:rsidR="00E44878" w:rsidRPr="001D7A60" w:rsidRDefault="00E4487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0CB7F" w14:textId="77777777" w:rsidR="00E44878" w:rsidRPr="001D7A60" w:rsidRDefault="00E4487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E44878" w:rsidRPr="001D7A60" w14:paraId="07C299B4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D1FD8" w14:textId="77777777" w:rsidR="00E44878" w:rsidRPr="001D7A60" w:rsidRDefault="00E4487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B79F5" w14:textId="77777777" w:rsidR="00E44878" w:rsidRPr="001D7A60" w:rsidRDefault="00E44878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5.05</w:t>
            </w:r>
          </w:p>
        </w:tc>
      </w:tr>
      <w:tr w:rsidR="00E44878" w:rsidRPr="001D7A60" w14:paraId="50919E8D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F3EDE" w14:textId="77777777" w:rsidR="00E44878" w:rsidRPr="001D7A60" w:rsidRDefault="00E4487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BB87E" w14:textId="77777777" w:rsidR="00E44878" w:rsidRPr="009D40AA" w:rsidRDefault="00E44878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Copies de Seguretat.</w:t>
            </w:r>
          </w:p>
        </w:tc>
      </w:tr>
      <w:tr w:rsidR="00E44878" w:rsidRPr="001D7A60" w14:paraId="0C448359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7C6CD2" w14:textId="77777777" w:rsidR="00E44878" w:rsidRPr="001D7A60" w:rsidRDefault="00E44878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7C02F" w14:textId="77777777" w:rsidR="00E44878" w:rsidRPr="001D7A60" w:rsidRDefault="00E44878" w:rsidP="00E44878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El sistema ha de ser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capaç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fer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còpies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seguretat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al final del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dia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a la base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dades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del sistema.</w:t>
            </w:r>
          </w:p>
        </w:tc>
      </w:tr>
      <w:tr w:rsidR="00E44878" w:rsidRPr="001D7A60" w14:paraId="53ACE955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FB09E" w14:textId="77777777" w:rsidR="00E44878" w:rsidRPr="001D7A60" w:rsidRDefault="00E4487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77B95" w14:textId="77777777" w:rsidR="00E44878" w:rsidRPr="001D7A60" w:rsidRDefault="00E44878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E44878" w:rsidRPr="001D7A60" w14:paraId="65C6FDE6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0326E" w14:textId="77777777" w:rsidR="00E44878" w:rsidRPr="001D7A60" w:rsidRDefault="00E4487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B638D" w14:textId="77777777" w:rsidR="00E44878" w:rsidRPr="001D7A60" w:rsidRDefault="00E44878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A</w:t>
            </w:r>
          </w:p>
        </w:tc>
      </w:tr>
    </w:tbl>
    <w:p w14:paraId="1E074D21" w14:textId="77777777" w:rsidR="00D618E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A07C01" w:rsidRPr="001D7A60" w14:paraId="27B59A44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6A609" w14:textId="77777777" w:rsidR="00A07C01" w:rsidRPr="001D7A60" w:rsidRDefault="00A07C01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C5FD6" w14:textId="77777777" w:rsidR="00A07C01" w:rsidRPr="001D7A60" w:rsidRDefault="00A07C01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A07C01" w:rsidRPr="001D7A60" w14:paraId="5B4346A7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BF08D" w14:textId="77777777" w:rsidR="00A07C01" w:rsidRPr="001D7A60" w:rsidRDefault="00A07C01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7846DD" w14:textId="77777777" w:rsidR="00A07C01" w:rsidRPr="001D7A60" w:rsidRDefault="00A07C01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5.06</w:t>
            </w:r>
          </w:p>
        </w:tc>
      </w:tr>
      <w:tr w:rsidR="00A07C01" w:rsidRPr="001D7A60" w14:paraId="0CE61D5D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A619E" w14:textId="77777777" w:rsidR="00A07C01" w:rsidRPr="001D7A60" w:rsidRDefault="00A07C01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FB8ED" w14:textId="77777777" w:rsidR="00A07C01" w:rsidRPr="009D40AA" w:rsidRDefault="00A07C01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Administrador.</w:t>
            </w:r>
          </w:p>
        </w:tc>
      </w:tr>
      <w:tr w:rsidR="00A07C01" w:rsidRPr="001D7A60" w14:paraId="6BD906DA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13447" w14:textId="77777777" w:rsidR="00A07C01" w:rsidRPr="001D7A60" w:rsidRDefault="00A07C01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F6A2D" w14:textId="77777777" w:rsidR="00A07C01" w:rsidRPr="001D7A60" w:rsidRDefault="00A07C01" w:rsidP="00A07C01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El sistema ha de ser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capaç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permetre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l’accés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 manera segura a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l’administrador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del sistema.</w:t>
            </w:r>
          </w:p>
        </w:tc>
      </w:tr>
      <w:tr w:rsidR="00A07C01" w:rsidRPr="001D7A60" w14:paraId="10876A4D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8D679" w14:textId="77777777" w:rsidR="00A07C01" w:rsidRPr="001D7A60" w:rsidRDefault="00A07C01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lastRenderedPageBreak/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8D4C6" w14:textId="77777777" w:rsidR="00A07C01" w:rsidRPr="001D7A60" w:rsidRDefault="00A07C01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A07C01" w:rsidRPr="001D7A60" w14:paraId="6CA03F49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5D28E" w14:textId="77777777" w:rsidR="00A07C01" w:rsidRPr="001D7A60" w:rsidRDefault="00A07C01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B6F79" w14:textId="77777777" w:rsidR="00A07C01" w:rsidRPr="001D7A60" w:rsidRDefault="00A07C01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5AA8B48D" w14:textId="77777777" w:rsidR="00D618E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5C4974" w:rsidRPr="001D7A60" w14:paraId="40A0FBC1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367C2" w14:textId="77777777" w:rsidR="005C4974" w:rsidRPr="001D7A60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02B7C" w14:textId="77777777" w:rsidR="005C4974" w:rsidRPr="001D7A60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5C4974" w:rsidRPr="001D7A60" w14:paraId="6421080A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6EE6E" w14:textId="77777777" w:rsidR="005C4974" w:rsidRPr="001D7A60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5F191" w14:textId="77777777" w:rsidR="005C4974" w:rsidRPr="001D7A60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5.07</w:t>
            </w:r>
          </w:p>
        </w:tc>
      </w:tr>
      <w:tr w:rsidR="005C4974" w:rsidRPr="001D7A60" w14:paraId="1B737E3E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E4298" w14:textId="77777777" w:rsidR="005C4974" w:rsidRPr="001D7A60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DAEB1" w14:textId="77777777" w:rsidR="005C4974" w:rsidRPr="009D40AA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Informació Usuaris.</w:t>
            </w:r>
          </w:p>
        </w:tc>
      </w:tr>
      <w:tr w:rsidR="005C4974" w:rsidRPr="001D7A60" w14:paraId="004F59A0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EBE01" w14:textId="77777777" w:rsidR="005C4974" w:rsidRPr="001D7A60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C1006" w14:textId="77777777" w:rsidR="005C4974" w:rsidRPr="001D7A60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El sistema ha de guardar la informació sensible dels usuaris encriptada.</w:t>
            </w:r>
          </w:p>
        </w:tc>
      </w:tr>
      <w:tr w:rsidR="005C4974" w:rsidRPr="001D7A60" w14:paraId="15F28EF4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DFF60" w14:textId="77777777" w:rsidR="005C4974" w:rsidRPr="001D7A60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B052F" w14:textId="77777777" w:rsidR="005C4974" w:rsidRPr="001D7A60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5C4974" w:rsidRPr="001D7A60" w14:paraId="16E4AFBC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2E6EF" w14:textId="77777777" w:rsidR="005C4974" w:rsidRPr="001D7A60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20C75" w14:textId="77777777" w:rsidR="005C4974" w:rsidRPr="001D7A60" w:rsidRDefault="005C4974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5E3680DC" w14:textId="77777777" w:rsidR="00D618E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p w14:paraId="6BFA4F49" w14:textId="77777777" w:rsidR="00D618ED" w:rsidRDefault="00D618ED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p w14:paraId="7CC09BC7" w14:textId="77777777" w:rsidR="00D618ED" w:rsidRDefault="00B169C4" w:rsidP="00A5176E">
      <w:pPr>
        <w:pStyle w:val="Textoindependiente"/>
        <w:ind w:left="0"/>
        <w:rPr>
          <w:rFonts w:ascii="Arial" w:hAnsi="Arial" w:cs="Arial"/>
          <w:b/>
          <w:i/>
          <w:lang w:val="ca-ES"/>
        </w:rPr>
      </w:pPr>
      <w:r>
        <w:rPr>
          <w:rFonts w:ascii="Arial" w:hAnsi="Arial" w:cs="Arial"/>
          <w:b/>
          <w:i/>
          <w:lang w:val="es-ES"/>
        </w:rPr>
        <w:t xml:space="preserve">3.2.4 </w:t>
      </w:r>
      <w:r w:rsidRPr="00B169C4">
        <w:rPr>
          <w:rFonts w:ascii="Arial" w:hAnsi="Arial" w:cs="Arial"/>
          <w:b/>
          <w:i/>
          <w:lang w:val="ca-ES"/>
        </w:rPr>
        <w:t>Disponibilitat</w:t>
      </w:r>
    </w:p>
    <w:p w14:paraId="04250FAB" w14:textId="77777777" w:rsidR="00B169C4" w:rsidRDefault="00B169C4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484"/>
      </w:tblGrid>
      <w:tr w:rsidR="00B169C4" w:rsidRPr="001D7A60" w14:paraId="5A12F4B6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D6B5AA" w14:textId="77777777" w:rsidR="00B169C4" w:rsidRPr="001D7A60" w:rsidRDefault="00B169C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40A7B" w14:textId="77777777" w:rsidR="00B169C4" w:rsidRPr="001D7A60" w:rsidRDefault="00B169C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B169C4" w:rsidRPr="001D7A60" w14:paraId="230785B0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2D6D7" w14:textId="77777777" w:rsidR="00B169C4" w:rsidRPr="001D7A60" w:rsidRDefault="00B169C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1D7A60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8BF16" w14:textId="77777777" w:rsidR="00B169C4" w:rsidRPr="001D7A60" w:rsidRDefault="00B169C4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0"/>
                <w:lang w:val="ca-ES" w:eastAsia="es-ES"/>
              </w:rPr>
              <w:t>UC.0</w:t>
            </w:r>
            <w:r>
              <w:rPr>
                <w:rFonts w:ascii="Arial" w:hAnsi="Arial" w:cs="Arial"/>
                <w:color w:val="000000"/>
                <w:lang w:val="ca-ES" w:eastAsia="es-ES"/>
              </w:rPr>
              <w:t>6.01</w:t>
            </w:r>
          </w:p>
        </w:tc>
      </w:tr>
      <w:tr w:rsidR="00B169C4" w:rsidRPr="001D7A60" w14:paraId="21432752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06A7B" w14:textId="77777777" w:rsidR="00B169C4" w:rsidRPr="001D7A60" w:rsidRDefault="00B169C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1D7A60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1DDB5" w14:textId="77777777" w:rsidR="00B169C4" w:rsidRPr="009D40AA" w:rsidRDefault="00B169C4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Disponibilitat Serveis.</w:t>
            </w:r>
          </w:p>
        </w:tc>
      </w:tr>
      <w:tr w:rsidR="00B169C4" w:rsidRPr="001D7A60" w14:paraId="5B4A3EC3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841F8" w14:textId="77777777" w:rsidR="00B169C4" w:rsidRPr="001D7A60" w:rsidRDefault="00B169C4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77E03" w14:textId="77777777" w:rsidR="00B169C4" w:rsidRPr="001D7A60" w:rsidRDefault="00B169C4" w:rsidP="00B169C4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>
              <w:rPr>
                <w:rFonts w:ascii="Arial" w:hAnsi="Arial" w:cs="Arial"/>
                <w:lang w:val="ca-ES" w:eastAsia="es-ES"/>
              </w:rPr>
              <w:t>El sistema ha de garantir la disponibilitat dels serveis les 24 hores de cada dia.</w:t>
            </w:r>
          </w:p>
        </w:tc>
      </w:tr>
      <w:tr w:rsidR="00B169C4" w:rsidRPr="001D7A60" w14:paraId="48F6D0DE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69A7A" w14:textId="77777777" w:rsidR="00B169C4" w:rsidRPr="001D7A60" w:rsidRDefault="00B169C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119C7" w14:textId="77777777" w:rsidR="00B169C4" w:rsidRPr="001D7A60" w:rsidRDefault="00B169C4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B169C4" w:rsidRPr="001D7A60" w14:paraId="73C7C5BC" w14:textId="77777777" w:rsidTr="007062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7ABF1" w14:textId="77777777" w:rsidR="00B169C4" w:rsidRPr="001D7A60" w:rsidRDefault="00B169C4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C077C" w14:textId="77777777" w:rsidR="00B169C4" w:rsidRPr="001D7A60" w:rsidRDefault="00B169C4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51F9A526" w14:textId="77777777" w:rsidR="00B169C4" w:rsidRDefault="00B169C4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</w:p>
    <w:p w14:paraId="7141735A" w14:textId="77777777" w:rsidR="00B169C4" w:rsidRDefault="00DE5D98" w:rsidP="00A5176E">
      <w:pPr>
        <w:pStyle w:val="Textoindependiente"/>
        <w:ind w:left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 xml:space="preserve">3.2.5 </w:t>
      </w:r>
      <w:proofErr w:type="spellStart"/>
      <w:r>
        <w:rPr>
          <w:rFonts w:ascii="Arial" w:hAnsi="Arial" w:cs="Arial"/>
          <w:b/>
          <w:i/>
          <w:lang w:val="es-ES"/>
        </w:rPr>
        <w:t>Testing</w:t>
      </w:r>
      <w:proofErr w:type="spellEnd"/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8283"/>
      </w:tblGrid>
      <w:tr w:rsidR="00DE5D98" w:rsidRPr="001D7A60" w14:paraId="14E37980" w14:textId="77777777" w:rsidTr="00DE5D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327A6" w14:textId="77777777" w:rsidR="00DE5D98" w:rsidRPr="00DE5D98" w:rsidRDefault="00DE5D9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DE5D98"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  <w:t>Propietat</w:t>
            </w:r>
          </w:p>
        </w:tc>
        <w:tc>
          <w:tcPr>
            <w:tcW w:w="8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4F121" w14:textId="77777777" w:rsidR="00DE5D98" w:rsidRPr="00DE5D98" w:rsidRDefault="00DE5D9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color w:val="000000"/>
                <w:lang w:val="ca-ES" w:eastAsia="es-ES"/>
              </w:rPr>
            </w:pPr>
            <w:r w:rsidRPr="00DE5D98">
              <w:rPr>
                <w:rFonts w:ascii="Arial" w:hAnsi="Arial" w:cs="Arial"/>
                <w:b/>
                <w:color w:val="000000"/>
                <w:lang w:val="ca-ES" w:eastAsia="es-ES"/>
              </w:rPr>
              <w:t>Descripció</w:t>
            </w:r>
          </w:p>
        </w:tc>
      </w:tr>
      <w:tr w:rsidR="00DE5D98" w:rsidRPr="001D7A60" w14:paraId="20B83039" w14:textId="77777777" w:rsidTr="00DE5D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8D64C" w14:textId="77777777" w:rsidR="00DE5D98" w:rsidRPr="00DE5D98" w:rsidRDefault="00DE5D9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proofErr w:type="spellStart"/>
            <w:r w:rsidRPr="00DE5D98">
              <w:rPr>
                <w:rFonts w:ascii="Arial" w:hAnsi="Arial" w:cs="Arial"/>
                <w:color w:val="00000A"/>
                <w:lang w:val="ca-ES" w:eastAsia="es-ES"/>
              </w:rPr>
              <w:t>Id</w:t>
            </w:r>
            <w:proofErr w:type="spellEnd"/>
            <w:r w:rsidRPr="00DE5D98">
              <w:rPr>
                <w:rFonts w:ascii="Arial" w:hAnsi="Arial" w:cs="Arial"/>
                <w:color w:val="00000A"/>
                <w:lang w:val="ca-ES" w:eastAsia="es-ES"/>
              </w:rPr>
              <w:t>. Cas d’ús</w:t>
            </w:r>
          </w:p>
        </w:tc>
        <w:tc>
          <w:tcPr>
            <w:tcW w:w="8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227A8" w14:textId="77777777" w:rsidR="00DE5D98" w:rsidRPr="00DE5D98" w:rsidRDefault="00DE5D98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DE5D98">
              <w:rPr>
                <w:rFonts w:ascii="Arial" w:hAnsi="Arial" w:cs="Arial"/>
                <w:color w:val="000000"/>
                <w:lang w:val="ca-ES" w:eastAsia="es-ES"/>
              </w:rPr>
              <w:t>UC.07.01</w:t>
            </w:r>
          </w:p>
        </w:tc>
      </w:tr>
      <w:tr w:rsidR="00DE5D98" w:rsidRPr="001D7A60" w14:paraId="26FA887F" w14:textId="77777777" w:rsidTr="00DE5D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ECC87" w14:textId="77777777" w:rsidR="00DE5D98" w:rsidRPr="00DE5D98" w:rsidRDefault="00DE5D9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DE5D98">
              <w:rPr>
                <w:rFonts w:ascii="Arial" w:hAnsi="Arial" w:cs="Arial"/>
                <w:color w:val="00000A"/>
                <w:lang w:val="ca-ES" w:eastAsia="es-ES"/>
              </w:rPr>
              <w:t>Nom o Títol</w:t>
            </w:r>
          </w:p>
        </w:tc>
        <w:tc>
          <w:tcPr>
            <w:tcW w:w="8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93E5F" w14:textId="77777777" w:rsidR="00DE5D98" w:rsidRPr="00DE5D98" w:rsidRDefault="00DE5D98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DE5D98">
              <w:rPr>
                <w:rFonts w:ascii="Arial" w:hAnsi="Arial" w:cs="Arial"/>
                <w:color w:val="000000"/>
                <w:lang w:val="ca-ES" w:eastAsia="es-ES"/>
              </w:rPr>
              <w:t>Test</w:t>
            </w:r>
          </w:p>
        </w:tc>
      </w:tr>
      <w:tr w:rsidR="00DE5D98" w:rsidRPr="001D7A60" w14:paraId="0F6793A1" w14:textId="77777777" w:rsidTr="00DE5D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33CA3" w14:textId="77777777" w:rsidR="00DE5D98" w:rsidRPr="00DE5D98" w:rsidRDefault="00DE5D98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A"/>
                <w:lang w:val="ca-ES" w:eastAsia="es-ES"/>
              </w:rPr>
            </w:pPr>
            <w:r w:rsidRPr="00DE5D98">
              <w:rPr>
                <w:rFonts w:ascii="Arial" w:hAnsi="Arial" w:cs="Arial"/>
                <w:color w:val="00000A"/>
                <w:lang w:val="ca-ES" w:eastAsia="es-ES"/>
              </w:rPr>
              <w:t>Descripció</w:t>
            </w:r>
          </w:p>
        </w:tc>
        <w:tc>
          <w:tcPr>
            <w:tcW w:w="8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4A2483" w14:textId="77777777" w:rsidR="00DE5D98" w:rsidRPr="00DE5D98" w:rsidRDefault="00DE5D98" w:rsidP="00DE5D98">
            <w:pPr>
              <w:widowControl/>
              <w:spacing w:before="120" w:after="120" w:line="240" w:lineRule="auto"/>
              <w:rPr>
                <w:rFonts w:ascii="Arial" w:hAnsi="Arial" w:cs="Arial"/>
                <w:lang w:val="ca-ES" w:eastAsia="es-ES"/>
              </w:rPr>
            </w:pPr>
            <w:r w:rsidRPr="00DE5D98">
              <w:rPr>
                <w:rFonts w:ascii="Arial" w:hAnsi="Arial" w:cs="Arial"/>
                <w:color w:val="000000"/>
                <w:lang w:val="ca-ES"/>
              </w:rPr>
              <w:t>El sistema ha de pas</w:t>
            </w:r>
            <w:r>
              <w:rPr>
                <w:rFonts w:ascii="Arial" w:hAnsi="Arial" w:cs="Arial"/>
                <w:color w:val="000000"/>
                <w:lang w:val="ca-ES"/>
              </w:rPr>
              <w:t>s</w:t>
            </w:r>
            <w:r w:rsidRPr="00DE5D98">
              <w:rPr>
                <w:rFonts w:ascii="Arial" w:hAnsi="Arial" w:cs="Arial"/>
                <w:color w:val="000000"/>
                <w:lang w:val="ca-ES"/>
              </w:rPr>
              <w:t xml:space="preserve">ar proves </w:t>
            </w:r>
            <w:r>
              <w:rPr>
                <w:rFonts w:ascii="Arial" w:hAnsi="Arial" w:cs="Arial"/>
                <w:color w:val="000000"/>
                <w:lang w:val="ca-ES"/>
              </w:rPr>
              <w:t xml:space="preserve">de </w:t>
            </w:r>
            <w:proofErr w:type="spellStart"/>
            <w:r>
              <w:rPr>
                <w:rFonts w:ascii="Arial" w:hAnsi="Arial" w:cs="Arial"/>
                <w:color w:val="000000"/>
                <w:lang w:val="ca-ES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lang w:val="ca-ES"/>
              </w:rPr>
              <w:t>, caixa negra, caixa</w:t>
            </w:r>
            <w:r w:rsidRPr="00DE5D98">
              <w:rPr>
                <w:rFonts w:ascii="Arial" w:hAnsi="Arial" w:cs="Arial"/>
                <w:color w:val="000000"/>
                <w:lang w:val="ca-ES"/>
              </w:rPr>
              <w:t xml:space="preserve"> blanca, </w:t>
            </w:r>
            <w:r>
              <w:rPr>
                <w:rFonts w:ascii="Arial" w:hAnsi="Arial" w:cs="Arial"/>
                <w:color w:val="000000"/>
                <w:lang w:val="ca-ES"/>
              </w:rPr>
              <w:t>revisions tècniques  formals i portar a terme el desenvolupament.</w:t>
            </w:r>
          </w:p>
        </w:tc>
      </w:tr>
      <w:tr w:rsidR="00DE5D98" w:rsidRPr="001D7A60" w14:paraId="239C841B" w14:textId="77777777" w:rsidTr="00DE5D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73965" w14:textId="77777777" w:rsidR="00DE5D98" w:rsidRPr="00DE5D98" w:rsidRDefault="00DE5D9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DE5D98">
              <w:rPr>
                <w:rFonts w:ascii="Arial" w:hAnsi="Arial" w:cs="Arial"/>
                <w:color w:val="00000A"/>
                <w:lang w:val="ca-ES" w:eastAsia="es-ES"/>
              </w:rPr>
              <w:t>Prioritat</w:t>
            </w:r>
          </w:p>
        </w:tc>
        <w:tc>
          <w:tcPr>
            <w:tcW w:w="8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18A1F" w14:textId="77777777" w:rsidR="00DE5D98" w:rsidRPr="00DE5D98" w:rsidRDefault="00DE5D98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DE5D98">
              <w:rPr>
                <w:rFonts w:ascii="Arial" w:hAnsi="Arial" w:cs="Arial"/>
                <w:color w:val="000000"/>
                <w:lang w:val="ca-ES" w:eastAsia="es-ES"/>
              </w:rPr>
              <w:t>1</w:t>
            </w:r>
          </w:p>
        </w:tc>
      </w:tr>
      <w:tr w:rsidR="00DE5D98" w:rsidRPr="001D7A60" w14:paraId="6A2972A3" w14:textId="77777777" w:rsidTr="00DE5D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4C62B" w14:textId="77777777" w:rsidR="00DE5D98" w:rsidRPr="00DE5D98" w:rsidRDefault="00DE5D98" w:rsidP="00706237">
            <w:pPr>
              <w:widowControl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lang w:val="ca-ES" w:eastAsia="es-ES"/>
              </w:rPr>
            </w:pPr>
            <w:r w:rsidRPr="00DE5D98">
              <w:rPr>
                <w:rFonts w:ascii="Arial" w:hAnsi="Arial" w:cs="Arial"/>
                <w:color w:val="00000A"/>
                <w:lang w:val="ca-ES" w:eastAsia="es-ES"/>
              </w:rPr>
              <w:t>Risc</w:t>
            </w:r>
          </w:p>
        </w:tc>
        <w:tc>
          <w:tcPr>
            <w:tcW w:w="8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32899" w14:textId="77777777" w:rsidR="00DE5D98" w:rsidRPr="00DE5D98" w:rsidRDefault="00DE5D98" w:rsidP="00706237">
            <w:pPr>
              <w:widowControl/>
              <w:spacing w:before="120" w:after="120" w:line="240" w:lineRule="auto"/>
              <w:rPr>
                <w:rFonts w:ascii="Arial" w:hAnsi="Arial" w:cs="Arial"/>
                <w:color w:val="000000"/>
                <w:lang w:val="ca-ES" w:eastAsia="es-ES"/>
              </w:rPr>
            </w:pPr>
            <w:r w:rsidRPr="00DE5D98">
              <w:rPr>
                <w:rFonts w:ascii="Arial" w:hAnsi="Arial" w:cs="Arial"/>
                <w:color w:val="000000"/>
                <w:lang w:val="ca-ES" w:eastAsia="es-ES"/>
              </w:rPr>
              <w:t>C</w:t>
            </w:r>
          </w:p>
        </w:tc>
      </w:tr>
    </w:tbl>
    <w:p w14:paraId="531FB732" w14:textId="77777777" w:rsidR="00F905C0" w:rsidRDefault="00F905C0" w:rsidP="00ED2DAC">
      <w:pPr>
        <w:pStyle w:val="Textoindependiente"/>
        <w:ind w:left="0"/>
        <w:rPr>
          <w:lang w:val="ca-ES"/>
        </w:rPr>
      </w:pPr>
    </w:p>
    <w:p w14:paraId="02C3ED28" w14:textId="77777777" w:rsidR="0005798F" w:rsidRPr="004F7EFF" w:rsidRDefault="0005798F" w:rsidP="0005798F">
      <w:pPr>
        <w:pStyle w:val="Ttulo1"/>
        <w:rPr>
          <w:lang w:val="ca-ES"/>
        </w:rPr>
      </w:pPr>
      <w:bookmarkStart w:id="11" w:name="_Toc496101116"/>
      <w:r w:rsidRPr="004F7EFF">
        <w:rPr>
          <w:lang w:val="ca-ES"/>
        </w:rPr>
        <w:t>Informació de suport</w:t>
      </w:r>
      <w:bookmarkEnd w:id="11"/>
    </w:p>
    <w:p w14:paraId="316DD1E7" w14:textId="60871D2C" w:rsidR="00A877F2" w:rsidRPr="00A60202" w:rsidRDefault="00A60202" w:rsidP="00A60202">
      <w:pPr>
        <w:pStyle w:val="Textoindependiente"/>
        <w:rPr>
          <w:rFonts w:ascii="Arial" w:hAnsi="Arial" w:cs="Arial"/>
          <w:lang w:val="ca-ES"/>
        </w:rPr>
      </w:pPr>
      <w:r w:rsidRPr="00A60202">
        <w:rPr>
          <w:rFonts w:ascii="Arial" w:hAnsi="Arial" w:cs="Arial"/>
          <w:lang w:val="ca-ES"/>
        </w:rPr>
        <w:t xml:space="preserve">Com a informació de suport trobem </w:t>
      </w:r>
      <w:r w:rsidR="0052732E">
        <w:rPr>
          <w:rFonts w:ascii="Arial" w:hAnsi="Arial" w:cs="Arial"/>
          <w:lang w:val="ca-ES"/>
        </w:rPr>
        <w:t xml:space="preserve">unes enquestes que vam realitzar juntament amb </w:t>
      </w:r>
      <w:r w:rsidRPr="00A60202">
        <w:rPr>
          <w:rFonts w:ascii="Arial" w:hAnsi="Arial" w:cs="Arial"/>
          <w:lang w:val="ca-ES"/>
        </w:rPr>
        <w:t xml:space="preserve">el </w:t>
      </w:r>
      <w:proofErr w:type="spellStart"/>
      <w:r w:rsidRPr="00A60202">
        <w:rPr>
          <w:rFonts w:ascii="Arial" w:hAnsi="Arial" w:cs="Arial"/>
          <w:lang w:val="ca-ES"/>
        </w:rPr>
        <w:t>mockup</w:t>
      </w:r>
      <w:proofErr w:type="spellEnd"/>
      <w:r w:rsidRPr="00A60202">
        <w:rPr>
          <w:rFonts w:ascii="Arial" w:hAnsi="Arial" w:cs="Arial"/>
          <w:lang w:val="ca-ES"/>
        </w:rPr>
        <w:t xml:space="preserve"> que hem fet, juntament amb la sessió de </w:t>
      </w:r>
      <w:proofErr w:type="spellStart"/>
      <w:r w:rsidRPr="00A60202">
        <w:rPr>
          <w:rFonts w:ascii="Arial" w:hAnsi="Arial" w:cs="Arial"/>
          <w:lang w:val="ca-ES"/>
        </w:rPr>
        <w:t>user</w:t>
      </w:r>
      <w:proofErr w:type="spellEnd"/>
      <w:r w:rsidRPr="00A60202">
        <w:rPr>
          <w:rFonts w:ascii="Arial" w:hAnsi="Arial" w:cs="Arial"/>
          <w:lang w:val="ca-ES"/>
        </w:rPr>
        <w:t xml:space="preserve"> </w:t>
      </w:r>
      <w:proofErr w:type="spellStart"/>
      <w:r w:rsidRPr="00A60202">
        <w:rPr>
          <w:rFonts w:ascii="Arial" w:hAnsi="Arial" w:cs="Arial"/>
          <w:lang w:val="ca-ES"/>
        </w:rPr>
        <w:t>testing</w:t>
      </w:r>
      <w:proofErr w:type="spellEnd"/>
      <w:r w:rsidRPr="00A60202">
        <w:rPr>
          <w:rFonts w:ascii="Arial" w:hAnsi="Arial" w:cs="Arial"/>
          <w:lang w:val="ca-ES"/>
        </w:rPr>
        <w:t>.</w:t>
      </w:r>
    </w:p>
    <w:p w14:paraId="5D1A5180" w14:textId="1A42F003" w:rsidR="00A60202" w:rsidRDefault="00A60202" w:rsidP="00A60202">
      <w:pPr>
        <w:pStyle w:val="Textoindependiente"/>
        <w:rPr>
          <w:rStyle w:val="Hipervnculo"/>
          <w:rFonts w:ascii="Arial" w:hAnsi="Arial" w:cs="Arial"/>
        </w:rPr>
      </w:pPr>
      <w:r w:rsidRPr="00A60202">
        <w:rPr>
          <w:rFonts w:ascii="Arial" w:hAnsi="Arial" w:cs="Arial"/>
          <w:lang w:val="ca-ES"/>
        </w:rPr>
        <w:t xml:space="preserve">En quan el prototipus el podem trobar disponible al següent </w:t>
      </w:r>
      <w:proofErr w:type="spellStart"/>
      <w:r w:rsidRPr="00A60202">
        <w:rPr>
          <w:rFonts w:ascii="Arial" w:hAnsi="Arial" w:cs="Arial"/>
          <w:lang w:val="ca-ES"/>
        </w:rPr>
        <w:t>link</w:t>
      </w:r>
      <w:proofErr w:type="spellEnd"/>
      <w:r w:rsidRPr="00A60202">
        <w:rPr>
          <w:rFonts w:ascii="Arial" w:hAnsi="Arial" w:cs="Arial"/>
          <w:lang w:val="ca-ES"/>
        </w:rPr>
        <w:t xml:space="preserve">: </w:t>
      </w:r>
      <w:hyperlink r:id="rId10" w:history="1">
        <w:r w:rsidRPr="00A60202">
          <w:rPr>
            <w:rStyle w:val="Hipervnculo"/>
            <w:rFonts w:ascii="Arial" w:hAnsi="Arial" w:cs="Arial"/>
          </w:rPr>
          <w:t>https://marvelapp.com/c6g82ej/screen/39911555</w:t>
        </w:r>
      </w:hyperlink>
    </w:p>
    <w:p w14:paraId="49F219F9" w14:textId="638536FB" w:rsidR="00655AC9" w:rsidRDefault="00655AC9" w:rsidP="00655AC9">
      <w:pPr>
        <w:pStyle w:val="Ttulo2"/>
        <w:rPr>
          <w:lang w:val="ca-ES"/>
        </w:rPr>
      </w:pPr>
      <w:r w:rsidRPr="00655AC9">
        <w:rPr>
          <w:lang w:val="ca-ES"/>
        </w:rPr>
        <w:t>Enquesta realitzada.</w:t>
      </w:r>
    </w:p>
    <w:p w14:paraId="14FE737E" w14:textId="71C3654C" w:rsidR="00655AC9" w:rsidRDefault="00706237" w:rsidP="00706237">
      <w:pPr>
        <w:ind w:left="450"/>
        <w:jc w:val="both"/>
        <w:rPr>
          <w:rFonts w:ascii="Arial" w:hAnsi="Arial" w:cs="Arial"/>
        </w:rPr>
      </w:pPr>
      <w:r>
        <w:rPr>
          <w:rFonts w:ascii="Arial" w:hAnsi="Arial" w:cs="Arial"/>
          <w:lang w:val="ca-ES"/>
        </w:rPr>
        <w:t xml:space="preserve">La enquesta realitzada es pot visualitzar al següent enllaç: </w:t>
      </w:r>
      <w:hyperlink r:id="rId11" w:history="1">
        <w:r w:rsidRPr="00A71DB3">
          <w:rPr>
            <w:rStyle w:val="Hipervnculo"/>
            <w:rFonts w:ascii="Arial" w:hAnsi="Arial" w:cs="Arial"/>
          </w:rPr>
          <w:t>https://docs.google.com/forms/d/1qbeIUrqpD0n0nV2RHmlHGnzdTrtpwrogrNlj7HjW73U/</w:t>
        </w:r>
      </w:hyperlink>
    </w:p>
    <w:p w14:paraId="7011FC62" w14:textId="20BC5788" w:rsidR="00706237" w:rsidRDefault="00706237" w:rsidP="00706237">
      <w:pPr>
        <w:ind w:left="450"/>
        <w:jc w:val="both"/>
        <w:rPr>
          <w:rFonts w:ascii="Arial" w:hAnsi="Arial" w:cs="Arial"/>
        </w:rPr>
      </w:pPr>
    </w:p>
    <w:p w14:paraId="4FC25B4F" w14:textId="77777777" w:rsidR="00706237" w:rsidRDefault="00706237" w:rsidP="00706237">
      <w:pPr>
        <w:pStyle w:val="Textoindependiente"/>
        <w:ind w:left="0" w:firstLine="450"/>
        <w:rPr>
          <w:rFonts w:ascii="Arial" w:hAnsi="Arial" w:cs="Arial"/>
          <w:b/>
          <w:lang w:val="ca-ES"/>
        </w:rPr>
      </w:pPr>
      <w:r w:rsidRPr="00C86FB2">
        <w:rPr>
          <w:rFonts w:ascii="Arial" w:hAnsi="Arial" w:cs="Arial"/>
          <w:b/>
          <w:lang w:val="ca-ES"/>
        </w:rPr>
        <w:t>4.</w:t>
      </w:r>
      <w:r>
        <w:rPr>
          <w:rFonts w:ascii="Arial" w:hAnsi="Arial" w:cs="Arial"/>
          <w:b/>
          <w:lang w:val="ca-ES"/>
        </w:rPr>
        <w:t>1.1</w:t>
      </w:r>
      <w:r w:rsidRPr="00C86FB2">
        <w:rPr>
          <w:rFonts w:ascii="Arial" w:hAnsi="Arial" w:cs="Arial"/>
          <w:b/>
          <w:lang w:val="ca-ES"/>
        </w:rPr>
        <w:t xml:space="preserve"> Resultats obtinguts</w:t>
      </w:r>
    </w:p>
    <w:p w14:paraId="65879377" w14:textId="7A17B7E8" w:rsidR="00706237" w:rsidRDefault="00706237" w:rsidP="00B000B3">
      <w:pPr>
        <w:pStyle w:val="Textoindependiente"/>
        <w:ind w:left="0" w:firstLine="450"/>
        <w:jc w:val="both"/>
        <w:rPr>
          <w:rFonts w:ascii="Arial" w:hAnsi="Arial" w:cs="Arial"/>
          <w:lang w:val="ca-ES"/>
        </w:rPr>
      </w:pPr>
      <w:r w:rsidRPr="001C3DE2">
        <w:rPr>
          <w:rFonts w:ascii="Arial" w:hAnsi="Arial" w:cs="Arial"/>
          <w:b/>
          <w:lang w:val="ca-ES"/>
        </w:rPr>
        <w:t>Conclusions Edat:</w:t>
      </w:r>
      <w:r w:rsidRPr="001C3DE2">
        <w:rPr>
          <w:rFonts w:ascii="Arial" w:hAnsi="Arial" w:cs="Arial"/>
          <w:lang w:val="ca-ES"/>
        </w:rPr>
        <w:t xml:space="preserve"> Publico jove entre 16 i 30 anys</w:t>
      </w:r>
      <w:r w:rsidR="001C3DE2">
        <w:rPr>
          <w:rFonts w:ascii="Arial" w:hAnsi="Arial" w:cs="Arial"/>
          <w:lang w:val="ca-ES"/>
        </w:rPr>
        <w:t>.</w:t>
      </w:r>
    </w:p>
    <w:p w14:paraId="7AF7404E" w14:textId="177DF989" w:rsidR="001C3DE2" w:rsidRDefault="001C3DE2" w:rsidP="00706237">
      <w:pPr>
        <w:pStyle w:val="Textoindependiente"/>
        <w:ind w:left="0" w:firstLine="450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36F6576" wp14:editId="3D07AC26">
            <wp:extent cx="5734050" cy="2447925"/>
            <wp:effectExtent l="0" t="0" r="0" b="9525"/>
            <wp:docPr id="2" name="Imagen 2" descr="Gráfico de respuestas de formularios. Título de la pregunta: Edad . Número de respuestas: 77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uestas de formularios. Título de la pregunta: Edad . Número de respuestas: 77 respuesta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AFF2" w14:textId="3CB9DAEB" w:rsidR="001C3DE2" w:rsidRDefault="001C3DE2" w:rsidP="00B000B3">
      <w:pPr>
        <w:pStyle w:val="Textoindependiente"/>
        <w:ind w:left="0" w:firstLine="450"/>
        <w:jc w:val="both"/>
        <w:rPr>
          <w:rFonts w:ascii="Arial" w:hAnsi="Arial" w:cs="Arial"/>
          <w:lang w:val="ca-ES"/>
        </w:rPr>
      </w:pPr>
      <w:r w:rsidRPr="001C3DE2">
        <w:rPr>
          <w:rFonts w:ascii="Arial" w:hAnsi="Arial" w:cs="Arial"/>
          <w:b/>
          <w:lang w:val="ca-ES"/>
        </w:rPr>
        <w:t>Conclusions Sexe:</w:t>
      </w:r>
      <w:r w:rsidRPr="001C3DE2">
        <w:rPr>
          <w:rFonts w:ascii="Arial" w:hAnsi="Arial" w:cs="Arial"/>
          <w:lang w:val="ca-ES"/>
        </w:rPr>
        <w:t xml:space="preserve"> Cap gènere significativament superior a l'altre.</w:t>
      </w:r>
    </w:p>
    <w:p w14:paraId="41104349" w14:textId="591AE2FA" w:rsidR="001C3DE2" w:rsidRDefault="001C3DE2" w:rsidP="00706237">
      <w:pPr>
        <w:pStyle w:val="Textoindependiente"/>
        <w:ind w:left="0" w:firstLine="450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21D7F30" wp14:editId="2242582C">
            <wp:extent cx="5734050" cy="2447925"/>
            <wp:effectExtent l="0" t="0" r="0" b="9525"/>
            <wp:docPr id="3" name="Imagen 3" descr="Gráfico de respuestas de formularios. Título de la pregunta: Sexo. Número de respuestas: 77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uestas de formularios. Título de la pregunta: Sexo. Número de respuestas: 77 respuesta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0A39" w14:textId="77777777" w:rsidR="001C3DE2" w:rsidRPr="001C3DE2" w:rsidRDefault="001C3DE2" w:rsidP="001C3DE2">
      <w:pPr>
        <w:pStyle w:val="Textoindependiente"/>
        <w:ind w:left="0"/>
        <w:rPr>
          <w:rFonts w:ascii="Arial" w:hAnsi="Arial" w:cs="Arial"/>
          <w:lang w:val="ca-ES"/>
        </w:rPr>
      </w:pPr>
    </w:p>
    <w:p w14:paraId="67D0D70F" w14:textId="75345E05" w:rsidR="001C3DE2" w:rsidRDefault="001C3DE2" w:rsidP="00B000B3">
      <w:pPr>
        <w:pStyle w:val="Textoindependiente"/>
        <w:ind w:left="0"/>
        <w:jc w:val="both"/>
        <w:rPr>
          <w:rFonts w:ascii="Arial" w:hAnsi="Arial" w:cs="Arial"/>
          <w:lang w:val="ca-ES"/>
        </w:rPr>
      </w:pPr>
      <w:r w:rsidRPr="001C3DE2">
        <w:rPr>
          <w:rFonts w:ascii="Arial" w:hAnsi="Arial" w:cs="Arial"/>
          <w:b/>
          <w:lang w:val="ca-ES"/>
        </w:rPr>
        <w:lastRenderedPageBreak/>
        <w:t>Conclusions indecís:</w:t>
      </w:r>
      <w:r w:rsidRPr="001C3DE2">
        <w:rPr>
          <w:rFonts w:ascii="Arial" w:hAnsi="Arial" w:cs="Arial"/>
          <w:lang w:val="ca-ES"/>
        </w:rPr>
        <w:t xml:space="preserve"> La majoria d'enquestats s'ha considerat indecís, per la qual cosa una </w:t>
      </w:r>
      <w:proofErr w:type="spellStart"/>
      <w:r w:rsidRPr="001C3DE2">
        <w:rPr>
          <w:rFonts w:ascii="Arial" w:hAnsi="Arial" w:cs="Arial"/>
          <w:lang w:val="ca-ES"/>
        </w:rPr>
        <w:t>app</w:t>
      </w:r>
      <w:proofErr w:type="spellEnd"/>
      <w:r w:rsidRPr="001C3DE2">
        <w:rPr>
          <w:rFonts w:ascii="Arial" w:hAnsi="Arial" w:cs="Arial"/>
          <w:lang w:val="ca-ES"/>
        </w:rPr>
        <w:t xml:space="preserve"> per recomanar o ajudar a decidir seria molt útil per a ells.</w:t>
      </w:r>
    </w:p>
    <w:p w14:paraId="7507E1D2" w14:textId="05B984D7" w:rsidR="001C3DE2" w:rsidRDefault="001C3DE2" w:rsidP="001C3DE2">
      <w:pPr>
        <w:pStyle w:val="Textoindependiente"/>
        <w:ind w:left="0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6A5CDF8" wp14:editId="5672CFD0">
            <wp:extent cx="5734050" cy="2447925"/>
            <wp:effectExtent l="0" t="0" r="0" b="9525"/>
            <wp:docPr id="4" name="Imagen 4" descr="Gráfico de respuestas de formularios. Título de la pregunta: ¿Te consideras indeciso?. Número de respuestas: 77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uestas de formularios. Título de la pregunta: ¿Te consideras indeciso?. Número de respuestas: 77 respuesta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D008" w14:textId="730842DC" w:rsidR="00B000B3" w:rsidRDefault="00B000B3" w:rsidP="00B000B3">
      <w:pPr>
        <w:pStyle w:val="Textoindependiente"/>
        <w:ind w:left="0"/>
        <w:jc w:val="both"/>
        <w:rPr>
          <w:rFonts w:ascii="Arial" w:hAnsi="Arial" w:cs="Arial"/>
          <w:lang w:val="ca-ES"/>
        </w:rPr>
      </w:pPr>
      <w:r w:rsidRPr="00B000B3">
        <w:rPr>
          <w:rFonts w:ascii="Arial" w:hAnsi="Arial" w:cs="Arial"/>
          <w:b/>
          <w:lang w:val="ca-ES"/>
        </w:rPr>
        <w:t>Conclusions estones lliures:</w:t>
      </w:r>
      <w:r w:rsidRPr="00B000B3">
        <w:rPr>
          <w:rFonts w:ascii="Arial" w:hAnsi="Arial" w:cs="Arial"/>
          <w:lang w:val="ca-ES"/>
        </w:rPr>
        <w:t xml:space="preserve"> Solament el 23% dels enquestats ha seleccionat l'opció de jugar a jocs de taula, per la qual cosa podem deduir que ¼ de les persones enquestades podrien tenir molt interès en l'aplicació. La resposta més popular ha estat sortir amb els amics.</w:t>
      </w:r>
    </w:p>
    <w:p w14:paraId="1EF9DE6C" w14:textId="3721C3DE" w:rsidR="00B000B3" w:rsidRDefault="00B000B3" w:rsidP="00B000B3">
      <w:pPr>
        <w:pStyle w:val="Textoindependiente"/>
        <w:ind w:left="0"/>
        <w:jc w:val="center"/>
        <w:rPr>
          <w:rFonts w:ascii="Arial" w:hAnsi="Arial" w:cs="Arial"/>
          <w:lang w:val="ca-ES"/>
        </w:rPr>
      </w:pPr>
      <w:r>
        <w:rPr>
          <w:noProof/>
        </w:rPr>
        <w:drawing>
          <wp:inline distT="0" distB="0" distL="0" distR="0" wp14:anchorId="5249E56C" wp14:editId="2450953C">
            <wp:extent cx="3648075" cy="3738823"/>
            <wp:effectExtent l="0" t="0" r="0" b="0"/>
            <wp:docPr id="5" name="Imagen 5" descr="Gráfico de respuestas de formularios. Título de la pregunta: ¿Qué haces en tus ratos libres?. Número de respuestas: 77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uestas de formularios. Título de la pregunta: ¿Qué haces en tus ratos libres?. Número de respuestas: 77 respuesta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500" cy="374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DBB7" w14:textId="1CB3B4D2" w:rsidR="00B000B3" w:rsidRDefault="00B000B3" w:rsidP="001C3DE2">
      <w:pPr>
        <w:pStyle w:val="Textoindependiente"/>
        <w:ind w:left="0"/>
        <w:rPr>
          <w:rFonts w:ascii="Arial" w:hAnsi="Arial" w:cs="Arial"/>
          <w:lang w:val="ca-ES"/>
        </w:rPr>
      </w:pPr>
    </w:p>
    <w:p w14:paraId="352C965C" w14:textId="0A91187F" w:rsidR="00B000B3" w:rsidRDefault="00B000B3" w:rsidP="001C3DE2">
      <w:pPr>
        <w:pStyle w:val="Textoindependiente"/>
        <w:ind w:left="0"/>
        <w:rPr>
          <w:rFonts w:ascii="Arial" w:hAnsi="Arial" w:cs="Arial"/>
          <w:lang w:val="ca-ES"/>
        </w:rPr>
      </w:pPr>
    </w:p>
    <w:p w14:paraId="7B658824" w14:textId="0124BC47" w:rsidR="00B000B3" w:rsidRDefault="00B000B3" w:rsidP="001C3DE2">
      <w:pPr>
        <w:pStyle w:val="Textoindependiente"/>
        <w:ind w:left="0"/>
        <w:rPr>
          <w:rFonts w:ascii="Arial" w:hAnsi="Arial" w:cs="Arial"/>
          <w:lang w:val="ca-ES"/>
        </w:rPr>
      </w:pPr>
    </w:p>
    <w:p w14:paraId="7957922F" w14:textId="77777777" w:rsidR="00B000B3" w:rsidRDefault="00B000B3" w:rsidP="00B000B3">
      <w:pPr>
        <w:pStyle w:val="Textoindependiente"/>
        <w:ind w:left="0"/>
        <w:rPr>
          <w:rFonts w:ascii="Arial" w:hAnsi="Arial" w:cs="Arial"/>
          <w:lang w:val="ca-ES"/>
        </w:rPr>
      </w:pPr>
    </w:p>
    <w:p w14:paraId="5A6B5A75" w14:textId="777CA94A" w:rsidR="00B000B3" w:rsidRPr="009E60E6" w:rsidRDefault="00B000B3" w:rsidP="00B000B3">
      <w:pPr>
        <w:pStyle w:val="NormalWeb"/>
        <w:spacing w:before="0" w:beforeAutospacing="0" w:after="0" w:afterAutospacing="0"/>
        <w:rPr>
          <w:sz w:val="22"/>
        </w:rPr>
      </w:pPr>
      <w:proofErr w:type="spellStart"/>
      <w:r w:rsidRPr="009E60E6">
        <w:rPr>
          <w:rFonts w:ascii="Arial" w:hAnsi="Arial" w:cs="Arial"/>
          <w:color w:val="000000"/>
          <w:sz w:val="20"/>
          <w:szCs w:val="22"/>
        </w:rPr>
        <w:t>Jocs</w:t>
      </w:r>
      <w:proofErr w:type="spellEnd"/>
      <w:r w:rsidRPr="009E60E6">
        <w:rPr>
          <w:rFonts w:ascii="Arial" w:hAnsi="Arial" w:cs="Arial"/>
          <w:color w:val="000000"/>
          <w:sz w:val="20"/>
          <w:szCs w:val="22"/>
        </w:rPr>
        <w:t xml:space="preserve"> de taula</w:t>
      </w:r>
      <w:r w:rsidRPr="009E60E6">
        <w:rPr>
          <w:rFonts w:ascii="Arial" w:hAnsi="Arial" w:cs="Arial"/>
          <w:color w:val="000000"/>
          <w:sz w:val="20"/>
          <w:szCs w:val="22"/>
        </w:rPr>
        <w:t xml:space="preserve"> </w:t>
      </w:r>
      <w:r w:rsidRPr="009E60E6">
        <w:rPr>
          <w:rStyle w:val="apple-tab-span"/>
          <w:rFonts w:ascii="Arial" w:hAnsi="Arial" w:cs="Arial"/>
          <w:color w:val="000000"/>
          <w:sz w:val="20"/>
          <w:szCs w:val="22"/>
        </w:rPr>
        <w:tab/>
      </w:r>
      <w:r w:rsidRPr="009E60E6">
        <w:rPr>
          <w:rStyle w:val="apple-tab-span"/>
          <w:rFonts w:ascii="Arial" w:hAnsi="Arial" w:cs="Arial"/>
          <w:color w:val="000000"/>
          <w:sz w:val="20"/>
          <w:szCs w:val="22"/>
        </w:rPr>
        <w:tab/>
      </w:r>
      <w:r w:rsidRPr="009E60E6">
        <w:rPr>
          <w:rFonts w:ascii="Arial" w:hAnsi="Arial" w:cs="Arial"/>
          <w:color w:val="000000"/>
          <w:sz w:val="20"/>
          <w:szCs w:val="22"/>
        </w:rPr>
        <w:t>23,4 %</w:t>
      </w:r>
    </w:p>
    <w:p w14:paraId="637A1BD5" w14:textId="04777FB0" w:rsidR="00B000B3" w:rsidRPr="009E60E6" w:rsidRDefault="00B000B3" w:rsidP="00B000B3">
      <w:pPr>
        <w:pStyle w:val="NormalWeb"/>
        <w:spacing w:before="0" w:beforeAutospacing="0" w:after="0" w:afterAutospacing="0"/>
        <w:rPr>
          <w:sz w:val="22"/>
        </w:rPr>
      </w:pPr>
      <w:proofErr w:type="spellStart"/>
      <w:r w:rsidRPr="009E60E6">
        <w:rPr>
          <w:rFonts w:ascii="Arial" w:hAnsi="Arial" w:cs="Arial"/>
          <w:color w:val="000000"/>
          <w:sz w:val="20"/>
          <w:szCs w:val="22"/>
        </w:rPr>
        <w:t>Esport</w:t>
      </w:r>
      <w:proofErr w:type="spellEnd"/>
      <w:r w:rsidRPr="009E60E6">
        <w:rPr>
          <w:rStyle w:val="apple-tab-span"/>
          <w:rFonts w:ascii="Arial" w:hAnsi="Arial" w:cs="Arial"/>
          <w:color w:val="000000"/>
          <w:sz w:val="20"/>
          <w:szCs w:val="22"/>
        </w:rPr>
        <w:tab/>
      </w:r>
      <w:r w:rsidRPr="009E60E6">
        <w:rPr>
          <w:rStyle w:val="apple-tab-span"/>
          <w:rFonts w:ascii="Arial" w:hAnsi="Arial" w:cs="Arial"/>
          <w:color w:val="000000"/>
          <w:sz w:val="20"/>
          <w:szCs w:val="22"/>
        </w:rPr>
        <w:tab/>
      </w:r>
      <w:r w:rsidRPr="009E60E6">
        <w:rPr>
          <w:rStyle w:val="apple-tab-span"/>
          <w:rFonts w:ascii="Arial" w:hAnsi="Arial" w:cs="Arial"/>
          <w:color w:val="000000"/>
          <w:sz w:val="20"/>
          <w:szCs w:val="22"/>
        </w:rPr>
        <w:tab/>
      </w:r>
      <w:r w:rsidRPr="009E60E6">
        <w:rPr>
          <w:rFonts w:ascii="Arial" w:hAnsi="Arial" w:cs="Arial"/>
          <w:color w:val="000000"/>
          <w:sz w:val="20"/>
          <w:szCs w:val="22"/>
        </w:rPr>
        <w:t>36,4 %</w:t>
      </w:r>
    </w:p>
    <w:p w14:paraId="5E8AB8B5" w14:textId="776A2387" w:rsidR="00B000B3" w:rsidRPr="009E60E6" w:rsidRDefault="00B000B3" w:rsidP="00B000B3">
      <w:pPr>
        <w:pStyle w:val="NormalWeb"/>
        <w:spacing w:before="0" w:beforeAutospacing="0" w:after="0" w:afterAutospacing="0"/>
        <w:rPr>
          <w:sz w:val="22"/>
        </w:rPr>
      </w:pPr>
      <w:proofErr w:type="spellStart"/>
      <w:r w:rsidRPr="009E60E6">
        <w:rPr>
          <w:rFonts w:ascii="Arial" w:hAnsi="Arial" w:cs="Arial"/>
          <w:color w:val="000000"/>
          <w:sz w:val="20"/>
          <w:szCs w:val="22"/>
        </w:rPr>
        <w:t>Vid</w:t>
      </w:r>
      <w:r w:rsidRPr="009E60E6">
        <w:rPr>
          <w:rFonts w:ascii="Arial" w:hAnsi="Arial" w:cs="Arial"/>
          <w:color w:val="000000"/>
          <w:sz w:val="20"/>
          <w:szCs w:val="22"/>
        </w:rPr>
        <w:t>eojocs</w:t>
      </w:r>
      <w:proofErr w:type="spellEnd"/>
      <w:r w:rsidRPr="009E60E6">
        <w:rPr>
          <w:rStyle w:val="apple-tab-span"/>
          <w:rFonts w:ascii="Arial" w:hAnsi="Arial" w:cs="Arial"/>
          <w:color w:val="000000"/>
          <w:sz w:val="20"/>
          <w:szCs w:val="22"/>
        </w:rPr>
        <w:tab/>
      </w:r>
      <w:r w:rsidRPr="009E60E6">
        <w:rPr>
          <w:rStyle w:val="apple-tab-span"/>
          <w:rFonts w:ascii="Arial" w:hAnsi="Arial" w:cs="Arial"/>
          <w:color w:val="000000"/>
          <w:sz w:val="20"/>
          <w:szCs w:val="22"/>
        </w:rPr>
        <w:tab/>
      </w:r>
      <w:r w:rsidRPr="009E60E6">
        <w:rPr>
          <w:rFonts w:ascii="Arial" w:hAnsi="Arial" w:cs="Arial"/>
          <w:color w:val="000000"/>
          <w:sz w:val="20"/>
          <w:szCs w:val="22"/>
        </w:rPr>
        <w:t>28,6 %</w:t>
      </w:r>
    </w:p>
    <w:p w14:paraId="52438674" w14:textId="3DE1F2C5" w:rsidR="00B000B3" w:rsidRPr="009E60E6" w:rsidRDefault="00B000B3" w:rsidP="00B000B3">
      <w:pPr>
        <w:pStyle w:val="Textoindependiente"/>
        <w:ind w:left="0"/>
        <w:rPr>
          <w:rFonts w:ascii="Arial" w:hAnsi="Arial" w:cs="Arial"/>
          <w:color w:val="000000"/>
          <w:szCs w:val="22"/>
        </w:rPr>
      </w:pPr>
      <w:proofErr w:type="spellStart"/>
      <w:r w:rsidRPr="009E60E6">
        <w:rPr>
          <w:rFonts w:ascii="Arial" w:hAnsi="Arial" w:cs="Arial"/>
          <w:color w:val="000000"/>
          <w:szCs w:val="22"/>
        </w:rPr>
        <w:t>Sortir</w:t>
      </w:r>
      <w:proofErr w:type="spellEnd"/>
      <w:r w:rsidRPr="009E60E6">
        <w:rPr>
          <w:rFonts w:ascii="Arial" w:hAnsi="Arial" w:cs="Arial"/>
          <w:color w:val="000000"/>
          <w:szCs w:val="22"/>
        </w:rPr>
        <w:t xml:space="preserve"> </w:t>
      </w:r>
      <w:proofErr w:type="spellStart"/>
      <w:r w:rsidRPr="009E60E6">
        <w:rPr>
          <w:rFonts w:ascii="Arial" w:hAnsi="Arial" w:cs="Arial"/>
          <w:color w:val="000000"/>
          <w:szCs w:val="22"/>
        </w:rPr>
        <w:t>amb</w:t>
      </w:r>
      <w:proofErr w:type="spellEnd"/>
      <w:r w:rsidRPr="009E60E6">
        <w:rPr>
          <w:rFonts w:ascii="Arial" w:hAnsi="Arial" w:cs="Arial"/>
          <w:color w:val="000000"/>
          <w:szCs w:val="22"/>
        </w:rPr>
        <w:t xml:space="preserve"> </w:t>
      </w:r>
      <w:proofErr w:type="spellStart"/>
      <w:r w:rsidRPr="009E60E6">
        <w:rPr>
          <w:rFonts w:ascii="Arial" w:hAnsi="Arial" w:cs="Arial"/>
          <w:color w:val="000000"/>
          <w:szCs w:val="22"/>
        </w:rPr>
        <w:t>els</w:t>
      </w:r>
      <w:proofErr w:type="spellEnd"/>
      <w:r w:rsidRPr="009E60E6">
        <w:rPr>
          <w:rFonts w:ascii="Arial" w:hAnsi="Arial" w:cs="Arial"/>
          <w:color w:val="000000"/>
          <w:szCs w:val="22"/>
        </w:rPr>
        <w:t xml:space="preserve"> </w:t>
      </w:r>
      <w:proofErr w:type="spellStart"/>
      <w:r w:rsidRPr="009E60E6">
        <w:rPr>
          <w:rFonts w:ascii="Arial" w:hAnsi="Arial" w:cs="Arial"/>
          <w:color w:val="000000"/>
          <w:szCs w:val="22"/>
        </w:rPr>
        <w:t>amics</w:t>
      </w:r>
      <w:proofErr w:type="spellEnd"/>
      <w:r w:rsidRPr="009E60E6">
        <w:rPr>
          <w:rStyle w:val="apple-tab-span"/>
          <w:rFonts w:ascii="Arial" w:hAnsi="Arial" w:cs="Arial"/>
          <w:color w:val="000000"/>
          <w:szCs w:val="22"/>
        </w:rPr>
        <w:tab/>
      </w:r>
      <w:r w:rsidRPr="009E60E6">
        <w:rPr>
          <w:rFonts w:ascii="Arial" w:hAnsi="Arial" w:cs="Arial"/>
          <w:color w:val="000000"/>
          <w:szCs w:val="22"/>
        </w:rPr>
        <w:t>72,7 %</w:t>
      </w:r>
    </w:p>
    <w:p w14:paraId="202B4BCE" w14:textId="0E518B18" w:rsidR="00B000B3" w:rsidRDefault="00B000B3" w:rsidP="00B000B3">
      <w:pPr>
        <w:pStyle w:val="Textoindependiente"/>
        <w:ind w:left="0"/>
        <w:jc w:val="both"/>
        <w:rPr>
          <w:rFonts w:ascii="Arial" w:hAnsi="Arial" w:cs="Arial"/>
          <w:lang w:val="ca-ES"/>
        </w:rPr>
      </w:pPr>
      <w:r w:rsidRPr="00B000B3">
        <w:rPr>
          <w:rFonts w:ascii="Arial" w:hAnsi="Arial" w:cs="Arial"/>
          <w:b/>
          <w:lang w:val="ca-ES"/>
        </w:rPr>
        <w:t xml:space="preserve">Conclusions que tipus de jocs de taula coneixes: </w:t>
      </w:r>
      <w:r w:rsidRPr="00B000B3">
        <w:rPr>
          <w:rFonts w:ascii="Arial" w:hAnsi="Arial" w:cs="Arial"/>
          <w:lang w:val="ca-ES"/>
        </w:rPr>
        <w:t>Com podíem esperar, la majoria ha seleccionat l'opció de jocs clàssics, però sorprèn veure com gairebé un 40% dels enquestats coneixen jocs moderns. Aquesta resposta obria la porta a la secció especialitzada de l'enquesta i ens dona a entendre que molta gent pot tenir interès en l'aplicació.</w:t>
      </w:r>
    </w:p>
    <w:p w14:paraId="6951D2D6" w14:textId="5E4C7DC6" w:rsidR="00B000B3" w:rsidRDefault="00B000B3" w:rsidP="00B000B3">
      <w:pPr>
        <w:pStyle w:val="Textoindependiente"/>
        <w:ind w:left="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222BC1B" wp14:editId="628D358E">
            <wp:extent cx="5734050" cy="2447925"/>
            <wp:effectExtent l="0" t="0" r="0" b="9525"/>
            <wp:docPr id="6" name="Imagen 6" descr="Gráfico de respuestas de formularios. Título de la pregunta: ¿Qué tipos de juegos de mesa conoces? . Número de respuestas: 77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uestas de formularios. Título de la pregunta: ¿Qué tipos de juegos de mesa conoces? . Número de respuestas: 77 respuesta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3409" w14:textId="77777777" w:rsidR="00B000B3" w:rsidRPr="001C3DE2" w:rsidRDefault="00B000B3" w:rsidP="00B000B3">
      <w:pPr>
        <w:pStyle w:val="Textoindependiente"/>
        <w:ind w:left="0"/>
        <w:rPr>
          <w:rFonts w:ascii="Arial" w:hAnsi="Arial" w:cs="Arial"/>
          <w:lang w:val="ca-ES"/>
        </w:rPr>
      </w:pPr>
    </w:p>
    <w:p w14:paraId="005B21A0" w14:textId="6D219770" w:rsidR="00FF5C0B" w:rsidRPr="00FF5C0B" w:rsidRDefault="00FF5C0B" w:rsidP="00FF5C0B">
      <w:pPr>
        <w:ind w:left="450"/>
        <w:jc w:val="both"/>
        <w:rPr>
          <w:rFonts w:ascii="Arial" w:hAnsi="Arial" w:cs="Arial"/>
          <w:lang w:val="ca-ES"/>
        </w:rPr>
      </w:pPr>
      <w:r w:rsidRPr="00FF5C0B">
        <w:rPr>
          <w:rFonts w:ascii="Arial" w:hAnsi="Arial" w:cs="Arial"/>
          <w:b/>
          <w:lang w:val="ca-ES"/>
        </w:rPr>
        <w:t>Conclusió</w:t>
      </w:r>
      <w:r w:rsidRPr="00FF5C0B">
        <w:rPr>
          <w:rFonts w:ascii="Arial" w:hAnsi="Arial" w:cs="Arial"/>
          <w:b/>
          <w:lang w:val="ca-ES"/>
        </w:rPr>
        <w:t xml:space="preserve"> Quin tipus de joc jugues?:</w:t>
      </w:r>
      <w:r w:rsidRPr="00FF5C0B">
        <w:rPr>
          <w:rFonts w:ascii="Arial" w:hAnsi="Arial" w:cs="Arial"/>
          <w:lang w:val="ca-ES"/>
        </w:rPr>
        <w:t xml:space="preserve"> Com a conclusió podem treure jocs o tipus que no han de faltar en l'aplicació, ja que són els que els agrada als enquestats.</w:t>
      </w:r>
    </w:p>
    <w:p w14:paraId="7476C8AE" w14:textId="1733135C" w:rsidR="00706237" w:rsidRDefault="00FF5C0B" w:rsidP="00FF5C0B">
      <w:pPr>
        <w:ind w:left="450"/>
        <w:jc w:val="both"/>
        <w:rPr>
          <w:rFonts w:ascii="Arial" w:hAnsi="Arial" w:cs="Arial"/>
          <w:b/>
          <w:lang w:val="ca-ES"/>
        </w:rPr>
      </w:pPr>
      <w:r w:rsidRPr="00FF5C0B">
        <w:rPr>
          <w:rFonts w:ascii="Arial" w:hAnsi="Arial" w:cs="Arial"/>
          <w:b/>
          <w:lang w:val="ca-ES"/>
        </w:rPr>
        <w:t>Quin tipus de jocs, jugues? (Respondre en cas que juguis a algun)</w:t>
      </w:r>
    </w:p>
    <w:p w14:paraId="1D7A6540" w14:textId="7B8AFDE5" w:rsidR="00FF5C0B" w:rsidRDefault="00FF5C0B" w:rsidP="00FF5C0B">
      <w:pPr>
        <w:ind w:left="450"/>
        <w:jc w:val="both"/>
        <w:rPr>
          <w:rFonts w:ascii="Arial" w:hAnsi="Arial" w:cs="Arial"/>
          <w:b/>
          <w:lang w:val="ca-ES"/>
        </w:rPr>
      </w:pPr>
    </w:p>
    <w:p w14:paraId="0F1CEAE2" w14:textId="39B50A89" w:rsidR="00FF5C0B" w:rsidRPr="00FF5C0B" w:rsidRDefault="00FF5C0B" w:rsidP="00FF5C0B">
      <w:pPr>
        <w:widowControl/>
        <w:spacing w:line="240" w:lineRule="auto"/>
        <w:rPr>
          <w:rFonts w:ascii="Arial" w:hAnsi="Arial" w:cs="Arial"/>
          <w:lang w:val="es-ES" w:eastAsia="es-ES"/>
        </w:rPr>
      </w:pPr>
      <w:proofErr w:type="spellStart"/>
      <w:r w:rsidRPr="00FF5C0B">
        <w:rPr>
          <w:rFonts w:ascii="Arial" w:hAnsi="Arial" w:cs="Arial"/>
          <w:color w:val="000000"/>
          <w:shd w:val="clear" w:color="auto" w:fill="FFFFFF"/>
          <w:lang w:val="es-ES" w:eastAsia="es-ES"/>
        </w:rPr>
        <w:t>Jocs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455"/>
        <w:gridCol w:w="3465"/>
        <w:gridCol w:w="1453"/>
      </w:tblGrid>
      <w:tr w:rsidR="00FF5C0B" w:rsidRPr="00FF5C0B" w14:paraId="64C23B18" w14:textId="77777777" w:rsidTr="00FF5C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BA6FB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taboo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1E4F1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Pasapalabra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8D1C2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màgic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E202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party</w:t>
            </w:r>
            <w:proofErr w:type="spellEnd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 xml:space="preserve"> &amp; </w:t>
            </w: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co</w:t>
            </w:r>
            <w:proofErr w:type="spellEnd"/>
          </w:p>
        </w:tc>
      </w:tr>
      <w:tr w:rsidR="00FF5C0B" w:rsidRPr="00FF5C0B" w14:paraId="5B0402F1" w14:textId="77777777" w:rsidTr="00FF5C0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F5CB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Parchis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F19B3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carcassone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9E7A2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dixit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7F238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Cluedo</w:t>
            </w:r>
            <w:proofErr w:type="spellEnd"/>
          </w:p>
        </w:tc>
      </w:tr>
      <w:tr w:rsidR="00FF5C0B" w:rsidRPr="00FF5C0B" w14:paraId="5E21C804" w14:textId="77777777" w:rsidTr="00FF5C0B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1C505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poker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0391E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virus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C07BE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ajedrez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1E7AE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Rummicub</w:t>
            </w:r>
            <w:proofErr w:type="spellEnd"/>
          </w:p>
        </w:tc>
      </w:tr>
      <w:tr w:rsidR="00FF5C0B" w:rsidRPr="00FF5C0B" w14:paraId="7DBA56CD" w14:textId="77777777" w:rsidTr="00FF5C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1812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Agricola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F437A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jungle</w:t>
            </w:r>
            <w:proofErr w:type="spellEnd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 xml:space="preserve"> </w:t>
            </w: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speed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9077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monopoly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EE37F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 xml:space="preserve">Black </w:t>
            </w: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stories</w:t>
            </w:r>
            <w:proofErr w:type="spellEnd"/>
          </w:p>
        </w:tc>
      </w:tr>
      <w:tr w:rsidR="00FF5C0B" w:rsidRPr="00FF5C0B" w14:paraId="4E211242" w14:textId="77777777" w:rsidTr="00FF5C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0E43D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catan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0FC68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bang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0128D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smash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6CDB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Damas</w:t>
            </w:r>
          </w:p>
        </w:tc>
      </w:tr>
      <w:tr w:rsidR="00FF5C0B" w:rsidRPr="00FF5C0B" w14:paraId="543377C0" w14:textId="77777777" w:rsidTr="00FF5C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3BD3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entrando en la mazmorra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2034B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Tabú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50E77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 xml:space="preserve">Los hombres lobo de </w:t>
            </w: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castronegro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8CA3E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Poker</w:t>
            </w:r>
            <w:proofErr w:type="spellEnd"/>
          </w:p>
        </w:tc>
      </w:tr>
      <w:tr w:rsidR="00FF5C0B" w:rsidRPr="00FF5C0B" w14:paraId="720CAE58" w14:textId="77777777" w:rsidTr="00FF5C0B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5E8AD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C0C38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Oca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D6BE0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Death</w:t>
            </w:r>
            <w:proofErr w:type="spellEnd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 xml:space="preserve"> </w:t>
            </w: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of</w:t>
            </w:r>
            <w:proofErr w:type="spellEnd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 xml:space="preserve"> </w:t>
            </w: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winter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05EAB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Bang</w:t>
            </w:r>
            <w:proofErr w:type="spellEnd"/>
          </w:p>
        </w:tc>
      </w:tr>
    </w:tbl>
    <w:p w14:paraId="1E3B3C7E" w14:textId="77777777" w:rsidR="00FF5C0B" w:rsidRPr="00FF5C0B" w:rsidRDefault="00FF5C0B" w:rsidP="00FF5C0B">
      <w:pPr>
        <w:ind w:left="450"/>
        <w:jc w:val="both"/>
        <w:rPr>
          <w:rFonts w:ascii="Arial" w:hAnsi="Arial" w:cs="Arial"/>
          <w:b/>
          <w:lang w:val="ca-ES"/>
        </w:rPr>
      </w:pPr>
    </w:p>
    <w:p w14:paraId="047CFFBC" w14:textId="0552CC9D" w:rsidR="00FF5C0B" w:rsidRDefault="00FF5C0B" w:rsidP="00FF5C0B">
      <w:pPr>
        <w:ind w:left="450"/>
        <w:jc w:val="both"/>
        <w:rPr>
          <w:rFonts w:ascii="Arial" w:hAnsi="Arial" w:cs="Arial"/>
          <w:lang w:val="ca-ES"/>
        </w:rPr>
      </w:pPr>
    </w:p>
    <w:p w14:paraId="54804B92" w14:textId="77777777" w:rsidR="00FF5C0B" w:rsidRDefault="00FF5C0B" w:rsidP="00FF5C0B">
      <w:pPr>
        <w:ind w:left="450"/>
        <w:jc w:val="both"/>
        <w:rPr>
          <w:rFonts w:ascii="Arial" w:hAnsi="Arial" w:cs="Arial"/>
          <w:lang w:val="ca-ES"/>
        </w:rPr>
      </w:pPr>
    </w:p>
    <w:p w14:paraId="4106723F" w14:textId="77777777" w:rsidR="00FF5C0B" w:rsidRPr="00FF5C0B" w:rsidRDefault="00FF5C0B" w:rsidP="00FF5C0B">
      <w:pPr>
        <w:widowControl/>
        <w:spacing w:line="240" w:lineRule="auto"/>
        <w:rPr>
          <w:rFonts w:ascii="Arial" w:hAnsi="Arial" w:cs="Arial"/>
          <w:lang w:val="es-ES" w:eastAsia="es-ES"/>
        </w:rPr>
      </w:pPr>
      <w:r w:rsidRPr="00FF5C0B">
        <w:rPr>
          <w:rFonts w:ascii="Arial" w:hAnsi="Arial" w:cs="Arial"/>
          <w:color w:val="000000"/>
          <w:shd w:val="clear" w:color="auto" w:fill="FFFFFF"/>
          <w:lang w:val="es-ES" w:eastAsia="es-ES"/>
        </w:rPr>
        <w:lastRenderedPageBreak/>
        <w:t>Tipos: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412"/>
        <w:gridCol w:w="3657"/>
        <w:gridCol w:w="895"/>
        <w:gridCol w:w="1094"/>
      </w:tblGrid>
      <w:tr w:rsidR="00FF5C0B" w:rsidRPr="00FF5C0B" w14:paraId="705A29E0" w14:textId="77777777" w:rsidTr="00FF5C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9A465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Estrategia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48871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Cartas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3110B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“Pruebas o acertijos”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1C376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4785C" w14:textId="77777777" w:rsidR="00FF5C0B" w:rsidRPr="00FF5C0B" w:rsidRDefault="00FF5C0B" w:rsidP="00FF5C0B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FF5C0B">
              <w:rPr>
                <w:rFonts w:ascii="Arial" w:hAnsi="Arial" w:cs="Arial"/>
                <w:color w:val="000000"/>
                <w:shd w:val="clear" w:color="auto" w:fill="FFFFFF"/>
                <w:lang w:val="es-ES" w:eastAsia="es-ES"/>
              </w:rPr>
              <w:t>Azar</w:t>
            </w:r>
          </w:p>
        </w:tc>
      </w:tr>
    </w:tbl>
    <w:p w14:paraId="1B0E85E3" w14:textId="77777777" w:rsidR="00FF5C0B" w:rsidRPr="00FF5C0B" w:rsidRDefault="00FF5C0B" w:rsidP="00FF5C0B">
      <w:pPr>
        <w:ind w:left="450"/>
        <w:jc w:val="both"/>
        <w:rPr>
          <w:rFonts w:ascii="Arial" w:hAnsi="Arial" w:cs="Arial"/>
          <w:lang w:val="ca-ES"/>
        </w:rPr>
      </w:pPr>
    </w:p>
    <w:p w14:paraId="41F73593" w14:textId="77777777" w:rsidR="00FF5C0B" w:rsidRPr="00FF5C0B" w:rsidRDefault="00FF5C0B" w:rsidP="00FF5C0B">
      <w:pPr>
        <w:jc w:val="both"/>
        <w:rPr>
          <w:rFonts w:ascii="Arial" w:hAnsi="Arial" w:cs="Arial"/>
        </w:rPr>
      </w:pPr>
      <w:proofErr w:type="spellStart"/>
      <w:r w:rsidRPr="00FF5C0B">
        <w:rPr>
          <w:rFonts w:ascii="Arial" w:hAnsi="Arial" w:cs="Arial"/>
          <w:b/>
        </w:rPr>
        <w:t>Conclusió</w:t>
      </w:r>
      <w:proofErr w:type="spellEnd"/>
      <w:r w:rsidRPr="00FF5C0B">
        <w:rPr>
          <w:rFonts w:ascii="Arial" w:hAnsi="Arial" w:cs="Arial"/>
          <w:b/>
        </w:rPr>
        <w:t xml:space="preserve"> Com </w:t>
      </w:r>
      <w:proofErr w:type="spellStart"/>
      <w:r w:rsidRPr="00FF5C0B">
        <w:rPr>
          <w:rFonts w:ascii="Arial" w:hAnsi="Arial" w:cs="Arial"/>
          <w:b/>
        </w:rPr>
        <w:t>decideixes</w:t>
      </w:r>
      <w:proofErr w:type="spellEnd"/>
      <w:r w:rsidRPr="00FF5C0B">
        <w:rPr>
          <w:rFonts w:ascii="Arial" w:hAnsi="Arial" w:cs="Arial"/>
          <w:b/>
        </w:rPr>
        <w:t xml:space="preserve"> a </w:t>
      </w:r>
      <w:proofErr w:type="spellStart"/>
      <w:r w:rsidRPr="00FF5C0B">
        <w:rPr>
          <w:rFonts w:ascii="Arial" w:hAnsi="Arial" w:cs="Arial"/>
          <w:b/>
        </w:rPr>
        <w:t>què</w:t>
      </w:r>
      <w:proofErr w:type="spellEnd"/>
      <w:r w:rsidRPr="00FF5C0B">
        <w:rPr>
          <w:rFonts w:ascii="Arial" w:hAnsi="Arial" w:cs="Arial"/>
          <w:b/>
        </w:rPr>
        <w:t xml:space="preserve"> </w:t>
      </w:r>
      <w:proofErr w:type="spellStart"/>
      <w:r w:rsidRPr="00FF5C0B">
        <w:rPr>
          <w:rFonts w:ascii="Arial" w:hAnsi="Arial" w:cs="Arial"/>
          <w:b/>
        </w:rPr>
        <w:t>jugar</w:t>
      </w:r>
      <w:proofErr w:type="spellEnd"/>
      <w:r w:rsidRPr="00FF5C0B">
        <w:rPr>
          <w:rFonts w:ascii="Arial" w:hAnsi="Arial" w:cs="Arial"/>
          <w:b/>
        </w:rPr>
        <w:t>? (</w:t>
      </w:r>
      <w:proofErr w:type="spellStart"/>
      <w:r w:rsidRPr="00FF5C0B">
        <w:rPr>
          <w:rFonts w:ascii="Arial" w:hAnsi="Arial" w:cs="Arial"/>
          <w:b/>
        </w:rPr>
        <w:t>Respondre</w:t>
      </w:r>
      <w:proofErr w:type="spellEnd"/>
      <w:r w:rsidRPr="00FF5C0B">
        <w:rPr>
          <w:rFonts w:ascii="Arial" w:hAnsi="Arial" w:cs="Arial"/>
          <w:b/>
        </w:rPr>
        <w:t xml:space="preserve"> </w:t>
      </w:r>
      <w:proofErr w:type="spellStart"/>
      <w:r w:rsidRPr="00FF5C0B">
        <w:rPr>
          <w:rFonts w:ascii="Arial" w:hAnsi="Arial" w:cs="Arial"/>
          <w:b/>
        </w:rPr>
        <w:t>en</w:t>
      </w:r>
      <w:proofErr w:type="spellEnd"/>
      <w:r w:rsidRPr="00FF5C0B">
        <w:rPr>
          <w:rFonts w:ascii="Arial" w:hAnsi="Arial" w:cs="Arial"/>
          <w:b/>
        </w:rPr>
        <w:t xml:space="preserve"> </w:t>
      </w:r>
      <w:proofErr w:type="spellStart"/>
      <w:r w:rsidRPr="00FF5C0B">
        <w:rPr>
          <w:rFonts w:ascii="Arial" w:hAnsi="Arial" w:cs="Arial"/>
          <w:b/>
        </w:rPr>
        <w:t>cas</w:t>
      </w:r>
      <w:proofErr w:type="spellEnd"/>
      <w:r w:rsidRPr="00FF5C0B">
        <w:rPr>
          <w:rFonts w:ascii="Arial" w:hAnsi="Arial" w:cs="Arial"/>
          <w:b/>
        </w:rPr>
        <w:t xml:space="preserve"> que </w:t>
      </w:r>
      <w:proofErr w:type="spellStart"/>
      <w:r w:rsidRPr="00FF5C0B">
        <w:rPr>
          <w:rFonts w:ascii="Arial" w:hAnsi="Arial" w:cs="Arial"/>
          <w:b/>
        </w:rPr>
        <w:t>juguis</w:t>
      </w:r>
      <w:proofErr w:type="spellEnd"/>
      <w:r w:rsidRPr="00FF5C0B">
        <w:rPr>
          <w:rFonts w:ascii="Arial" w:hAnsi="Arial" w:cs="Arial"/>
          <w:b/>
        </w:rPr>
        <w:t xml:space="preserve"> </w:t>
      </w:r>
      <w:proofErr w:type="gramStart"/>
      <w:r w:rsidRPr="00FF5C0B">
        <w:rPr>
          <w:rFonts w:ascii="Arial" w:hAnsi="Arial" w:cs="Arial"/>
          <w:b/>
        </w:rPr>
        <w:t>a</w:t>
      </w:r>
      <w:proofErr w:type="gramEnd"/>
      <w:r w:rsidRPr="00FF5C0B">
        <w:rPr>
          <w:rFonts w:ascii="Arial" w:hAnsi="Arial" w:cs="Arial"/>
          <w:b/>
        </w:rPr>
        <w:t xml:space="preserve"> </w:t>
      </w:r>
      <w:proofErr w:type="spellStart"/>
      <w:r w:rsidRPr="00FF5C0B">
        <w:rPr>
          <w:rFonts w:ascii="Arial" w:hAnsi="Arial" w:cs="Arial"/>
          <w:b/>
        </w:rPr>
        <w:t>algun</w:t>
      </w:r>
      <w:proofErr w:type="spellEnd"/>
      <w:r w:rsidRPr="00FF5C0B">
        <w:rPr>
          <w:rFonts w:ascii="Arial" w:hAnsi="Arial" w:cs="Arial"/>
        </w:rPr>
        <w:t>)</w:t>
      </w:r>
    </w:p>
    <w:p w14:paraId="56EC7BC6" w14:textId="58D2DEB1" w:rsidR="00706237" w:rsidRDefault="00FF5C0B" w:rsidP="00FF5C0B">
      <w:pPr>
        <w:jc w:val="both"/>
        <w:rPr>
          <w:rFonts w:ascii="Arial" w:hAnsi="Arial" w:cs="Arial"/>
        </w:rPr>
      </w:pPr>
      <w:r w:rsidRPr="00FF5C0B">
        <w:rPr>
          <w:rFonts w:ascii="Arial" w:hAnsi="Arial" w:cs="Arial"/>
        </w:rPr>
        <w:t xml:space="preserve">Les </w:t>
      </w:r>
      <w:proofErr w:type="spellStart"/>
      <w:r w:rsidRPr="00FF5C0B">
        <w:rPr>
          <w:rFonts w:ascii="Arial" w:hAnsi="Arial" w:cs="Arial"/>
        </w:rPr>
        <w:t>respostes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davant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aquesta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pregunta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han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estat</w:t>
      </w:r>
      <w:proofErr w:type="spellEnd"/>
      <w:r w:rsidRPr="00FF5C0B">
        <w:rPr>
          <w:rFonts w:ascii="Arial" w:hAnsi="Arial" w:cs="Arial"/>
        </w:rPr>
        <w:t xml:space="preserve"> molt </w:t>
      </w:r>
      <w:proofErr w:type="spellStart"/>
      <w:r w:rsidRPr="00FF5C0B">
        <w:rPr>
          <w:rFonts w:ascii="Arial" w:hAnsi="Arial" w:cs="Arial"/>
        </w:rPr>
        <w:t>variades</w:t>
      </w:r>
      <w:proofErr w:type="spellEnd"/>
      <w:r w:rsidRPr="00FF5C0B">
        <w:rPr>
          <w:rFonts w:ascii="Arial" w:hAnsi="Arial" w:cs="Arial"/>
        </w:rPr>
        <w:t xml:space="preserve">. Com a </w:t>
      </w:r>
      <w:proofErr w:type="spellStart"/>
      <w:r w:rsidRPr="00FF5C0B">
        <w:rPr>
          <w:rFonts w:ascii="Arial" w:hAnsi="Arial" w:cs="Arial"/>
        </w:rPr>
        <w:t>conclusió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traiem</w:t>
      </w:r>
      <w:proofErr w:type="spellEnd"/>
      <w:r w:rsidRPr="00FF5C0B">
        <w:rPr>
          <w:rFonts w:ascii="Arial" w:hAnsi="Arial" w:cs="Arial"/>
        </w:rPr>
        <w:t xml:space="preserve"> que la gent sol </w:t>
      </w:r>
      <w:proofErr w:type="spellStart"/>
      <w:r w:rsidRPr="00FF5C0B">
        <w:rPr>
          <w:rFonts w:ascii="Arial" w:hAnsi="Arial" w:cs="Arial"/>
        </w:rPr>
        <w:t>triar</w:t>
      </w:r>
      <w:proofErr w:type="spellEnd"/>
      <w:r w:rsidRPr="00FF5C0B">
        <w:rPr>
          <w:rFonts w:ascii="Arial" w:hAnsi="Arial" w:cs="Arial"/>
        </w:rPr>
        <w:t xml:space="preserve"> a </w:t>
      </w:r>
      <w:proofErr w:type="spellStart"/>
      <w:r w:rsidRPr="00FF5C0B">
        <w:rPr>
          <w:rFonts w:ascii="Arial" w:hAnsi="Arial" w:cs="Arial"/>
        </w:rPr>
        <w:t>què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jugar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depenent</w:t>
      </w:r>
      <w:proofErr w:type="spellEnd"/>
      <w:r w:rsidRPr="00FF5C0B">
        <w:rPr>
          <w:rFonts w:ascii="Arial" w:hAnsi="Arial" w:cs="Arial"/>
        </w:rPr>
        <w:t xml:space="preserve"> de la </w:t>
      </w:r>
      <w:proofErr w:type="spellStart"/>
      <w:r w:rsidRPr="00FF5C0B">
        <w:rPr>
          <w:rFonts w:ascii="Arial" w:hAnsi="Arial" w:cs="Arial"/>
        </w:rPr>
        <w:t>situació</w:t>
      </w:r>
      <w:proofErr w:type="spellEnd"/>
      <w:r w:rsidRPr="00FF5C0B">
        <w:rPr>
          <w:rFonts w:ascii="Arial" w:hAnsi="Arial" w:cs="Arial"/>
        </w:rPr>
        <w:t xml:space="preserve">, </w:t>
      </w:r>
      <w:proofErr w:type="spellStart"/>
      <w:r w:rsidRPr="00FF5C0B">
        <w:rPr>
          <w:rFonts w:ascii="Arial" w:hAnsi="Arial" w:cs="Arial"/>
        </w:rPr>
        <w:t>entorn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i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companyia</w:t>
      </w:r>
      <w:proofErr w:type="spellEnd"/>
      <w:r w:rsidRPr="00FF5C0B">
        <w:rPr>
          <w:rFonts w:ascii="Arial" w:hAnsi="Arial" w:cs="Arial"/>
        </w:rPr>
        <w:t>.</w:t>
      </w:r>
    </w:p>
    <w:p w14:paraId="2CB60DB6" w14:textId="5F38B7B0" w:rsidR="00FF5C0B" w:rsidRDefault="00FF5C0B" w:rsidP="00FF5C0B">
      <w:pPr>
        <w:jc w:val="both"/>
        <w:rPr>
          <w:rFonts w:ascii="Arial" w:hAnsi="Arial" w:cs="Arial"/>
        </w:rPr>
      </w:pPr>
    </w:p>
    <w:p w14:paraId="4C6C1EA9" w14:textId="77777777" w:rsidR="00FF5C0B" w:rsidRPr="00FF5C0B" w:rsidRDefault="00FF5C0B" w:rsidP="00FF5C0B">
      <w:pPr>
        <w:jc w:val="both"/>
        <w:rPr>
          <w:rFonts w:ascii="Arial" w:hAnsi="Arial" w:cs="Arial"/>
          <w:b/>
        </w:rPr>
      </w:pPr>
      <w:proofErr w:type="spellStart"/>
      <w:r w:rsidRPr="00FF5C0B">
        <w:rPr>
          <w:rFonts w:ascii="Arial" w:hAnsi="Arial" w:cs="Arial"/>
          <w:b/>
        </w:rPr>
        <w:t>Conclusió</w:t>
      </w:r>
      <w:proofErr w:type="spellEnd"/>
      <w:r w:rsidRPr="00FF5C0B">
        <w:rPr>
          <w:rFonts w:ascii="Arial" w:hAnsi="Arial" w:cs="Arial"/>
          <w:b/>
        </w:rPr>
        <w:t xml:space="preserve"> </w:t>
      </w:r>
      <w:proofErr w:type="spellStart"/>
      <w:r w:rsidRPr="00FF5C0B">
        <w:rPr>
          <w:rFonts w:ascii="Arial" w:hAnsi="Arial" w:cs="Arial"/>
          <w:b/>
        </w:rPr>
        <w:t>T'agradaria</w:t>
      </w:r>
      <w:proofErr w:type="spellEnd"/>
      <w:r w:rsidRPr="00FF5C0B">
        <w:rPr>
          <w:rFonts w:ascii="Arial" w:hAnsi="Arial" w:cs="Arial"/>
          <w:b/>
        </w:rPr>
        <w:t xml:space="preserve"> </w:t>
      </w:r>
      <w:proofErr w:type="spellStart"/>
      <w:r w:rsidRPr="00FF5C0B">
        <w:rPr>
          <w:rFonts w:ascii="Arial" w:hAnsi="Arial" w:cs="Arial"/>
          <w:b/>
        </w:rPr>
        <w:t>jugar</w:t>
      </w:r>
      <w:proofErr w:type="spellEnd"/>
      <w:r w:rsidRPr="00FF5C0B">
        <w:rPr>
          <w:rFonts w:ascii="Arial" w:hAnsi="Arial" w:cs="Arial"/>
          <w:b/>
        </w:rPr>
        <w:t xml:space="preserve"> </w:t>
      </w:r>
      <w:proofErr w:type="spellStart"/>
      <w:r w:rsidRPr="00FF5C0B">
        <w:rPr>
          <w:rFonts w:ascii="Arial" w:hAnsi="Arial" w:cs="Arial"/>
          <w:b/>
        </w:rPr>
        <w:t>més</w:t>
      </w:r>
      <w:proofErr w:type="spellEnd"/>
      <w:r w:rsidRPr="00FF5C0B">
        <w:rPr>
          <w:rFonts w:ascii="Arial" w:hAnsi="Arial" w:cs="Arial"/>
          <w:b/>
        </w:rPr>
        <w:t xml:space="preserve"> a </w:t>
      </w:r>
      <w:proofErr w:type="spellStart"/>
      <w:r w:rsidRPr="00FF5C0B">
        <w:rPr>
          <w:rFonts w:ascii="Arial" w:hAnsi="Arial" w:cs="Arial"/>
          <w:b/>
        </w:rPr>
        <w:t>jocs</w:t>
      </w:r>
      <w:proofErr w:type="spellEnd"/>
      <w:r w:rsidRPr="00FF5C0B">
        <w:rPr>
          <w:rFonts w:ascii="Arial" w:hAnsi="Arial" w:cs="Arial"/>
          <w:b/>
        </w:rPr>
        <w:t xml:space="preserve"> de </w:t>
      </w:r>
      <w:proofErr w:type="spellStart"/>
      <w:r w:rsidRPr="00FF5C0B">
        <w:rPr>
          <w:rFonts w:ascii="Arial" w:hAnsi="Arial" w:cs="Arial"/>
          <w:b/>
        </w:rPr>
        <w:t>taula</w:t>
      </w:r>
      <w:proofErr w:type="spellEnd"/>
      <w:r w:rsidRPr="00FF5C0B">
        <w:rPr>
          <w:rFonts w:ascii="Arial" w:hAnsi="Arial" w:cs="Arial"/>
          <w:b/>
        </w:rPr>
        <w:t>?</w:t>
      </w:r>
    </w:p>
    <w:p w14:paraId="1DEBBA19" w14:textId="578EF7C3" w:rsidR="00FF5C0B" w:rsidRDefault="00FF5C0B" w:rsidP="00FF5C0B">
      <w:pPr>
        <w:jc w:val="both"/>
        <w:rPr>
          <w:rFonts w:ascii="Arial" w:hAnsi="Arial" w:cs="Arial"/>
        </w:rPr>
      </w:pPr>
      <w:proofErr w:type="spellStart"/>
      <w:r w:rsidRPr="00FF5C0B">
        <w:rPr>
          <w:rFonts w:ascii="Arial" w:hAnsi="Arial" w:cs="Arial"/>
        </w:rPr>
        <w:t>En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aquesta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pregunta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trobem</w:t>
      </w:r>
      <w:proofErr w:type="spellEnd"/>
      <w:r w:rsidRPr="00FF5C0B">
        <w:rPr>
          <w:rFonts w:ascii="Arial" w:hAnsi="Arial" w:cs="Arial"/>
        </w:rPr>
        <w:t xml:space="preserve"> molt </w:t>
      </w:r>
      <w:proofErr w:type="spellStart"/>
      <w:r w:rsidRPr="00FF5C0B">
        <w:rPr>
          <w:rFonts w:ascii="Arial" w:hAnsi="Arial" w:cs="Arial"/>
        </w:rPr>
        <w:t>pocs</w:t>
      </w:r>
      <w:proofErr w:type="spellEnd"/>
      <w:r w:rsidRPr="00FF5C0B">
        <w:rPr>
          <w:rFonts w:ascii="Arial" w:hAnsi="Arial" w:cs="Arial"/>
        </w:rPr>
        <w:t xml:space="preserve"> “No”, la qual </w:t>
      </w:r>
      <w:proofErr w:type="spellStart"/>
      <w:r w:rsidRPr="00FF5C0B">
        <w:rPr>
          <w:rFonts w:ascii="Arial" w:hAnsi="Arial" w:cs="Arial"/>
        </w:rPr>
        <w:t>cosa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implica</w:t>
      </w:r>
      <w:proofErr w:type="spellEnd"/>
      <w:r w:rsidRPr="00FF5C0B">
        <w:rPr>
          <w:rFonts w:ascii="Arial" w:hAnsi="Arial" w:cs="Arial"/>
        </w:rPr>
        <w:t xml:space="preserve"> que </w:t>
      </w:r>
      <w:proofErr w:type="spellStart"/>
      <w:r w:rsidRPr="00FF5C0B">
        <w:rPr>
          <w:rFonts w:ascii="Arial" w:hAnsi="Arial" w:cs="Arial"/>
        </w:rPr>
        <w:t>molta</w:t>
      </w:r>
      <w:proofErr w:type="spellEnd"/>
      <w:r w:rsidRPr="00FF5C0B">
        <w:rPr>
          <w:rFonts w:ascii="Arial" w:hAnsi="Arial" w:cs="Arial"/>
        </w:rPr>
        <w:t xml:space="preserve"> gent </w:t>
      </w:r>
      <w:proofErr w:type="spellStart"/>
      <w:r w:rsidRPr="00FF5C0B">
        <w:rPr>
          <w:rFonts w:ascii="Arial" w:hAnsi="Arial" w:cs="Arial"/>
        </w:rPr>
        <w:t>estaria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disposada</w:t>
      </w:r>
      <w:proofErr w:type="spellEnd"/>
      <w:r w:rsidRPr="00FF5C0B">
        <w:rPr>
          <w:rFonts w:ascii="Arial" w:hAnsi="Arial" w:cs="Arial"/>
        </w:rPr>
        <w:t xml:space="preserve"> a </w:t>
      </w:r>
      <w:proofErr w:type="spellStart"/>
      <w:r w:rsidRPr="00FF5C0B">
        <w:rPr>
          <w:rFonts w:ascii="Arial" w:hAnsi="Arial" w:cs="Arial"/>
        </w:rPr>
        <w:t>jugar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més</w:t>
      </w:r>
      <w:proofErr w:type="spellEnd"/>
      <w:r w:rsidRPr="00FF5C0B">
        <w:rPr>
          <w:rFonts w:ascii="Arial" w:hAnsi="Arial" w:cs="Arial"/>
        </w:rPr>
        <w:t xml:space="preserve">, </w:t>
      </w:r>
      <w:proofErr w:type="spellStart"/>
      <w:r w:rsidRPr="00FF5C0B">
        <w:rPr>
          <w:rFonts w:ascii="Arial" w:hAnsi="Arial" w:cs="Arial"/>
        </w:rPr>
        <w:t>cosa</w:t>
      </w:r>
      <w:proofErr w:type="spellEnd"/>
      <w:r w:rsidRPr="00FF5C0B">
        <w:rPr>
          <w:rFonts w:ascii="Arial" w:hAnsi="Arial" w:cs="Arial"/>
        </w:rPr>
        <w:t xml:space="preserve"> que beneficia a la nostra </w:t>
      </w:r>
      <w:proofErr w:type="spellStart"/>
      <w:r w:rsidRPr="00FF5C0B">
        <w:rPr>
          <w:rFonts w:ascii="Arial" w:hAnsi="Arial" w:cs="Arial"/>
        </w:rPr>
        <w:t>aplicació</w:t>
      </w:r>
      <w:proofErr w:type="spellEnd"/>
      <w:r w:rsidRPr="00FF5C0B">
        <w:rPr>
          <w:rFonts w:ascii="Arial" w:hAnsi="Arial" w:cs="Arial"/>
        </w:rPr>
        <w:t xml:space="preserve">, ja que quanta </w:t>
      </w:r>
      <w:proofErr w:type="spellStart"/>
      <w:r w:rsidRPr="00FF5C0B">
        <w:rPr>
          <w:rFonts w:ascii="Arial" w:hAnsi="Arial" w:cs="Arial"/>
        </w:rPr>
        <w:t>més</w:t>
      </w:r>
      <w:proofErr w:type="spellEnd"/>
      <w:r w:rsidRPr="00FF5C0B">
        <w:rPr>
          <w:rFonts w:ascii="Arial" w:hAnsi="Arial" w:cs="Arial"/>
        </w:rPr>
        <w:t xml:space="preserve"> gent </w:t>
      </w:r>
      <w:proofErr w:type="spellStart"/>
      <w:r w:rsidRPr="00FF5C0B">
        <w:rPr>
          <w:rFonts w:ascii="Arial" w:hAnsi="Arial" w:cs="Arial"/>
        </w:rPr>
        <w:t>estigui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interessada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en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els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jocs</w:t>
      </w:r>
      <w:proofErr w:type="spellEnd"/>
      <w:r w:rsidRPr="00FF5C0B">
        <w:rPr>
          <w:rFonts w:ascii="Arial" w:hAnsi="Arial" w:cs="Arial"/>
        </w:rPr>
        <w:t xml:space="preserve"> de </w:t>
      </w:r>
      <w:proofErr w:type="spellStart"/>
      <w:r w:rsidRPr="00FF5C0B">
        <w:rPr>
          <w:rFonts w:ascii="Arial" w:hAnsi="Arial" w:cs="Arial"/>
        </w:rPr>
        <w:t>taula</w:t>
      </w:r>
      <w:proofErr w:type="spellEnd"/>
      <w:r w:rsidRPr="00FF5C0B">
        <w:rPr>
          <w:rFonts w:ascii="Arial" w:hAnsi="Arial" w:cs="Arial"/>
        </w:rPr>
        <w:t xml:space="preserve">, </w:t>
      </w:r>
      <w:proofErr w:type="spellStart"/>
      <w:r w:rsidRPr="00FF5C0B">
        <w:rPr>
          <w:rFonts w:ascii="Arial" w:hAnsi="Arial" w:cs="Arial"/>
        </w:rPr>
        <w:t>més</w:t>
      </w:r>
      <w:proofErr w:type="spellEnd"/>
      <w:r w:rsidRPr="00FF5C0B">
        <w:rPr>
          <w:rFonts w:ascii="Arial" w:hAnsi="Arial" w:cs="Arial"/>
        </w:rPr>
        <w:t xml:space="preserve"> gent </w:t>
      </w:r>
      <w:proofErr w:type="spellStart"/>
      <w:r w:rsidRPr="00FF5C0B">
        <w:rPr>
          <w:rFonts w:ascii="Arial" w:hAnsi="Arial" w:cs="Arial"/>
        </w:rPr>
        <w:t>voldrà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usar</w:t>
      </w:r>
      <w:proofErr w:type="spellEnd"/>
      <w:r w:rsidRPr="00FF5C0B">
        <w:rPr>
          <w:rFonts w:ascii="Arial" w:hAnsi="Arial" w:cs="Arial"/>
        </w:rPr>
        <w:t>-la.</w:t>
      </w:r>
    </w:p>
    <w:p w14:paraId="22C3D014" w14:textId="4D1259BE" w:rsidR="00FF5C0B" w:rsidRDefault="00FF5C0B" w:rsidP="00FF5C0B">
      <w:pPr>
        <w:jc w:val="both"/>
        <w:rPr>
          <w:rFonts w:ascii="Arial" w:hAnsi="Arial" w:cs="Arial"/>
        </w:rPr>
      </w:pPr>
    </w:p>
    <w:p w14:paraId="5409BCFE" w14:textId="5632D2BD" w:rsidR="00FF5C0B" w:rsidRDefault="00FF5C0B" w:rsidP="00FF5C0B">
      <w:pPr>
        <w:jc w:val="both"/>
        <w:rPr>
          <w:rFonts w:ascii="Arial" w:hAnsi="Arial" w:cs="Arial"/>
        </w:rPr>
      </w:pPr>
      <w:r>
        <w:rPr>
          <w:rFonts w:ascii="Roboto" w:hAnsi="Roboto"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 wp14:anchorId="702BA023" wp14:editId="7A3EA776">
            <wp:extent cx="5734050" cy="2447925"/>
            <wp:effectExtent l="0" t="0" r="0" b="9525"/>
            <wp:docPr id="7" name="Imagen 7" descr="Gráfico de respuestas de formularios. Título de la pregunta: ¿Te gustaría jugar más a juegos de mesa?. Número de respuestas: 77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uestas de formularios. Título de la pregunta: ¿Te gustaría jugar más a juegos de mesa?. Número de respuestas: 77 respuestas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6EEE" w14:textId="59F1DEB0" w:rsidR="00FF5C0B" w:rsidRDefault="00FF5C0B" w:rsidP="00FF5C0B">
      <w:pPr>
        <w:jc w:val="both"/>
        <w:rPr>
          <w:rFonts w:ascii="Arial" w:hAnsi="Arial" w:cs="Arial"/>
        </w:rPr>
      </w:pPr>
    </w:p>
    <w:p w14:paraId="2EF8FE0D" w14:textId="32656A86" w:rsidR="00FF5C0B" w:rsidRDefault="00FF5C0B" w:rsidP="00FF5C0B">
      <w:pPr>
        <w:jc w:val="both"/>
        <w:rPr>
          <w:rFonts w:ascii="Arial" w:hAnsi="Arial" w:cs="Arial"/>
        </w:rPr>
      </w:pPr>
      <w:r>
        <w:rPr>
          <w:rFonts w:ascii="Roboto" w:hAnsi="Roboto"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 wp14:anchorId="4D2BEEC5" wp14:editId="10FEF32D">
            <wp:extent cx="5734050" cy="2667000"/>
            <wp:effectExtent l="0" t="0" r="0" b="0"/>
            <wp:docPr id="8" name="Imagen 8" descr="Gráfico de respuestas de formularios. Título de la pregunta: ¿Te gustaría que la app te recomendara juegos de mesa a los que puedas jugar con el material que puedas encontrar en tu casa?. Número de respuestas: 77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uestas de formularios. Título de la pregunta: ¿Te gustaría que la app te recomendara juegos de mesa a los que puedas jugar con el material que puedas encontrar en tu casa?. Número de respuestas: 77 respuesta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6966" w14:textId="7CDDD422" w:rsidR="00FF5C0B" w:rsidRDefault="00FF5C0B" w:rsidP="00FF5C0B">
      <w:pPr>
        <w:jc w:val="both"/>
        <w:rPr>
          <w:rFonts w:ascii="Arial" w:hAnsi="Arial" w:cs="Arial"/>
        </w:rPr>
      </w:pPr>
      <w:proofErr w:type="spellStart"/>
      <w:r w:rsidRPr="00FF5C0B">
        <w:rPr>
          <w:rFonts w:ascii="Arial" w:hAnsi="Arial" w:cs="Arial"/>
          <w:b/>
        </w:rPr>
        <w:t>Conclusió</w:t>
      </w:r>
      <w:proofErr w:type="spellEnd"/>
      <w:r w:rsidRPr="00FF5C0B">
        <w:rPr>
          <w:rFonts w:ascii="Arial" w:hAnsi="Arial" w:cs="Arial"/>
          <w:b/>
        </w:rPr>
        <w:t>:</w:t>
      </w:r>
      <w:r w:rsidRPr="00FF5C0B">
        <w:rPr>
          <w:rFonts w:ascii="Arial" w:hAnsi="Arial" w:cs="Arial"/>
        </w:rPr>
        <w:t xml:space="preserve"> Que </w:t>
      </w:r>
      <w:proofErr w:type="spellStart"/>
      <w:r w:rsidRPr="00FF5C0B">
        <w:rPr>
          <w:rFonts w:ascii="Arial" w:hAnsi="Arial" w:cs="Arial"/>
        </w:rPr>
        <w:t>més</w:t>
      </w:r>
      <w:proofErr w:type="spellEnd"/>
      <w:r w:rsidRPr="00FF5C0B">
        <w:rPr>
          <w:rFonts w:ascii="Arial" w:hAnsi="Arial" w:cs="Arial"/>
        </w:rPr>
        <w:t xml:space="preserve"> del 80% </w:t>
      </w:r>
      <w:proofErr w:type="spellStart"/>
      <w:r w:rsidRPr="00FF5C0B">
        <w:rPr>
          <w:rFonts w:ascii="Arial" w:hAnsi="Arial" w:cs="Arial"/>
        </w:rPr>
        <w:t>dels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enquestats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estiguin</w:t>
      </w:r>
      <w:proofErr w:type="spellEnd"/>
      <w:r w:rsidRPr="00FF5C0B">
        <w:rPr>
          <w:rFonts w:ascii="Arial" w:hAnsi="Arial" w:cs="Arial"/>
        </w:rPr>
        <w:t xml:space="preserve"> a favor </w:t>
      </w:r>
      <w:proofErr w:type="spellStart"/>
      <w:r w:rsidRPr="00FF5C0B">
        <w:rPr>
          <w:rFonts w:ascii="Arial" w:hAnsi="Arial" w:cs="Arial"/>
        </w:rPr>
        <w:t>dels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jocs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alternatius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amb</w:t>
      </w:r>
      <w:proofErr w:type="spellEnd"/>
      <w:r w:rsidRPr="00FF5C0B">
        <w:rPr>
          <w:rFonts w:ascii="Arial" w:hAnsi="Arial" w:cs="Arial"/>
        </w:rPr>
        <w:t xml:space="preserve"> material </w:t>
      </w:r>
      <w:proofErr w:type="spellStart"/>
      <w:r w:rsidRPr="00FF5C0B">
        <w:rPr>
          <w:rFonts w:ascii="Arial" w:hAnsi="Arial" w:cs="Arial"/>
        </w:rPr>
        <w:t>casolà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justifica</w:t>
      </w:r>
      <w:proofErr w:type="spellEnd"/>
      <w:r w:rsidRPr="00FF5C0B">
        <w:rPr>
          <w:rFonts w:ascii="Arial" w:hAnsi="Arial" w:cs="Arial"/>
        </w:rPr>
        <w:t xml:space="preserve"> la </w:t>
      </w:r>
      <w:proofErr w:type="spellStart"/>
      <w:r w:rsidRPr="00FF5C0B">
        <w:rPr>
          <w:rFonts w:ascii="Arial" w:hAnsi="Arial" w:cs="Arial"/>
        </w:rPr>
        <w:t>necessitat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d'implementar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aquesta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secció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en</w:t>
      </w:r>
      <w:proofErr w:type="spellEnd"/>
      <w:r w:rsidRPr="00FF5C0B">
        <w:rPr>
          <w:rFonts w:ascii="Arial" w:hAnsi="Arial" w:cs="Arial"/>
        </w:rPr>
        <w:t xml:space="preserve"> </w:t>
      </w:r>
      <w:proofErr w:type="spellStart"/>
      <w:r w:rsidRPr="00FF5C0B">
        <w:rPr>
          <w:rFonts w:ascii="Arial" w:hAnsi="Arial" w:cs="Arial"/>
        </w:rPr>
        <w:t>l'aplicació</w:t>
      </w:r>
      <w:proofErr w:type="spellEnd"/>
      <w:r w:rsidRPr="00FF5C0B">
        <w:rPr>
          <w:rFonts w:ascii="Arial" w:hAnsi="Arial" w:cs="Arial"/>
        </w:rPr>
        <w:t xml:space="preserve"> final.</w:t>
      </w:r>
    </w:p>
    <w:p w14:paraId="6520173B" w14:textId="1B282E71" w:rsidR="00FF5C0B" w:rsidRDefault="00FF5C0B" w:rsidP="00FF5C0B">
      <w:pPr>
        <w:jc w:val="both"/>
        <w:rPr>
          <w:rFonts w:ascii="Arial" w:hAnsi="Arial" w:cs="Arial"/>
        </w:rPr>
      </w:pPr>
    </w:p>
    <w:p w14:paraId="6F8A7020" w14:textId="2CFC7BFB" w:rsidR="00FF5C0B" w:rsidRDefault="00FF5C0B" w:rsidP="00FF5C0B">
      <w:pPr>
        <w:jc w:val="both"/>
        <w:rPr>
          <w:rFonts w:ascii="Arial" w:hAnsi="Arial" w:cs="Arial"/>
        </w:rPr>
      </w:pPr>
    </w:p>
    <w:p w14:paraId="6D2D0580" w14:textId="7338FDFA" w:rsidR="00FF5C0B" w:rsidRDefault="00FF5C0B" w:rsidP="00FF5C0B">
      <w:pPr>
        <w:jc w:val="both"/>
        <w:rPr>
          <w:rFonts w:ascii="Arial" w:hAnsi="Arial" w:cs="Arial"/>
        </w:rPr>
      </w:pPr>
    </w:p>
    <w:p w14:paraId="6C745109" w14:textId="0CC673BF" w:rsidR="00FF5C0B" w:rsidRDefault="001E5B0E" w:rsidP="00FF5C0B">
      <w:pPr>
        <w:jc w:val="both"/>
        <w:rPr>
          <w:rFonts w:ascii="Arial" w:hAnsi="Arial" w:cs="Arial"/>
        </w:rPr>
      </w:pPr>
      <w:r>
        <w:rPr>
          <w:rFonts w:ascii="Roboto" w:hAnsi="Roboto"/>
          <w:noProof/>
          <w:color w:val="000000"/>
          <w:sz w:val="30"/>
          <w:szCs w:val="30"/>
          <w:shd w:val="clear" w:color="auto" w:fill="FFFFFF"/>
        </w:rPr>
        <w:lastRenderedPageBreak/>
        <w:drawing>
          <wp:inline distT="0" distB="0" distL="0" distR="0" wp14:anchorId="70849C56" wp14:editId="415302B9">
            <wp:extent cx="5734050" cy="2667000"/>
            <wp:effectExtent l="0" t="0" r="0" b="0"/>
            <wp:docPr id="9" name="Imagen 9" descr="Gráfico de respuestas de formularios. Título de la pregunta: ¿Te gustaría que la app también te pudiera recomendar otro tipo de juegos? (Videojuegos, juegos para móbil...). Número de respuestas: 34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uestas de formularios. Título de la pregunta: ¿Te gustaría que la app también te pudiera recomendar otro tipo de juegos? (Videojuegos, juegos para móbil...). Número de respuestas: 34 respuestas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1392" w14:textId="72228FD1" w:rsidR="001E5B0E" w:rsidRDefault="001E5B0E" w:rsidP="00FF5C0B">
      <w:pPr>
        <w:jc w:val="both"/>
        <w:rPr>
          <w:rFonts w:ascii="Arial" w:hAnsi="Arial" w:cs="Arial"/>
        </w:rPr>
      </w:pPr>
    </w:p>
    <w:p w14:paraId="32F44594" w14:textId="67B4D423" w:rsidR="001E5B0E" w:rsidRDefault="001E5B0E" w:rsidP="00FF5C0B">
      <w:pPr>
        <w:jc w:val="both"/>
        <w:rPr>
          <w:rFonts w:ascii="Arial" w:hAnsi="Arial" w:cs="Arial"/>
        </w:rPr>
      </w:pPr>
      <w:proofErr w:type="spellStart"/>
      <w:r w:rsidRPr="001E5B0E">
        <w:rPr>
          <w:rFonts w:ascii="Arial" w:hAnsi="Arial" w:cs="Arial"/>
          <w:b/>
        </w:rPr>
        <w:t>Conclusió</w:t>
      </w:r>
      <w:proofErr w:type="spellEnd"/>
      <w:r w:rsidRPr="001E5B0E">
        <w:rPr>
          <w:rFonts w:ascii="Arial" w:hAnsi="Arial" w:cs="Arial"/>
          <w:b/>
        </w:rPr>
        <w:t>:</w:t>
      </w:r>
      <w:r w:rsidRPr="001E5B0E">
        <w:rPr>
          <w:rFonts w:ascii="Arial" w:hAnsi="Arial" w:cs="Arial"/>
        </w:rPr>
        <w:t xml:space="preserve"> Aquest </w:t>
      </w:r>
      <w:proofErr w:type="spellStart"/>
      <w:r w:rsidRPr="001E5B0E">
        <w:rPr>
          <w:rFonts w:ascii="Arial" w:hAnsi="Arial" w:cs="Arial"/>
        </w:rPr>
        <w:t>resultat</w:t>
      </w:r>
      <w:proofErr w:type="spellEnd"/>
      <w:r w:rsidRPr="001E5B0E">
        <w:rPr>
          <w:rFonts w:ascii="Arial" w:hAnsi="Arial" w:cs="Arial"/>
        </w:rPr>
        <w:t xml:space="preserve"> </w:t>
      </w:r>
      <w:proofErr w:type="spellStart"/>
      <w:r w:rsidRPr="001E5B0E">
        <w:rPr>
          <w:rFonts w:ascii="Arial" w:hAnsi="Arial" w:cs="Arial"/>
        </w:rPr>
        <w:t>ens</w:t>
      </w:r>
      <w:proofErr w:type="spellEnd"/>
      <w:r w:rsidRPr="001E5B0E">
        <w:rPr>
          <w:rFonts w:ascii="Arial" w:hAnsi="Arial" w:cs="Arial"/>
        </w:rPr>
        <w:t xml:space="preserve"> pot </w:t>
      </w:r>
      <w:proofErr w:type="spellStart"/>
      <w:r w:rsidRPr="001E5B0E">
        <w:rPr>
          <w:rFonts w:ascii="Arial" w:hAnsi="Arial" w:cs="Arial"/>
        </w:rPr>
        <w:t>indicar</w:t>
      </w:r>
      <w:proofErr w:type="spellEnd"/>
      <w:r w:rsidRPr="001E5B0E">
        <w:rPr>
          <w:rFonts w:ascii="Arial" w:hAnsi="Arial" w:cs="Arial"/>
        </w:rPr>
        <w:t xml:space="preserve"> que </w:t>
      </w:r>
      <w:proofErr w:type="spellStart"/>
      <w:r w:rsidRPr="001E5B0E">
        <w:rPr>
          <w:rFonts w:ascii="Arial" w:hAnsi="Arial" w:cs="Arial"/>
        </w:rPr>
        <w:t>seria</w:t>
      </w:r>
      <w:proofErr w:type="spellEnd"/>
      <w:r w:rsidRPr="001E5B0E">
        <w:rPr>
          <w:rFonts w:ascii="Arial" w:hAnsi="Arial" w:cs="Arial"/>
        </w:rPr>
        <w:t xml:space="preserve"> </w:t>
      </w:r>
      <w:proofErr w:type="spellStart"/>
      <w:r w:rsidRPr="001E5B0E">
        <w:rPr>
          <w:rFonts w:ascii="Arial" w:hAnsi="Arial" w:cs="Arial"/>
        </w:rPr>
        <w:t>interessant</w:t>
      </w:r>
      <w:proofErr w:type="spellEnd"/>
      <w:r w:rsidRPr="001E5B0E">
        <w:rPr>
          <w:rFonts w:ascii="Arial" w:hAnsi="Arial" w:cs="Arial"/>
        </w:rPr>
        <w:t xml:space="preserve"> </w:t>
      </w:r>
      <w:proofErr w:type="spellStart"/>
      <w:r w:rsidRPr="001E5B0E">
        <w:rPr>
          <w:rFonts w:ascii="Arial" w:hAnsi="Arial" w:cs="Arial"/>
        </w:rPr>
        <w:t>valorar</w:t>
      </w:r>
      <w:proofErr w:type="spellEnd"/>
      <w:r w:rsidRPr="001E5B0E">
        <w:rPr>
          <w:rFonts w:ascii="Arial" w:hAnsi="Arial" w:cs="Arial"/>
        </w:rPr>
        <w:t xml:space="preserve"> </w:t>
      </w:r>
      <w:proofErr w:type="spellStart"/>
      <w:r w:rsidRPr="001E5B0E">
        <w:rPr>
          <w:rFonts w:ascii="Arial" w:hAnsi="Arial" w:cs="Arial"/>
        </w:rPr>
        <w:t>l'opció</w:t>
      </w:r>
      <w:proofErr w:type="spellEnd"/>
      <w:r w:rsidRPr="001E5B0E">
        <w:rPr>
          <w:rFonts w:ascii="Arial" w:hAnsi="Arial" w:cs="Arial"/>
        </w:rPr>
        <w:t xml:space="preserve"> de </w:t>
      </w:r>
      <w:proofErr w:type="spellStart"/>
      <w:r w:rsidRPr="001E5B0E">
        <w:rPr>
          <w:rFonts w:ascii="Arial" w:hAnsi="Arial" w:cs="Arial"/>
        </w:rPr>
        <w:t>recomanar</w:t>
      </w:r>
      <w:proofErr w:type="spellEnd"/>
      <w:r w:rsidRPr="001E5B0E">
        <w:rPr>
          <w:rFonts w:ascii="Arial" w:hAnsi="Arial" w:cs="Arial"/>
        </w:rPr>
        <w:t xml:space="preserve"> un </w:t>
      </w:r>
      <w:proofErr w:type="spellStart"/>
      <w:r w:rsidRPr="001E5B0E">
        <w:rPr>
          <w:rFonts w:ascii="Arial" w:hAnsi="Arial" w:cs="Arial"/>
        </w:rPr>
        <w:t>altre</w:t>
      </w:r>
      <w:proofErr w:type="spellEnd"/>
      <w:r w:rsidRPr="001E5B0E">
        <w:rPr>
          <w:rFonts w:ascii="Arial" w:hAnsi="Arial" w:cs="Arial"/>
        </w:rPr>
        <w:t xml:space="preserve"> </w:t>
      </w:r>
      <w:proofErr w:type="spellStart"/>
      <w:r w:rsidRPr="001E5B0E">
        <w:rPr>
          <w:rFonts w:ascii="Arial" w:hAnsi="Arial" w:cs="Arial"/>
        </w:rPr>
        <w:t>tipus</w:t>
      </w:r>
      <w:proofErr w:type="spellEnd"/>
      <w:r w:rsidRPr="001E5B0E">
        <w:rPr>
          <w:rFonts w:ascii="Arial" w:hAnsi="Arial" w:cs="Arial"/>
        </w:rPr>
        <w:t xml:space="preserve"> de </w:t>
      </w:r>
      <w:proofErr w:type="spellStart"/>
      <w:r w:rsidRPr="001E5B0E">
        <w:rPr>
          <w:rFonts w:ascii="Arial" w:hAnsi="Arial" w:cs="Arial"/>
        </w:rPr>
        <w:t>jocs</w:t>
      </w:r>
      <w:proofErr w:type="spellEnd"/>
      <w:r w:rsidRPr="001E5B0E">
        <w:rPr>
          <w:rFonts w:ascii="Arial" w:hAnsi="Arial" w:cs="Arial"/>
        </w:rPr>
        <w:t xml:space="preserve">, ja que </w:t>
      </w:r>
      <w:proofErr w:type="spellStart"/>
      <w:r w:rsidRPr="001E5B0E">
        <w:rPr>
          <w:rFonts w:ascii="Arial" w:hAnsi="Arial" w:cs="Arial"/>
        </w:rPr>
        <w:t>gairebé</w:t>
      </w:r>
      <w:proofErr w:type="spellEnd"/>
      <w:r w:rsidRPr="001E5B0E">
        <w:rPr>
          <w:rFonts w:ascii="Arial" w:hAnsi="Arial" w:cs="Arial"/>
        </w:rPr>
        <w:t xml:space="preserve"> a ¾ </w:t>
      </w:r>
      <w:proofErr w:type="spellStart"/>
      <w:r w:rsidRPr="001E5B0E">
        <w:rPr>
          <w:rFonts w:ascii="Arial" w:hAnsi="Arial" w:cs="Arial"/>
        </w:rPr>
        <w:t>dels</w:t>
      </w:r>
      <w:proofErr w:type="spellEnd"/>
      <w:r w:rsidRPr="001E5B0E">
        <w:rPr>
          <w:rFonts w:ascii="Arial" w:hAnsi="Arial" w:cs="Arial"/>
        </w:rPr>
        <w:t xml:space="preserve"> </w:t>
      </w:r>
      <w:proofErr w:type="spellStart"/>
      <w:r w:rsidRPr="001E5B0E">
        <w:rPr>
          <w:rFonts w:ascii="Arial" w:hAnsi="Arial" w:cs="Arial"/>
        </w:rPr>
        <w:t>enquestats</w:t>
      </w:r>
      <w:proofErr w:type="spellEnd"/>
      <w:r w:rsidRPr="001E5B0E">
        <w:rPr>
          <w:rFonts w:ascii="Arial" w:hAnsi="Arial" w:cs="Arial"/>
        </w:rPr>
        <w:t xml:space="preserve"> </w:t>
      </w:r>
      <w:proofErr w:type="spellStart"/>
      <w:r w:rsidRPr="001E5B0E">
        <w:rPr>
          <w:rFonts w:ascii="Arial" w:hAnsi="Arial" w:cs="Arial"/>
        </w:rPr>
        <w:t>els</w:t>
      </w:r>
      <w:proofErr w:type="spellEnd"/>
      <w:r w:rsidRPr="001E5B0E">
        <w:rPr>
          <w:rFonts w:ascii="Arial" w:hAnsi="Arial" w:cs="Arial"/>
        </w:rPr>
        <w:t xml:space="preserve"> </w:t>
      </w:r>
      <w:proofErr w:type="spellStart"/>
      <w:r w:rsidRPr="001E5B0E">
        <w:rPr>
          <w:rFonts w:ascii="Arial" w:hAnsi="Arial" w:cs="Arial"/>
        </w:rPr>
        <w:t>sembla</w:t>
      </w:r>
      <w:proofErr w:type="spellEnd"/>
      <w:r w:rsidRPr="001E5B0E">
        <w:rPr>
          <w:rFonts w:ascii="Arial" w:hAnsi="Arial" w:cs="Arial"/>
        </w:rPr>
        <w:t xml:space="preserve"> bona idea.</w:t>
      </w:r>
    </w:p>
    <w:p w14:paraId="1F3B4431" w14:textId="225F75A4" w:rsidR="001E5B0E" w:rsidRDefault="001E5B0E" w:rsidP="00FF5C0B">
      <w:pPr>
        <w:jc w:val="both"/>
        <w:rPr>
          <w:rFonts w:ascii="Arial" w:hAnsi="Arial" w:cs="Arial"/>
        </w:rPr>
      </w:pPr>
    </w:p>
    <w:p w14:paraId="71911D00" w14:textId="77777777" w:rsidR="001E5B0E" w:rsidRPr="001E5B0E" w:rsidRDefault="001E5B0E" w:rsidP="001E5B0E">
      <w:pPr>
        <w:jc w:val="both"/>
        <w:rPr>
          <w:rFonts w:ascii="Arial" w:hAnsi="Arial" w:cs="Arial"/>
          <w:b/>
        </w:rPr>
      </w:pPr>
    </w:p>
    <w:p w14:paraId="4330CAE7" w14:textId="1CB93C77" w:rsidR="001E5B0E" w:rsidRDefault="001E5B0E" w:rsidP="001E5B0E">
      <w:pPr>
        <w:jc w:val="both"/>
        <w:rPr>
          <w:rFonts w:ascii="Arial" w:hAnsi="Arial" w:cs="Arial"/>
          <w:b/>
        </w:rPr>
      </w:pPr>
      <w:r w:rsidRPr="001E5B0E">
        <w:rPr>
          <w:rFonts w:ascii="Arial" w:hAnsi="Arial" w:cs="Arial"/>
          <w:b/>
        </w:rPr>
        <w:t xml:space="preserve">Les </w:t>
      </w:r>
      <w:proofErr w:type="spellStart"/>
      <w:r w:rsidRPr="001E5B0E">
        <w:rPr>
          <w:rFonts w:ascii="Arial" w:hAnsi="Arial" w:cs="Arial"/>
          <w:b/>
        </w:rPr>
        <w:t>següents</w:t>
      </w:r>
      <w:proofErr w:type="spellEnd"/>
      <w:r w:rsidRPr="001E5B0E">
        <w:rPr>
          <w:rFonts w:ascii="Arial" w:hAnsi="Arial" w:cs="Arial"/>
          <w:b/>
        </w:rPr>
        <w:t xml:space="preserve"> </w:t>
      </w:r>
      <w:proofErr w:type="spellStart"/>
      <w:r w:rsidRPr="001E5B0E">
        <w:rPr>
          <w:rFonts w:ascii="Arial" w:hAnsi="Arial" w:cs="Arial"/>
          <w:b/>
        </w:rPr>
        <w:t>preguntes</w:t>
      </w:r>
      <w:proofErr w:type="spellEnd"/>
      <w:r w:rsidRPr="001E5B0E">
        <w:rPr>
          <w:rFonts w:ascii="Arial" w:hAnsi="Arial" w:cs="Arial"/>
          <w:b/>
        </w:rPr>
        <w:t xml:space="preserve"> van </w:t>
      </w:r>
      <w:proofErr w:type="spellStart"/>
      <w:r w:rsidRPr="001E5B0E">
        <w:rPr>
          <w:rFonts w:ascii="Arial" w:hAnsi="Arial" w:cs="Arial"/>
          <w:b/>
        </w:rPr>
        <w:t>destinades</w:t>
      </w:r>
      <w:proofErr w:type="spellEnd"/>
      <w:r w:rsidRPr="001E5B0E">
        <w:rPr>
          <w:rFonts w:ascii="Arial" w:hAnsi="Arial" w:cs="Arial"/>
          <w:b/>
        </w:rPr>
        <w:t xml:space="preserve"> a les </w:t>
      </w:r>
      <w:proofErr w:type="spellStart"/>
      <w:r w:rsidRPr="001E5B0E">
        <w:rPr>
          <w:rFonts w:ascii="Arial" w:hAnsi="Arial" w:cs="Arial"/>
          <w:b/>
        </w:rPr>
        <w:t>persones</w:t>
      </w:r>
      <w:proofErr w:type="spellEnd"/>
      <w:r w:rsidRPr="001E5B0E">
        <w:rPr>
          <w:rFonts w:ascii="Arial" w:hAnsi="Arial" w:cs="Arial"/>
          <w:b/>
        </w:rPr>
        <w:t xml:space="preserve"> que </w:t>
      </w:r>
      <w:proofErr w:type="spellStart"/>
      <w:r w:rsidRPr="001E5B0E">
        <w:rPr>
          <w:rFonts w:ascii="Arial" w:hAnsi="Arial" w:cs="Arial"/>
          <w:b/>
        </w:rPr>
        <w:t>juguen</w:t>
      </w:r>
      <w:proofErr w:type="spellEnd"/>
      <w:r w:rsidRPr="001E5B0E">
        <w:rPr>
          <w:rFonts w:ascii="Arial" w:hAnsi="Arial" w:cs="Arial"/>
          <w:b/>
        </w:rPr>
        <w:t xml:space="preserve"> a </w:t>
      </w:r>
      <w:proofErr w:type="spellStart"/>
      <w:r w:rsidRPr="001E5B0E">
        <w:rPr>
          <w:rFonts w:ascii="Arial" w:hAnsi="Arial" w:cs="Arial"/>
          <w:b/>
        </w:rPr>
        <w:t>jocs</w:t>
      </w:r>
      <w:proofErr w:type="spellEnd"/>
      <w:r w:rsidRPr="001E5B0E">
        <w:rPr>
          <w:rFonts w:ascii="Arial" w:hAnsi="Arial" w:cs="Arial"/>
          <w:b/>
        </w:rPr>
        <w:t xml:space="preserve"> de </w:t>
      </w:r>
      <w:proofErr w:type="spellStart"/>
      <w:r w:rsidRPr="001E5B0E">
        <w:rPr>
          <w:rFonts w:ascii="Arial" w:hAnsi="Arial" w:cs="Arial"/>
          <w:b/>
        </w:rPr>
        <w:t>taula</w:t>
      </w:r>
      <w:proofErr w:type="spellEnd"/>
      <w:r w:rsidRPr="001E5B0E">
        <w:rPr>
          <w:rFonts w:ascii="Arial" w:hAnsi="Arial" w:cs="Arial"/>
          <w:b/>
        </w:rPr>
        <w:t xml:space="preserve"> moderns </w:t>
      </w:r>
      <w:proofErr w:type="spellStart"/>
      <w:r w:rsidRPr="001E5B0E">
        <w:rPr>
          <w:rFonts w:ascii="Arial" w:hAnsi="Arial" w:cs="Arial"/>
          <w:b/>
        </w:rPr>
        <w:t>i</w:t>
      </w:r>
      <w:proofErr w:type="spellEnd"/>
      <w:r w:rsidRPr="001E5B0E">
        <w:rPr>
          <w:rFonts w:ascii="Arial" w:hAnsi="Arial" w:cs="Arial"/>
          <w:b/>
        </w:rPr>
        <w:t xml:space="preserve"> de </w:t>
      </w:r>
      <w:proofErr w:type="spellStart"/>
      <w:r w:rsidRPr="001E5B0E">
        <w:rPr>
          <w:rFonts w:ascii="Arial" w:hAnsi="Arial" w:cs="Arial"/>
          <w:b/>
        </w:rPr>
        <w:t>rol</w:t>
      </w:r>
      <w:proofErr w:type="spellEnd"/>
      <w:r w:rsidRPr="001E5B0E">
        <w:rPr>
          <w:rFonts w:ascii="Arial" w:hAnsi="Arial" w:cs="Arial"/>
          <w:b/>
        </w:rPr>
        <w:t>.</w:t>
      </w:r>
    </w:p>
    <w:p w14:paraId="095171B5" w14:textId="1483E361" w:rsidR="00F5471E" w:rsidRDefault="00F5471E" w:rsidP="001E5B0E">
      <w:pPr>
        <w:jc w:val="both"/>
        <w:rPr>
          <w:rFonts w:ascii="Arial" w:hAnsi="Arial" w:cs="Arial"/>
          <w:b/>
        </w:rPr>
      </w:pPr>
    </w:p>
    <w:p w14:paraId="22B6C3AD" w14:textId="526BCB09" w:rsidR="00F5471E" w:rsidRDefault="00F5471E" w:rsidP="001E5B0E">
      <w:pPr>
        <w:jc w:val="both"/>
        <w:rPr>
          <w:rFonts w:ascii="Arial" w:hAnsi="Arial" w:cs="Arial"/>
          <w:b/>
        </w:rPr>
      </w:pPr>
      <w:r>
        <w:rPr>
          <w:rFonts w:ascii="Roboto" w:hAnsi="Roboto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41C4CF58" wp14:editId="6F1F8D37">
            <wp:extent cx="5734050" cy="2447925"/>
            <wp:effectExtent l="0" t="0" r="0" b="9525"/>
            <wp:docPr id="10" name="Imagen 10" descr="Gráfico de respuestas de formularios. Título de la pregunta: ¿Qué tipo de jugador eres?. Número de respuestas: 30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uestas de formularios. Título de la pregunta: ¿Qué tipo de jugador eres?. Número de respuestas: 30 respuestas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E6F3" w14:textId="143DE194" w:rsidR="00F5471E" w:rsidRDefault="00F5471E" w:rsidP="001E5B0E">
      <w:pPr>
        <w:jc w:val="both"/>
        <w:rPr>
          <w:rFonts w:ascii="Arial" w:hAnsi="Arial" w:cs="Arial"/>
          <w:b/>
        </w:rPr>
      </w:pPr>
    </w:p>
    <w:p w14:paraId="5830D2F4" w14:textId="77777777" w:rsidR="00F5471E" w:rsidRPr="00F5471E" w:rsidRDefault="00F5471E" w:rsidP="00F5471E">
      <w:pPr>
        <w:jc w:val="both"/>
        <w:rPr>
          <w:rFonts w:ascii="Arial" w:hAnsi="Arial" w:cs="Arial"/>
          <w:b/>
        </w:rPr>
      </w:pPr>
    </w:p>
    <w:p w14:paraId="2503B7DF" w14:textId="4A6F95DF" w:rsidR="00F5471E" w:rsidRDefault="00F5471E" w:rsidP="00F5471E">
      <w:pPr>
        <w:jc w:val="both"/>
        <w:rPr>
          <w:rFonts w:ascii="Arial" w:hAnsi="Arial" w:cs="Arial"/>
        </w:rPr>
      </w:pPr>
      <w:proofErr w:type="spellStart"/>
      <w:r w:rsidRPr="00F5471E">
        <w:rPr>
          <w:rFonts w:ascii="Arial" w:hAnsi="Arial" w:cs="Arial"/>
          <w:b/>
        </w:rPr>
        <w:t>Conclusió</w:t>
      </w:r>
      <w:proofErr w:type="spellEnd"/>
      <w:r w:rsidRPr="00F5471E">
        <w:rPr>
          <w:rFonts w:ascii="Arial" w:hAnsi="Arial" w:cs="Arial"/>
        </w:rPr>
        <w:t xml:space="preserve">: </w:t>
      </w:r>
      <w:proofErr w:type="spellStart"/>
      <w:r w:rsidRPr="00F5471E">
        <w:rPr>
          <w:rFonts w:ascii="Arial" w:hAnsi="Arial" w:cs="Arial"/>
        </w:rPr>
        <w:t>Invalidem</w:t>
      </w:r>
      <w:proofErr w:type="spellEnd"/>
      <w:r w:rsidRPr="00F5471E">
        <w:rPr>
          <w:rFonts w:ascii="Arial" w:hAnsi="Arial" w:cs="Arial"/>
        </w:rPr>
        <w:t xml:space="preserve"> </w:t>
      </w:r>
      <w:proofErr w:type="spellStart"/>
      <w:r w:rsidRPr="00F5471E">
        <w:rPr>
          <w:rFonts w:ascii="Arial" w:hAnsi="Arial" w:cs="Arial"/>
        </w:rPr>
        <w:t>respostes</w:t>
      </w:r>
      <w:proofErr w:type="spellEnd"/>
      <w:r w:rsidRPr="00F5471E">
        <w:rPr>
          <w:rFonts w:ascii="Arial" w:hAnsi="Arial" w:cs="Arial"/>
        </w:rPr>
        <w:t>.</w:t>
      </w:r>
    </w:p>
    <w:p w14:paraId="35D56434" w14:textId="5671F0B6" w:rsidR="00F5471E" w:rsidRDefault="00F5471E" w:rsidP="00F5471E">
      <w:pPr>
        <w:jc w:val="both"/>
        <w:rPr>
          <w:rFonts w:ascii="Arial" w:hAnsi="Arial" w:cs="Arial"/>
        </w:rPr>
      </w:pPr>
    </w:p>
    <w:p w14:paraId="6C2C5D71" w14:textId="7EC4BB20" w:rsidR="00F5471E" w:rsidRDefault="00F5471E" w:rsidP="00F5471E">
      <w:pPr>
        <w:jc w:val="both"/>
        <w:rPr>
          <w:rFonts w:ascii="Arial" w:hAnsi="Arial" w:cs="Arial"/>
        </w:rPr>
      </w:pPr>
      <w:r>
        <w:rPr>
          <w:rFonts w:ascii="Roboto" w:hAnsi="Roboto"/>
          <w:noProof/>
          <w:color w:val="000000"/>
          <w:sz w:val="22"/>
          <w:szCs w:val="22"/>
          <w:shd w:val="clear" w:color="auto" w:fill="FFFFFF"/>
        </w:rPr>
        <w:lastRenderedPageBreak/>
        <w:drawing>
          <wp:inline distT="0" distB="0" distL="0" distR="0" wp14:anchorId="3711D392" wp14:editId="410ACF1E">
            <wp:extent cx="5734050" cy="2447925"/>
            <wp:effectExtent l="0" t="0" r="0" b="9525"/>
            <wp:docPr id="11" name="Imagen 11" descr="Gráfico de respuestas de formularios. Título de la pregunta: ¿Cuánto tiempo llevas en el mundo de los juegos de mesa?. Número de respuestas: 30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uestas de formularios. Título de la pregunta: ¿Cuánto tiempo llevas en el mundo de los juegos de mesa?. Número de respuestas: 30 respuestas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B163" w14:textId="06A0948C" w:rsidR="00F5471E" w:rsidRPr="00F5471E" w:rsidRDefault="00F5471E" w:rsidP="00F5471E">
      <w:pPr>
        <w:jc w:val="both"/>
        <w:rPr>
          <w:rFonts w:ascii="Arial" w:hAnsi="Arial" w:cs="Arial"/>
        </w:rPr>
      </w:pPr>
      <w:proofErr w:type="spellStart"/>
      <w:r w:rsidRPr="00F5471E">
        <w:rPr>
          <w:rFonts w:ascii="Arial" w:hAnsi="Arial" w:cs="Arial"/>
          <w:b/>
        </w:rPr>
        <w:t>Conclusió</w:t>
      </w:r>
      <w:proofErr w:type="spellEnd"/>
      <w:r w:rsidRPr="00F5471E">
        <w:rPr>
          <w:rFonts w:ascii="Arial" w:hAnsi="Arial" w:cs="Arial"/>
          <w:b/>
        </w:rPr>
        <w:t>:</w:t>
      </w:r>
      <w:r w:rsidRPr="00F5471E">
        <w:rPr>
          <w:rFonts w:ascii="Arial" w:hAnsi="Arial" w:cs="Arial"/>
        </w:rPr>
        <w:t xml:space="preserve"> </w:t>
      </w:r>
      <w:proofErr w:type="spellStart"/>
      <w:r w:rsidRPr="00F5471E">
        <w:rPr>
          <w:rFonts w:ascii="Arial" w:hAnsi="Arial" w:cs="Arial"/>
        </w:rPr>
        <w:t>Invalidem</w:t>
      </w:r>
      <w:proofErr w:type="spellEnd"/>
      <w:r w:rsidRPr="00F5471E">
        <w:rPr>
          <w:rFonts w:ascii="Arial" w:hAnsi="Arial" w:cs="Arial"/>
        </w:rPr>
        <w:t xml:space="preserve"> </w:t>
      </w:r>
      <w:proofErr w:type="spellStart"/>
      <w:r w:rsidRPr="00F5471E">
        <w:rPr>
          <w:rFonts w:ascii="Arial" w:hAnsi="Arial" w:cs="Arial"/>
        </w:rPr>
        <w:t>respostes</w:t>
      </w:r>
      <w:proofErr w:type="spellEnd"/>
      <w:r w:rsidRPr="00F5471E">
        <w:rPr>
          <w:rFonts w:ascii="Arial" w:hAnsi="Arial" w:cs="Arial"/>
        </w:rPr>
        <w:t>.</w:t>
      </w:r>
    </w:p>
    <w:p w14:paraId="5C9E48CC" w14:textId="55A27F2D" w:rsidR="00706237" w:rsidRDefault="00F5471E" w:rsidP="00706237">
      <w:pPr>
        <w:ind w:left="450"/>
        <w:jc w:val="both"/>
        <w:rPr>
          <w:lang w:val="ca-ES"/>
        </w:rPr>
      </w:pPr>
      <w:r>
        <w:rPr>
          <w:rFonts w:ascii="Roboto" w:hAnsi="Roboto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3D6AA67D" wp14:editId="0A38E77D">
            <wp:extent cx="5734050" cy="2447925"/>
            <wp:effectExtent l="0" t="0" r="0" b="9525"/>
            <wp:docPr id="12" name="Imagen 12" descr="Gráfico de respuestas de formularios. Título de la pregunta: ¿Te has visto a veces en la situación de no saber a qué jugar?. Número de respuestas: 30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ráfico de respuestas de formularios. Título de la pregunta: ¿Te has visto a veces en la situación de no saber a qué jugar?. Número de respuestas: 30 respuesta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3449" w14:textId="1836DCF3" w:rsidR="00706237" w:rsidRDefault="00F5471E" w:rsidP="00F5471E">
      <w:pPr>
        <w:jc w:val="both"/>
        <w:rPr>
          <w:rFonts w:ascii="Arial" w:hAnsi="Arial" w:cs="Arial"/>
          <w:lang w:val="ca-ES"/>
        </w:rPr>
      </w:pPr>
      <w:r w:rsidRPr="00F5471E">
        <w:rPr>
          <w:rFonts w:ascii="Arial" w:hAnsi="Arial" w:cs="Arial"/>
          <w:b/>
          <w:lang w:val="ca-ES"/>
        </w:rPr>
        <w:t>Conclusió:</w:t>
      </w:r>
      <w:r w:rsidRPr="00F5471E">
        <w:rPr>
          <w:rFonts w:ascii="Arial" w:hAnsi="Arial" w:cs="Arial"/>
          <w:lang w:val="ca-ES"/>
        </w:rPr>
        <w:t xml:space="preserve"> Aquesta informació ens serveix per identificar que al 66,7 % dels enquestats els podria haver estat útil l'aplicació en algun moment.</w:t>
      </w:r>
    </w:p>
    <w:p w14:paraId="0BC713A6" w14:textId="6F4971B6" w:rsidR="00F5471E" w:rsidRDefault="00F5471E" w:rsidP="00F5471E">
      <w:pPr>
        <w:jc w:val="both"/>
        <w:rPr>
          <w:rFonts w:ascii="Arial" w:hAnsi="Arial" w:cs="Arial"/>
          <w:lang w:val="ca-ES"/>
        </w:rPr>
      </w:pPr>
    </w:p>
    <w:p w14:paraId="6F9C4BF9" w14:textId="5B081026" w:rsidR="00F5471E" w:rsidRDefault="00F5471E" w:rsidP="00F5471E">
      <w:pPr>
        <w:jc w:val="both"/>
        <w:rPr>
          <w:rFonts w:ascii="Arial" w:hAnsi="Arial" w:cs="Arial"/>
          <w:lang w:val="ca-ES"/>
        </w:rPr>
      </w:pPr>
      <w:r>
        <w:rPr>
          <w:rFonts w:ascii="Roboto" w:hAnsi="Roboto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5DBECFE2" wp14:editId="6F55364A">
            <wp:extent cx="5734050" cy="2447925"/>
            <wp:effectExtent l="0" t="0" r="0" b="9525"/>
            <wp:docPr id="13" name="Imagen 13" descr="Gráfico de respuestas de formularios. Título de la pregunta: ¿Te gustaría que una APP te ayudara a escoger el juego?. Número de respuestas: 30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ráfico de respuestas de formularios. Título de la pregunta: ¿Te gustaría que una APP te ayudara a escoger el juego?. Número de respuestas: 30 respuestas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1BC4" w14:textId="77777777" w:rsidR="00F5471E" w:rsidRPr="00F5471E" w:rsidRDefault="00F5471E" w:rsidP="00F5471E">
      <w:pPr>
        <w:jc w:val="both"/>
        <w:rPr>
          <w:rFonts w:ascii="Arial" w:hAnsi="Arial" w:cs="Arial"/>
          <w:lang w:val="ca-ES"/>
        </w:rPr>
      </w:pPr>
    </w:p>
    <w:p w14:paraId="5F6071D2" w14:textId="1480B7BA" w:rsidR="00F5471E" w:rsidRDefault="00F5471E" w:rsidP="00F5471E">
      <w:pPr>
        <w:jc w:val="both"/>
        <w:rPr>
          <w:rFonts w:ascii="Arial" w:hAnsi="Arial" w:cs="Arial"/>
          <w:lang w:val="ca-ES"/>
        </w:rPr>
      </w:pPr>
      <w:r w:rsidRPr="00F5471E">
        <w:rPr>
          <w:rFonts w:ascii="Arial" w:hAnsi="Arial" w:cs="Arial"/>
          <w:b/>
          <w:lang w:val="ca-ES"/>
        </w:rPr>
        <w:t>Conclusió:</w:t>
      </w:r>
      <w:r w:rsidRPr="00F5471E">
        <w:rPr>
          <w:rFonts w:ascii="Arial" w:hAnsi="Arial" w:cs="Arial"/>
          <w:lang w:val="ca-ES"/>
        </w:rPr>
        <w:t xml:space="preserve"> A partir d'aquesta gràfica, podem veure que la principal funció de l'aplicació (cerca avançada) per recomanar jocs depenent d'uns criteris seleccionats per l'usuari, serà molt acollida per ells.</w:t>
      </w:r>
    </w:p>
    <w:p w14:paraId="29150CD9" w14:textId="279AB61A" w:rsidR="00F5471E" w:rsidRDefault="00F5471E" w:rsidP="00F5471E">
      <w:pPr>
        <w:jc w:val="both"/>
        <w:rPr>
          <w:rFonts w:ascii="Arial" w:hAnsi="Arial" w:cs="Arial"/>
          <w:lang w:val="ca-ES"/>
        </w:rPr>
      </w:pPr>
    </w:p>
    <w:p w14:paraId="7548D20B" w14:textId="671289FF" w:rsidR="00F5471E" w:rsidRDefault="00F5471E" w:rsidP="00F5471E">
      <w:pPr>
        <w:jc w:val="both"/>
        <w:rPr>
          <w:rFonts w:ascii="Arial" w:hAnsi="Arial" w:cs="Arial"/>
          <w:lang w:val="ca-ES"/>
        </w:rPr>
      </w:pPr>
      <w:r>
        <w:rPr>
          <w:rFonts w:ascii="Roboto" w:hAnsi="Roboto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1C1B7BA0" wp14:editId="73FE7A73">
            <wp:extent cx="5734050" cy="2447925"/>
            <wp:effectExtent l="0" t="0" r="0" b="9525"/>
            <wp:docPr id="14" name="Imagen 14" descr="Gráfico de respuestas de formularios. Título de la pregunta: ¿Te gustaría poder subir los resultados de tus partidas?. Número de respuestas: 30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ráfico de respuestas de formularios. Título de la pregunta: ¿Te gustaría poder subir los resultados de tus partidas?. Número de respuestas: 30 respuestas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FA44" w14:textId="77777777" w:rsidR="00F5471E" w:rsidRPr="00F5471E" w:rsidRDefault="00F5471E" w:rsidP="00F5471E">
      <w:pPr>
        <w:jc w:val="both"/>
        <w:rPr>
          <w:rFonts w:ascii="Arial" w:hAnsi="Arial" w:cs="Arial"/>
          <w:lang w:val="ca-ES"/>
        </w:rPr>
      </w:pPr>
    </w:p>
    <w:p w14:paraId="4D44F086" w14:textId="31EC056D" w:rsidR="00F5471E" w:rsidRDefault="00F5471E" w:rsidP="00F5471E">
      <w:pPr>
        <w:jc w:val="both"/>
        <w:rPr>
          <w:rFonts w:ascii="Arial" w:hAnsi="Arial" w:cs="Arial"/>
          <w:lang w:val="ca-ES"/>
        </w:rPr>
      </w:pPr>
      <w:r w:rsidRPr="00F5471E">
        <w:rPr>
          <w:rFonts w:ascii="Arial" w:hAnsi="Arial" w:cs="Arial"/>
          <w:b/>
          <w:lang w:val="ca-ES"/>
        </w:rPr>
        <w:t>Conclusió</w:t>
      </w:r>
      <w:r w:rsidRPr="00F5471E">
        <w:rPr>
          <w:rFonts w:ascii="Arial" w:hAnsi="Arial" w:cs="Arial"/>
          <w:lang w:val="ca-ES"/>
        </w:rPr>
        <w:t>: A un 50 % dels enquestats els agradaria pujar els resultats de les seves partides a l'aplicació. Tenint en compte que solament el 23 % no voldria, caldria valorar la importància d'aquesta funció en l'aplicació i aconseguir fer-la atractiva (la funcionalitat de pujar resultats) per convèncer al 23% dubitatiu a usar-la.</w:t>
      </w:r>
    </w:p>
    <w:p w14:paraId="4698E7EF" w14:textId="7306A4A5" w:rsidR="00F5471E" w:rsidRDefault="00F5471E" w:rsidP="00F5471E">
      <w:pPr>
        <w:jc w:val="both"/>
        <w:rPr>
          <w:rFonts w:ascii="Arial" w:hAnsi="Arial" w:cs="Arial"/>
          <w:lang w:val="ca-ES"/>
        </w:rPr>
      </w:pPr>
    </w:p>
    <w:p w14:paraId="60E75290" w14:textId="51C01E21" w:rsidR="00F5471E" w:rsidRDefault="00F5471E" w:rsidP="00F5471E">
      <w:pPr>
        <w:jc w:val="both"/>
        <w:rPr>
          <w:rFonts w:ascii="Arial" w:hAnsi="Arial" w:cs="Arial"/>
          <w:lang w:val="ca-ES"/>
        </w:rPr>
      </w:pPr>
      <w:r>
        <w:rPr>
          <w:rFonts w:ascii="Roboto" w:hAnsi="Roboto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62D7719C" wp14:editId="31E687F0">
            <wp:extent cx="5734050" cy="2447925"/>
            <wp:effectExtent l="0" t="0" r="0" b="9525"/>
            <wp:docPr id="15" name="Imagen 15" descr="Gráfico de respuestas de formularios. Título de la pregunta: ¿Compartirías tus partidas en las redes sociales?. Número de respuestas: 30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ráfico de respuestas de formularios. Título de la pregunta: ¿Compartirías tus partidas en las redes sociales?. Número de respuestas: 30 respuestas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C635" w14:textId="5B297D03" w:rsidR="00F5471E" w:rsidRDefault="00F5471E" w:rsidP="00F5471E">
      <w:pPr>
        <w:jc w:val="both"/>
        <w:rPr>
          <w:rFonts w:ascii="Arial" w:hAnsi="Arial" w:cs="Arial"/>
          <w:lang w:val="ca-ES"/>
        </w:rPr>
      </w:pPr>
    </w:p>
    <w:p w14:paraId="61ADC6B6" w14:textId="2AB71C0B" w:rsidR="00F5471E" w:rsidRDefault="00F5471E" w:rsidP="00F5471E">
      <w:pPr>
        <w:jc w:val="both"/>
        <w:rPr>
          <w:rFonts w:ascii="Arial" w:hAnsi="Arial" w:cs="Arial"/>
          <w:lang w:val="ca-ES"/>
        </w:rPr>
      </w:pPr>
      <w:r w:rsidRPr="00F5471E">
        <w:rPr>
          <w:rFonts w:ascii="Arial" w:hAnsi="Arial" w:cs="Arial"/>
          <w:b/>
          <w:lang w:val="ca-ES"/>
        </w:rPr>
        <w:t>Conclusió</w:t>
      </w:r>
      <w:r w:rsidRPr="00F5471E">
        <w:rPr>
          <w:rFonts w:ascii="Arial" w:hAnsi="Arial" w:cs="Arial"/>
          <w:lang w:val="ca-ES"/>
        </w:rPr>
        <w:t>: Segons aquests resultats, és necessari replantejar la idea de compartir les partides a les xarxes socials, en cas de seguir creient que és necessari implementar aquesta funció, caldria posar-ho com a última prioritat.</w:t>
      </w:r>
    </w:p>
    <w:p w14:paraId="1DFE6820" w14:textId="4DBBA218" w:rsidR="00F5471E" w:rsidRDefault="00F5471E" w:rsidP="00F5471E">
      <w:pPr>
        <w:jc w:val="both"/>
        <w:rPr>
          <w:rFonts w:ascii="Arial" w:hAnsi="Arial" w:cs="Arial"/>
          <w:lang w:val="ca-ES"/>
        </w:rPr>
      </w:pPr>
    </w:p>
    <w:p w14:paraId="3246533A" w14:textId="7E8FA977" w:rsidR="00F5471E" w:rsidRDefault="00F5471E" w:rsidP="00F5471E">
      <w:pPr>
        <w:jc w:val="both"/>
        <w:rPr>
          <w:rFonts w:ascii="Arial" w:hAnsi="Arial" w:cs="Arial"/>
          <w:lang w:val="ca-ES"/>
        </w:rPr>
      </w:pPr>
      <w:r>
        <w:rPr>
          <w:rFonts w:ascii="Roboto" w:hAnsi="Roboto"/>
          <w:noProof/>
          <w:color w:val="000000"/>
          <w:sz w:val="30"/>
          <w:szCs w:val="30"/>
          <w:shd w:val="clear" w:color="auto" w:fill="FFFFFF"/>
        </w:rPr>
        <w:lastRenderedPageBreak/>
        <w:drawing>
          <wp:inline distT="0" distB="0" distL="0" distR="0" wp14:anchorId="4A7D4DBC" wp14:editId="33271CFB">
            <wp:extent cx="5734050" cy="2447925"/>
            <wp:effectExtent l="0" t="0" r="0" b="9525"/>
            <wp:docPr id="16" name="Imagen 16" descr="Gráfico de respuestas de formularios. Título de la pregunta: ¿Te gustaría poder ver a otros usuarios que juegan a tus juegos favoritos?. Número de respuestas: 27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ráfico de respuestas de formularios. Título de la pregunta: ¿Te gustaría poder ver a otros usuarios que juegan a tus juegos favoritos?. Número de respuestas: 27 respuestas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E9C0" w14:textId="7CCB2ABC" w:rsidR="00F5471E" w:rsidRDefault="00F5471E" w:rsidP="00F5471E">
      <w:pPr>
        <w:jc w:val="both"/>
        <w:rPr>
          <w:rFonts w:ascii="Arial" w:hAnsi="Arial" w:cs="Arial"/>
          <w:lang w:val="ca-ES"/>
        </w:rPr>
      </w:pPr>
    </w:p>
    <w:p w14:paraId="69AF47D1" w14:textId="77777777" w:rsidR="00F5471E" w:rsidRPr="00F5471E" w:rsidRDefault="00F5471E" w:rsidP="00F5471E">
      <w:pPr>
        <w:jc w:val="both"/>
        <w:rPr>
          <w:rFonts w:ascii="Arial" w:hAnsi="Arial" w:cs="Arial"/>
          <w:lang w:val="ca-ES"/>
        </w:rPr>
      </w:pPr>
    </w:p>
    <w:p w14:paraId="19337326" w14:textId="669B4C9A" w:rsidR="00F5471E" w:rsidRDefault="00F5471E" w:rsidP="00F5471E">
      <w:pPr>
        <w:jc w:val="both"/>
        <w:rPr>
          <w:rFonts w:ascii="Arial" w:hAnsi="Arial" w:cs="Arial"/>
          <w:lang w:val="ca-ES"/>
        </w:rPr>
      </w:pPr>
      <w:r w:rsidRPr="00F5471E">
        <w:rPr>
          <w:rFonts w:ascii="Arial" w:hAnsi="Arial" w:cs="Arial"/>
          <w:b/>
          <w:lang w:val="ca-ES"/>
        </w:rPr>
        <w:t>Conclusió:</w:t>
      </w:r>
      <w:r w:rsidRPr="00F5471E">
        <w:rPr>
          <w:rFonts w:ascii="Arial" w:hAnsi="Arial" w:cs="Arial"/>
          <w:lang w:val="ca-ES"/>
        </w:rPr>
        <w:t xml:space="preserve"> Amb un 70 % dels enquestats recolzant la idea, cal valorar la importància de connectar a gent segons els seus jocs favorits.</w:t>
      </w:r>
    </w:p>
    <w:p w14:paraId="6ED69DCA" w14:textId="3A703329" w:rsidR="00F5471E" w:rsidRDefault="00F5471E" w:rsidP="00F5471E">
      <w:pPr>
        <w:jc w:val="both"/>
        <w:rPr>
          <w:rFonts w:ascii="Arial" w:hAnsi="Arial" w:cs="Arial"/>
          <w:lang w:val="ca-ES"/>
        </w:rPr>
      </w:pPr>
    </w:p>
    <w:p w14:paraId="7D679192" w14:textId="4339D244" w:rsidR="00F5471E" w:rsidRDefault="00BA756B" w:rsidP="00F5471E">
      <w:pPr>
        <w:jc w:val="both"/>
        <w:rPr>
          <w:rFonts w:ascii="Arial" w:hAnsi="Arial" w:cs="Arial"/>
          <w:b/>
          <w:lang w:val="ca-ES"/>
        </w:rPr>
      </w:pPr>
      <w:r w:rsidRPr="00BA756B">
        <w:rPr>
          <w:rFonts w:ascii="Arial" w:hAnsi="Arial" w:cs="Arial"/>
          <w:b/>
          <w:lang w:val="ca-ES"/>
        </w:rPr>
        <w:t>Si tinguessis o poguessis crear una APP d'aquest tipus d'àmbit, que funcionalitats t'agradaria que tingués?</w:t>
      </w:r>
    </w:p>
    <w:p w14:paraId="1C4461E2" w14:textId="066BD327" w:rsidR="00BA756B" w:rsidRDefault="00BA756B" w:rsidP="00F5471E">
      <w:pPr>
        <w:jc w:val="both"/>
        <w:rPr>
          <w:rFonts w:ascii="Arial" w:hAnsi="Arial" w:cs="Arial"/>
          <w:b/>
          <w:lang w:val="ca-ES"/>
        </w:rPr>
      </w:pPr>
    </w:p>
    <w:p w14:paraId="0CF5AFA2" w14:textId="77777777" w:rsidR="00BA756B" w:rsidRPr="00BA756B" w:rsidRDefault="00BA756B" w:rsidP="00BA756B">
      <w:pPr>
        <w:jc w:val="both"/>
        <w:rPr>
          <w:rFonts w:ascii="Arial" w:hAnsi="Arial" w:cs="Arial"/>
          <w:b/>
          <w:lang w:val="ca-ES"/>
        </w:rPr>
      </w:pPr>
      <w:r w:rsidRPr="00BA756B">
        <w:rPr>
          <w:rFonts w:ascii="Arial" w:hAnsi="Arial" w:cs="Arial"/>
          <w:b/>
          <w:lang w:val="ca-ES"/>
        </w:rPr>
        <w:t>Possibles funcionalitats:</w:t>
      </w:r>
    </w:p>
    <w:p w14:paraId="485F8C6E" w14:textId="30115436" w:rsidR="00BA756B" w:rsidRPr="00BA756B" w:rsidRDefault="00BA756B" w:rsidP="00BA756B">
      <w:pPr>
        <w:ind w:left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-</w:t>
      </w:r>
      <w:r w:rsidRPr="00BA756B">
        <w:rPr>
          <w:rFonts w:ascii="Arial" w:hAnsi="Arial" w:cs="Arial"/>
          <w:lang w:val="ca-ES"/>
        </w:rPr>
        <w:t>Consells per al joc (es podria valorar l'opció de deixar comentaris en els jocs perquè cadascun pugui donar la seva experiència. No és viable haver d'introduir nosaltres mateixos consells per a cada joc. )</w:t>
      </w:r>
    </w:p>
    <w:p w14:paraId="149B22BE" w14:textId="7A470F89" w:rsidR="00BA756B" w:rsidRPr="00BA756B" w:rsidRDefault="00BA756B" w:rsidP="00BA756B">
      <w:pPr>
        <w:ind w:firstLine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-</w:t>
      </w:r>
      <w:r w:rsidRPr="00BA756B">
        <w:rPr>
          <w:rFonts w:ascii="Arial" w:hAnsi="Arial" w:cs="Arial"/>
          <w:lang w:val="ca-ES"/>
        </w:rPr>
        <w:t>Trucs dels jocs</w:t>
      </w:r>
      <w:r>
        <w:rPr>
          <w:rFonts w:ascii="Arial" w:hAnsi="Arial" w:cs="Arial"/>
          <w:lang w:val="ca-ES"/>
        </w:rPr>
        <w:t>.</w:t>
      </w:r>
    </w:p>
    <w:p w14:paraId="1E909124" w14:textId="132BF20F" w:rsidR="00BA756B" w:rsidRPr="00BA756B" w:rsidRDefault="00BA756B" w:rsidP="00BA756B">
      <w:pPr>
        <w:ind w:firstLine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-</w:t>
      </w:r>
      <w:r w:rsidRPr="00BA756B">
        <w:rPr>
          <w:rFonts w:ascii="Arial" w:hAnsi="Arial" w:cs="Arial"/>
          <w:lang w:val="ca-ES"/>
        </w:rPr>
        <w:t>Expansionis</w:t>
      </w:r>
    </w:p>
    <w:p w14:paraId="2B1CDBCF" w14:textId="17F1E385" w:rsidR="00BA756B" w:rsidRPr="00BA756B" w:rsidRDefault="00BA756B" w:rsidP="00BA756B">
      <w:pPr>
        <w:ind w:firstLine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-</w:t>
      </w:r>
      <w:r w:rsidRPr="00BA756B">
        <w:rPr>
          <w:rFonts w:ascii="Arial" w:hAnsi="Arial" w:cs="Arial"/>
          <w:lang w:val="ca-ES"/>
        </w:rPr>
        <w:t>Control de partides jugades</w:t>
      </w:r>
    </w:p>
    <w:p w14:paraId="0D2963DA" w14:textId="35B23664" w:rsidR="00BA756B" w:rsidRPr="00BA756B" w:rsidRDefault="00BA756B" w:rsidP="00BA756B">
      <w:pPr>
        <w:ind w:firstLine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-</w:t>
      </w:r>
      <w:r w:rsidRPr="00BA756B">
        <w:rPr>
          <w:rFonts w:ascii="Arial" w:hAnsi="Arial" w:cs="Arial"/>
          <w:lang w:val="ca-ES"/>
        </w:rPr>
        <w:t>Rànquing per puntuacions dels amics en comú que juguen als mateixos jocs</w:t>
      </w:r>
    </w:p>
    <w:p w14:paraId="07E858E6" w14:textId="77777777" w:rsidR="00BA756B" w:rsidRPr="00BA756B" w:rsidRDefault="00BA756B" w:rsidP="00BA756B">
      <w:pPr>
        <w:ind w:left="720"/>
        <w:jc w:val="both"/>
        <w:rPr>
          <w:rFonts w:ascii="Arial" w:hAnsi="Arial" w:cs="Arial"/>
          <w:lang w:val="ca-ES"/>
        </w:rPr>
      </w:pPr>
      <w:r w:rsidRPr="00BA756B">
        <w:rPr>
          <w:rFonts w:ascii="Arial" w:hAnsi="Arial" w:cs="Arial"/>
          <w:lang w:val="ca-ES"/>
        </w:rPr>
        <w:t>poder organitzar la biblioteca de jocs pendents en ordre de prioritat, poder marcar els jocs desitjats amb dates de futurs llançaments, etc.</w:t>
      </w:r>
    </w:p>
    <w:p w14:paraId="77A71398" w14:textId="10DD6256" w:rsidR="00BA756B" w:rsidRPr="00BA756B" w:rsidRDefault="00BA756B" w:rsidP="00BA756B">
      <w:pPr>
        <w:ind w:firstLine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-</w:t>
      </w:r>
      <w:r w:rsidRPr="00BA756B">
        <w:rPr>
          <w:rFonts w:ascii="Arial" w:hAnsi="Arial" w:cs="Arial"/>
          <w:lang w:val="ca-ES"/>
        </w:rPr>
        <w:t>Recomanació de jocs nous que no conegui i valoracions de la gent per a cadascun.</w:t>
      </w:r>
    </w:p>
    <w:p w14:paraId="5FA79638" w14:textId="6D2D88B8" w:rsidR="00BA756B" w:rsidRPr="00BA756B" w:rsidRDefault="00BA756B" w:rsidP="00BA756B">
      <w:pPr>
        <w:ind w:firstLine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-</w:t>
      </w:r>
      <w:r w:rsidRPr="00BA756B">
        <w:rPr>
          <w:rFonts w:ascii="Arial" w:hAnsi="Arial" w:cs="Arial"/>
          <w:lang w:val="ca-ES"/>
        </w:rPr>
        <w:t>Dels jocs que tinc, a</w:t>
      </w:r>
      <w:r>
        <w:rPr>
          <w:rFonts w:ascii="Arial" w:hAnsi="Arial" w:cs="Arial"/>
          <w:lang w:val="ca-ES"/>
        </w:rPr>
        <w:t xml:space="preserve"> quins</w:t>
      </w:r>
      <w:r w:rsidRPr="00BA756B">
        <w:rPr>
          <w:rFonts w:ascii="Arial" w:hAnsi="Arial" w:cs="Arial"/>
          <w:lang w:val="ca-ES"/>
        </w:rPr>
        <w:t xml:space="preserve"> no he jugat els </w:t>
      </w:r>
      <w:r w:rsidRPr="00BA756B">
        <w:rPr>
          <w:rFonts w:ascii="Arial" w:hAnsi="Arial" w:cs="Arial"/>
          <w:lang w:val="ca-ES"/>
        </w:rPr>
        <w:t>últi</w:t>
      </w:r>
      <w:r>
        <w:rPr>
          <w:rFonts w:ascii="Arial" w:hAnsi="Arial" w:cs="Arial"/>
          <w:lang w:val="ca-ES"/>
        </w:rPr>
        <w:t>ms</w:t>
      </w:r>
      <w:r w:rsidRPr="00BA756B">
        <w:rPr>
          <w:rFonts w:ascii="Arial" w:hAnsi="Arial" w:cs="Arial"/>
          <w:lang w:val="ca-ES"/>
        </w:rPr>
        <w:t xml:space="preserve"> sis mesos.</w:t>
      </w:r>
    </w:p>
    <w:p w14:paraId="3B3AC0AE" w14:textId="06E2FF78" w:rsidR="00BA756B" w:rsidRPr="00BA756B" w:rsidRDefault="00BA756B" w:rsidP="00BA756B">
      <w:pPr>
        <w:ind w:firstLine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-</w:t>
      </w:r>
      <w:proofErr w:type="spellStart"/>
      <w:r w:rsidRPr="00BA756B">
        <w:rPr>
          <w:rFonts w:ascii="Arial" w:hAnsi="Arial" w:cs="Arial"/>
          <w:lang w:val="ca-ES"/>
        </w:rPr>
        <w:t>Reviews</w:t>
      </w:r>
      <w:proofErr w:type="spellEnd"/>
      <w:r w:rsidRPr="00BA756B">
        <w:rPr>
          <w:rFonts w:ascii="Arial" w:hAnsi="Arial" w:cs="Arial"/>
          <w:lang w:val="ca-ES"/>
        </w:rPr>
        <w:t xml:space="preserve"> d'altres usuaris. Instruccions i maneres de joc alternatius. </w:t>
      </w:r>
    </w:p>
    <w:p w14:paraId="57FEA0FC" w14:textId="2EC68332" w:rsidR="00BA756B" w:rsidRPr="00BA756B" w:rsidRDefault="00BA756B" w:rsidP="00BA756B">
      <w:pPr>
        <w:ind w:firstLine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-</w:t>
      </w:r>
      <w:r w:rsidRPr="00BA756B">
        <w:rPr>
          <w:rFonts w:ascii="Arial" w:hAnsi="Arial" w:cs="Arial"/>
          <w:lang w:val="ca-ES"/>
        </w:rPr>
        <w:t>GE</w:t>
      </w:r>
      <w:r>
        <w:rPr>
          <w:rFonts w:ascii="Arial" w:hAnsi="Arial" w:cs="Arial"/>
          <w:lang w:val="ca-ES"/>
        </w:rPr>
        <w:t xml:space="preserve">O localització </w:t>
      </w:r>
      <w:r w:rsidRPr="00BA756B">
        <w:rPr>
          <w:rFonts w:ascii="Arial" w:hAnsi="Arial" w:cs="Arial"/>
          <w:lang w:val="ca-ES"/>
        </w:rPr>
        <w:t xml:space="preserve"> per interactuar. La possibilitat de quedar amb jugadors de la teva zona (XAT)</w:t>
      </w:r>
    </w:p>
    <w:p w14:paraId="5E72D237" w14:textId="4597AC96" w:rsidR="00BA756B" w:rsidRPr="00BA756B" w:rsidRDefault="00BA756B" w:rsidP="00BA756B">
      <w:pPr>
        <w:ind w:firstLine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-</w:t>
      </w:r>
      <w:r w:rsidRPr="00BA756B">
        <w:rPr>
          <w:rFonts w:ascii="Arial" w:hAnsi="Arial" w:cs="Arial"/>
          <w:lang w:val="ca-ES"/>
        </w:rPr>
        <w:t>Llista d'amics</w:t>
      </w:r>
    </w:p>
    <w:p w14:paraId="71902D8C" w14:textId="26411523" w:rsidR="00BA756B" w:rsidRDefault="00BA756B" w:rsidP="00BA756B">
      <w:pPr>
        <w:ind w:firstLine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-</w:t>
      </w:r>
      <w:r w:rsidRPr="00BA756B">
        <w:rPr>
          <w:rFonts w:ascii="Arial" w:hAnsi="Arial" w:cs="Arial"/>
          <w:lang w:val="ca-ES"/>
        </w:rPr>
        <w:t>Jocs mes jugats</w:t>
      </w:r>
    </w:p>
    <w:p w14:paraId="29D49B22" w14:textId="5C5042C3" w:rsidR="001C4650" w:rsidRDefault="001C4650" w:rsidP="00BA756B">
      <w:pPr>
        <w:ind w:firstLine="720"/>
        <w:jc w:val="both"/>
        <w:rPr>
          <w:rFonts w:ascii="Arial" w:hAnsi="Arial" w:cs="Arial"/>
          <w:lang w:val="ca-ES"/>
        </w:rPr>
      </w:pPr>
    </w:p>
    <w:p w14:paraId="0E1E23C3" w14:textId="354E990D" w:rsidR="001C4650" w:rsidRDefault="001C4650" w:rsidP="00BA756B">
      <w:pPr>
        <w:ind w:firstLine="720"/>
        <w:jc w:val="both"/>
        <w:rPr>
          <w:rFonts w:ascii="Arial" w:hAnsi="Arial" w:cs="Arial"/>
          <w:lang w:val="ca-ES"/>
        </w:rPr>
      </w:pPr>
    </w:p>
    <w:p w14:paraId="23525DD1" w14:textId="29E5E974" w:rsidR="001C4650" w:rsidRDefault="001C4650" w:rsidP="00BA756B">
      <w:pPr>
        <w:ind w:firstLine="720"/>
        <w:jc w:val="both"/>
        <w:rPr>
          <w:rFonts w:ascii="Arial" w:hAnsi="Arial" w:cs="Arial"/>
          <w:lang w:val="ca-ES"/>
        </w:rPr>
      </w:pPr>
    </w:p>
    <w:p w14:paraId="7439C866" w14:textId="67C9F946" w:rsidR="001C4650" w:rsidRDefault="001C4650" w:rsidP="00BA756B">
      <w:pPr>
        <w:ind w:firstLine="720"/>
        <w:jc w:val="both"/>
        <w:rPr>
          <w:rFonts w:ascii="Arial" w:hAnsi="Arial" w:cs="Arial"/>
          <w:lang w:val="ca-ES"/>
        </w:rPr>
      </w:pPr>
    </w:p>
    <w:p w14:paraId="4A6CD4F6" w14:textId="4C32B5BC" w:rsidR="001C4650" w:rsidRDefault="001C4650" w:rsidP="00BA756B">
      <w:pPr>
        <w:ind w:firstLine="720"/>
        <w:jc w:val="both"/>
        <w:rPr>
          <w:rFonts w:ascii="Arial" w:hAnsi="Arial" w:cs="Arial"/>
          <w:lang w:val="ca-ES"/>
        </w:rPr>
      </w:pPr>
    </w:p>
    <w:p w14:paraId="5072DB5E" w14:textId="61567878" w:rsidR="001C4650" w:rsidRDefault="001C4650" w:rsidP="00BA756B">
      <w:pPr>
        <w:ind w:firstLine="720"/>
        <w:jc w:val="both"/>
        <w:rPr>
          <w:rFonts w:ascii="Arial" w:hAnsi="Arial" w:cs="Arial"/>
          <w:lang w:val="ca-ES"/>
        </w:rPr>
      </w:pPr>
    </w:p>
    <w:p w14:paraId="4D586CD5" w14:textId="54540E08" w:rsidR="001C4650" w:rsidRDefault="001C4650" w:rsidP="00BA756B">
      <w:pPr>
        <w:ind w:firstLine="720"/>
        <w:jc w:val="both"/>
        <w:rPr>
          <w:rFonts w:ascii="Arial" w:hAnsi="Arial" w:cs="Arial"/>
          <w:lang w:val="ca-ES"/>
        </w:rPr>
      </w:pPr>
    </w:p>
    <w:p w14:paraId="37AB1CE7" w14:textId="3A809526" w:rsidR="001C4650" w:rsidRDefault="001C4650" w:rsidP="00BA756B">
      <w:pPr>
        <w:ind w:firstLine="720"/>
        <w:jc w:val="both"/>
        <w:rPr>
          <w:rFonts w:ascii="Arial" w:hAnsi="Arial" w:cs="Arial"/>
          <w:lang w:val="ca-ES"/>
        </w:rPr>
      </w:pPr>
    </w:p>
    <w:p w14:paraId="71E6945D" w14:textId="35D6B184" w:rsidR="001C4650" w:rsidRDefault="001C4650" w:rsidP="00BA756B">
      <w:pPr>
        <w:ind w:firstLine="720"/>
        <w:jc w:val="both"/>
        <w:rPr>
          <w:rFonts w:ascii="Arial" w:hAnsi="Arial" w:cs="Arial"/>
          <w:lang w:val="ca-ES"/>
        </w:rPr>
      </w:pPr>
    </w:p>
    <w:p w14:paraId="0864E701" w14:textId="21FEC0DF" w:rsidR="001C4650" w:rsidRDefault="001C4650" w:rsidP="00BA756B">
      <w:pPr>
        <w:ind w:firstLine="720"/>
        <w:jc w:val="both"/>
        <w:rPr>
          <w:rFonts w:ascii="Arial" w:hAnsi="Arial" w:cs="Arial"/>
          <w:lang w:val="ca-ES"/>
        </w:rPr>
      </w:pPr>
    </w:p>
    <w:p w14:paraId="4539E4A2" w14:textId="77777777" w:rsidR="001C4650" w:rsidRPr="00BA756B" w:rsidRDefault="001C4650" w:rsidP="00BA756B">
      <w:pPr>
        <w:ind w:firstLine="720"/>
        <w:jc w:val="both"/>
        <w:rPr>
          <w:rFonts w:ascii="Arial" w:hAnsi="Arial" w:cs="Arial"/>
          <w:lang w:val="ca-ES"/>
        </w:rPr>
      </w:pPr>
    </w:p>
    <w:p w14:paraId="55B59063" w14:textId="77777777" w:rsidR="00A60202" w:rsidRDefault="00A60202" w:rsidP="00A60202">
      <w:pPr>
        <w:pStyle w:val="Ttulo2"/>
      </w:pPr>
      <w:proofErr w:type="spellStart"/>
      <w:r>
        <w:lastRenderedPageBreak/>
        <w:t>Desenvolupament</w:t>
      </w:r>
      <w:proofErr w:type="spellEnd"/>
      <w:r>
        <w:t xml:space="preserve"> </w:t>
      </w:r>
      <w:proofErr w:type="spellStart"/>
      <w:r>
        <w:t>sessió</w:t>
      </w:r>
      <w:proofErr w:type="spellEnd"/>
      <w:r>
        <w:t xml:space="preserve"> User Testing</w:t>
      </w:r>
    </w:p>
    <w:p w14:paraId="31710D98" w14:textId="77777777" w:rsidR="00A60202" w:rsidRDefault="00A60202" w:rsidP="00A60202">
      <w:pPr>
        <w:pStyle w:val="Textoindependiente"/>
        <w:rPr>
          <w:rFonts w:ascii="Arial" w:hAnsi="Arial" w:cs="Arial"/>
        </w:rPr>
      </w:pPr>
    </w:p>
    <w:p w14:paraId="59233BB6" w14:textId="01E1540E" w:rsidR="00A60202" w:rsidRPr="00A60202" w:rsidRDefault="00A60202" w:rsidP="00A60202">
      <w:pPr>
        <w:pStyle w:val="Textoindependiente"/>
        <w:rPr>
          <w:rFonts w:ascii="Arial" w:hAnsi="Arial" w:cs="Arial"/>
          <w:lang w:val="ca-ES"/>
        </w:rPr>
      </w:pPr>
      <w:r w:rsidRPr="00A60202">
        <w:rPr>
          <w:rFonts w:ascii="Arial" w:hAnsi="Arial" w:cs="Arial"/>
          <w:lang w:val="ca-ES"/>
        </w:rPr>
        <w:t xml:space="preserve">Per fer la sessió de </w:t>
      </w:r>
      <w:proofErr w:type="spellStart"/>
      <w:r w:rsidRPr="00A60202">
        <w:rPr>
          <w:rFonts w:ascii="Arial" w:hAnsi="Arial" w:cs="Arial"/>
          <w:lang w:val="ca-ES"/>
        </w:rPr>
        <w:t>User</w:t>
      </w:r>
      <w:proofErr w:type="spellEnd"/>
      <w:r w:rsidRPr="00A60202">
        <w:rPr>
          <w:rFonts w:ascii="Arial" w:hAnsi="Arial" w:cs="Arial"/>
          <w:lang w:val="ca-ES"/>
        </w:rPr>
        <w:t xml:space="preserve"> </w:t>
      </w:r>
      <w:proofErr w:type="spellStart"/>
      <w:r w:rsidRPr="00A60202">
        <w:rPr>
          <w:rFonts w:ascii="Arial" w:hAnsi="Arial" w:cs="Arial"/>
          <w:lang w:val="ca-ES"/>
        </w:rPr>
        <w:t>Testing</w:t>
      </w:r>
      <w:proofErr w:type="spellEnd"/>
      <w:r w:rsidRPr="00A60202">
        <w:rPr>
          <w:rFonts w:ascii="Arial" w:hAnsi="Arial" w:cs="Arial"/>
          <w:lang w:val="ca-ES"/>
        </w:rPr>
        <w:t xml:space="preserve"> </w:t>
      </w:r>
      <w:r w:rsidR="008C6904" w:rsidRPr="00A60202">
        <w:rPr>
          <w:rFonts w:ascii="Arial" w:hAnsi="Arial" w:cs="Arial"/>
          <w:lang w:val="ca-ES"/>
        </w:rPr>
        <w:t>vam</w:t>
      </w:r>
      <w:r w:rsidRPr="00A60202">
        <w:rPr>
          <w:rFonts w:ascii="Arial" w:hAnsi="Arial" w:cs="Arial"/>
          <w:lang w:val="ca-ES"/>
        </w:rPr>
        <w:t xml:space="preserve"> anar a la Club de Rol de la UAB (CRUAB), on prèviament vam preparar el següent guió: </w:t>
      </w:r>
    </w:p>
    <w:p w14:paraId="37B69780" w14:textId="0F674802" w:rsidR="00A60202" w:rsidRPr="00A60202" w:rsidRDefault="00A60202" w:rsidP="00A60202">
      <w:pPr>
        <w:pStyle w:val="Textoindependiente"/>
        <w:rPr>
          <w:rFonts w:ascii="Arial" w:hAnsi="Arial" w:cs="Arial"/>
          <w:b/>
          <w:lang w:val="ca-ES"/>
        </w:rPr>
      </w:pPr>
      <w:r w:rsidRPr="00A60202">
        <w:rPr>
          <w:rFonts w:ascii="Arial" w:hAnsi="Arial" w:cs="Arial"/>
          <w:b/>
          <w:lang w:val="ca-ES"/>
        </w:rPr>
        <w:t>Usuari No Registra</w:t>
      </w:r>
      <w:r w:rsidR="008C6904">
        <w:rPr>
          <w:rFonts w:ascii="Arial" w:hAnsi="Arial" w:cs="Arial"/>
          <w:b/>
          <w:lang w:val="ca-ES"/>
        </w:rPr>
        <w:t>t</w:t>
      </w:r>
      <w:r w:rsidRPr="00A60202">
        <w:rPr>
          <w:rFonts w:ascii="Arial" w:hAnsi="Arial" w:cs="Arial"/>
          <w:b/>
          <w:lang w:val="ca-ES"/>
        </w:rPr>
        <w:t>:</w:t>
      </w:r>
    </w:p>
    <w:p w14:paraId="177A35F3" w14:textId="77777777" w:rsidR="008C6904" w:rsidRPr="008C6904" w:rsidRDefault="008C6904" w:rsidP="008C6904">
      <w:pPr>
        <w:pStyle w:val="Textoindependiente"/>
        <w:ind w:left="1440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>-Volem saber els materials que es necessita per jugar un joc alternatiu per 2 o més jugadors amb una durada de 5 min.</w:t>
      </w:r>
      <w:r w:rsidRPr="008C6904">
        <w:rPr>
          <w:rFonts w:ascii="Arial" w:hAnsi="Arial" w:cs="Arial"/>
          <w:lang w:val="ca-ES"/>
        </w:rPr>
        <w:tab/>
      </w:r>
    </w:p>
    <w:p w14:paraId="46746F16" w14:textId="38D77C0C" w:rsidR="008C6904" w:rsidRPr="008C6904" w:rsidRDefault="008C6904" w:rsidP="008C6904">
      <w:pPr>
        <w:pStyle w:val="Textoindependiente"/>
        <w:ind w:firstLine="720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>-Veure penja</w:t>
      </w:r>
      <w:r>
        <w:rPr>
          <w:rFonts w:ascii="Arial" w:hAnsi="Arial" w:cs="Arial"/>
          <w:lang w:val="ca-ES"/>
        </w:rPr>
        <w:t>t</w:t>
      </w:r>
    </w:p>
    <w:p w14:paraId="5E1ED181" w14:textId="77777777" w:rsidR="008C6904" w:rsidRDefault="008C6904" w:rsidP="008C6904">
      <w:pPr>
        <w:pStyle w:val="Textoindependiente"/>
        <w:ind w:firstLine="720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>-Anem a la Llista general de JOCS:</w:t>
      </w:r>
      <w:r>
        <w:rPr>
          <w:rFonts w:ascii="Arial" w:hAnsi="Arial" w:cs="Arial"/>
          <w:lang w:val="ca-ES"/>
        </w:rPr>
        <w:t xml:space="preserve"> </w:t>
      </w:r>
    </w:p>
    <w:p w14:paraId="701C9B92" w14:textId="4929A800" w:rsidR="008C6904" w:rsidRPr="008C6904" w:rsidRDefault="008C6904" w:rsidP="008C6904">
      <w:pPr>
        <w:pStyle w:val="Textoindependiente"/>
        <w:ind w:firstLine="720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>I ordenar-los segons la seva valoració.</w:t>
      </w:r>
    </w:p>
    <w:p w14:paraId="148929A7" w14:textId="77777777" w:rsidR="008C6904" w:rsidRPr="008C6904" w:rsidRDefault="008C6904" w:rsidP="008C6904">
      <w:pPr>
        <w:pStyle w:val="Textoindependiente"/>
        <w:ind w:firstLine="720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 xml:space="preserve">Digues-me la descripció del joc de màxima valoració. </w:t>
      </w:r>
    </w:p>
    <w:p w14:paraId="6D0F97A6" w14:textId="77777777" w:rsidR="008C6904" w:rsidRPr="008C6904" w:rsidRDefault="008C6904" w:rsidP="008C6904">
      <w:pPr>
        <w:pStyle w:val="Textoindependiente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ab/>
        <w:t>- Pots accedir al teu historial de PARTIDES o al teu SALÓ DE JOCS?</w:t>
      </w:r>
    </w:p>
    <w:p w14:paraId="53426D84" w14:textId="0DD0C9CA" w:rsidR="008C6904" w:rsidRDefault="008C6904" w:rsidP="008C6904">
      <w:pPr>
        <w:pStyle w:val="Textoindependiente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ab/>
        <w:t>- Registrat (camps per defecte), i a continuació, inicia sessió.</w:t>
      </w:r>
    </w:p>
    <w:p w14:paraId="006AFC5F" w14:textId="1200EACC" w:rsidR="00A60202" w:rsidRPr="00A60202" w:rsidRDefault="00A60202" w:rsidP="008C6904">
      <w:pPr>
        <w:pStyle w:val="Textoindependiente"/>
        <w:rPr>
          <w:rFonts w:ascii="Arial" w:hAnsi="Arial" w:cs="Arial"/>
          <w:b/>
          <w:lang w:val="ca-ES"/>
        </w:rPr>
      </w:pPr>
      <w:r w:rsidRPr="00A60202">
        <w:rPr>
          <w:rFonts w:ascii="Arial" w:hAnsi="Arial" w:cs="Arial"/>
          <w:b/>
          <w:lang w:val="ca-ES"/>
        </w:rPr>
        <w:t>Usuari Registra</w:t>
      </w:r>
      <w:r w:rsidR="008C6904">
        <w:rPr>
          <w:rFonts w:ascii="Arial" w:hAnsi="Arial" w:cs="Arial"/>
          <w:b/>
          <w:lang w:val="ca-ES"/>
        </w:rPr>
        <w:t>t</w:t>
      </w:r>
      <w:r w:rsidRPr="00A60202">
        <w:rPr>
          <w:rFonts w:ascii="Arial" w:hAnsi="Arial" w:cs="Arial"/>
          <w:b/>
          <w:lang w:val="ca-ES"/>
        </w:rPr>
        <w:t>:</w:t>
      </w:r>
    </w:p>
    <w:p w14:paraId="21BA4F3E" w14:textId="77777777" w:rsidR="008C6904" w:rsidRPr="008C6904" w:rsidRDefault="008C6904" w:rsidP="008C6904">
      <w:pPr>
        <w:pStyle w:val="Textoindependiente"/>
        <w:ind w:left="1440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>-Ara que ja disposes d'accés complet, troba el joc “</w:t>
      </w:r>
      <w:proofErr w:type="spellStart"/>
      <w:r w:rsidRPr="008C6904">
        <w:rPr>
          <w:rFonts w:ascii="Arial" w:hAnsi="Arial" w:cs="Arial"/>
          <w:lang w:val="ca-ES"/>
        </w:rPr>
        <w:t>Parchís</w:t>
      </w:r>
      <w:proofErr w:type="spellEnd"/>
      <w:r w:rsidRPr="008C6904">
        <w:rPr>
          <w:rFonts w:ascii="Arial" w:hAnsi="Arial" w:cs="Arial"/>
          <w:lang w:val="ca-ES"/>
        </w:rPr>
        <w:t>” i afegeix-ho al teu saló de jocs.</w:t>
      </w:r>
    </w:p>
    <w:p w14:paraId="037ECB01" w14:textId="77777777" w:rsidR="008C6904" w:rsidRPr="008C6904" w:rsidRDefault="008C6904" w:rsidP="008C6904">
      <w:pPr>
        <w:pStyle w:val="Textoindependiente"/>
        <w:ind w:firstLine="720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>-Comprova que ja està en el teu SALON DE JOCS.</w:t>
      </w:r>
    </w:p>
    <w:p w14:paraId="323E91CC" w14:textId="77777777" w:rsidR="008C6904" w:rsidRPr="008C6904" w:rsidRDefault="008C6904" w:rsidP="008C6904">
      <w:pPr>
        <w:pStyle w:val="Textoindependiente"/>
        <w:ind w:left="1440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>-Suposem que ja portes un temps usant l'aplicació i ja has publicat diverses partides. Cerca en el teu historial de PARTIDES, Què usuaris van jugar l'última partida que vas guanyar?.</w:t>
      </w:r>
    </w:p>
    <w:p w14:paraId="256C0DF0" w14:textId="77777777" w:rsidR="008C6904" w:rsidRPr="008C6904" w:rsidRDefault="008C6904" w:rsidP="008C6904">
      <w:pPr>
        <w:pStyle w:val="Textoindependiente"/>
        <w:ind w:left="1440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>-Diguem que ja has afegit a tots els teus AMICS a l'aplicació. Comprova si tens afegit al teu amic Antonio.</w:t>
      </w:r>
    </w:p>
    <w:p w14:paraId="3D5F66F6" w14:textId="77777777" w:rsidR="008C6904" w:rsidRPr="008C6904" w:rsidRDefault="008C6904" w:rsidP="008C6904">
      <w:pPr>
        <w:pStyle w:val="Textoindependiente"/>
        <w:ind w:left="1440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>-Quan t'has registrat, has indicat que pertanys a un grup de joc. Al fet que grup pertanys?</w:t>
      </w:r>
    </w:p>
    <w:p w14:paraId="17E4788F" w14:textId="5904E87A" w:rsidR="008C6904" w:rsidRDefault="008C6904" w:rsidP="001C4650">
      <w:pPr>
        <w:pStyle w:val="Textoindependiente"/>
        <w:ind w:left="1440"/>
        <w:rPr>
          <w:rFonts w:ascii="Arial" w:hAnsi="Arial" w:cs="Arial"/>
          <w:lang w:val="ca-ES"/>
        </w:rPr>
      </w:pPr>
      <w:r w:rsidRPr="008C6904">
        <w:rPr>
          <w:rFonts w:ascii="Arial" w:hAnsi="Arial" w:cs="Arial"/>
          <w:lang w:val="ca-ES"/>
        </w:rPr>
        <w:t xml:space="preserve">-Suposem que acabes de jugar una partida de </w:t>
      </w:r>
      <w:proofErr w:type="spellStart"/>
      <w:r w:rsidRPr="008C6904">
        <w:rPr>
          <w:rFonts w:ascii="Arial" w:hAnsi="Arial" w:cs="Arial"/>
          <w:lang w:val="ca-ES"/>
        </w:rPr>
        <w:t>Parchís</w:t>
      </w:r>
      <w:proofErr w:type="spellEnd"/>
      <w:r w:rsidRPr="008C6904">
        <w:rPr>
          <w:rFonts w:ascii="Arial" w:hAnsi="Arial" w:cs="Arial"/>
          <w:lang w:val="ca-ES"/>
        </w:rPr>
        <w:t xml:space="preserve"> de 35 min. Puja aquesta última partida amb 4 dels teus amics.</w:t>
      </w:r>
    </w:p>
    <w:p w14:paraId="31C4D7A8" w14:textId="7A3316B8" w:rsidR="00C86FB2" w:rsidRDefault="00C86FB2" w:rsidP="008C6904">
      <w:pPr>
        <w:pStyle w:val="Textoindependiente"/>
        <w:rPr>
          <w:rFonts w:ascii="Arial" w:hAnsi="Arial" w:cs="Arial"/>
          <w:b/>
          <w:lang w:val="ca-ES"/>
        </w:rPr>
      </w:pPr>
      <w:r w:rsidRPr="00C86FB2">
        <w:rPr>
          <w:rFonts w:ascii="Arial" w:hAnsi="Arial" w:cs="Arial"/>
          <w:b/>
          <w:lang w:val="ca-ES"/>
        </w:rPr>
        <w:t>4.2</w:t>
      </w:r>
      <w:r w:rsidR="004F0815">
        <w:rPr>
          <w:rFonts w:ascii="Arial" w:hAnsi="Arial" w:cs="Arial"/>
          <w:b/>
          <w:lang w:val="ca-ES"/>
        </w:rPr>
        <w:t>.1</w:t>
      </w:r>
      <w:r w:rsidRPr="00C86FB2">
        <w:rPr>
          <w:rFonts w:ascii="Arial" w:hAnsi="Arial" w:cs="Arial"/>
          <w:b/>
          <w:lang w:val="ca-ES"/>
        </w:rPr>
        <w:t xml:space="preserve"> Resultats obtinguts</w:t>
      </w:r>
    </w:p>
    <w:p w14:paraId="6889C374" w14:textId="52EED498" w:rsidR="00C86FB2" w:rsidRDefault="00C86FB2" w:rsidP="00633B40">
      <w:pPr>
        <w:pStyle w:val="Textoindependiente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 continuació exposem els resultats obtinguts de la sessió: </w:t>
      </w:r>
    </w:p>
    <w:p w14:paraId="049BF15C" w14:textId="77777777" w:rsidR="00633B40" w:rsidRPr="00633B40" w:rsidRDefault="00633B40" w:rsidP="00633B40">
      <w:pPr>
        <w:pStyle w:val="Textoindependiente"/>
        <w:rPr>
          <w:rFonts w:ascii="Arial" w:hAnsi="Arial" w:cs="Arial"/>
          <w:lang w:val="ca-ES"/>
        </w:rPr>
      </w:pPr>
      <w:r w:rsidRPr="00633B40">
        <w:rPr>
          <w:rFonts w:ascii="Arial" w:hAnsi="Arial" w:cs="Arial"/>
          <w:lang w:val="ca-ES"/>
        </w:rPr>
        <w:t>1. Per buscar aquest joc no s'ha adonat que la lupa la pot trobar en la pantalla de home, posteriorment la veu quan selecciona Jocs, realitza la cerca i l'usuari dedueix correctament que els Jocs Alternatius no estan en jocs.</w:t>
      </w:r>
    </w:p>
    <w:p w14:paraId="6D86FF55" w14:textId="77777777" w:rsidR="00633B40" w:rsidRPr="00633B40" w:rsidRDefault="00633B40" w:rsidP="00633B40">
      <w:pPr>
        <w:pStyle w:val="Textoindependiente"/>
        <w:rPr>
          <w:rFonts w:ascii="Arial" w:hAnsi="Arial" w:cs="Arial"/>
          <w:lang w:val="ca-ES"/>
        </w:rPr>
      </w:pPr>
      <w:r w:rsidRPr="00633B40">
        <w:rPr>
          <w:rFonts w:ascii="Arial" w:hAnsi="Arial" w:cs="Arial"/>
          <w:lang w:val="ca-ES"/>
        </w:rPr>
        <w:t>Troba el joc Penjat fàcilment i mira els materials que són necessaris per dur-ho a terme.</w:t>
      </w:r>
    </w:p>
    <w:p w14:paraId="6EFE4075" w14:textId="77777777" w:rsidR="00633B40" w:rsidRPr="00633B40" w:rsidRDefault="00633B40" w:rsidP="00633B40">
      <w:pPr>
        <w:pStyle w:val="Textoindependiente"/>
        <w:rPr>
          <w:rFonts w:ascii="Arial" w:hAnsi="Arial" w:cs="Arial"/>
          <w:lang w:val="ca-ES"/>
        </w:rPr>
      </w:pPr>
      <w:r w:rsidRPr="00633B40">
        <w:rPr>
          <w:rFonts w:ascii="Arial" w:hAnsi="Arial" w:cs="Arial"/>
          <w:lang w:val="ca-ES"/>
        </w:rPr>
        <w:t>2. A l'hora d'ordenar els jocs buscats, no troba el botó que li permet ordenar, per tant és poc intuïtiu.</w:t>
      </w:r>
    </w:p>
    <w:p w14:paraId="2AFBCDF4" w14:textId="77777777" w:rsidR="00633B40" w:rsidRPr="00633B40" w:rsidRDefault="00633B40" w:rsidP="00633B40">
      <w:pPr>
        <w:pStyle w:val="Textoindependiente"/>
        <w:rPr>
          <w:rFonts w:ascii="Arial" w:hAnsi="Arial" w:cs="Arial"/>
          <w:lang w:val="ca-ES"/>
        </w:rPr>
      </w:pPr>
      <w:r w:rsidRPr="00633B40">
        <w:rPr>
          <w:rFonts w:ascii="Arial" w:hAnsi="Arial" w:cs="Arial"/>
          <w:lang w:val="ca-ES"/>
        </w:rPr>
        <w:t>3. Vol anar a últimes partides, s'adona que per accedir s'ha de registrar, realitza tot el procediment correcte i identifica correctament el grup al que pertany i el seu perfil.</w:t>
      </w:r>
    </w:p>
    <w:p w14:paraId="1918D073" w14:textId="047842D6" w:rsidR="00633B40" w:rsidRPr="00633B40" w:rsidRDefault="00633B40" w:rsidP="00633B40">
      <w:pPr>
        <w:pStyle w:val="Textoindependiente"/>
        <w:rPr>
          <w:rFonts w:ascii="Arial" w:hAnsi="Arial" w:cs="Arial"/>
          <w:lang w:val="ca-ES"/>
        </w:rPr>
      </w:pPr>
      <w:r w:rsidRPr="00633B40">
        <w:rPr>
          <w:rFonts w:ascii="Arial" w:hAnsi="Arial" w:cs="Arial"/>
          <w:lang w:val="ca-ES"/>
        </w:rPr>
        <w:t>4. En el procediment d'afegir un joc al seu sal</w:t>
      </w:r>
      <w:r>
        <w:rPr>
          <w:rFonts w:ascii="Arial" w:hAnsi="Arial" w:cs="Arial"/>
          <w:lang w:val="ca-ES"/>
        </w:rPr>
        <w:t xml:space="preserve">ó </w:t>
      </w:r>
      <w:r w:rsidRPr="00633B40">
        <w:rPr>
          <w:rFonts w:ascii="Arial" w:hAnsi="Arial" w:cs="Arial"/>
          <w:lang w:val="ca-ES"/>
        </w:rPr>
        <w:t>de jocs, ho fa correctament i també sap eliminar el joc una vegada ho té agregat al seu sal</w:t>
      </w:r>
      <w:r>
        <w:rPr>
          <w:rFonts w:ascii="Arial" w:hAnsi="Arial" w:cs="Arial"/>
          <w:lang w:val="ca-ES"/>
        </w:rPr>
        <w:t>ó</w:t>
      </w:r>
      <w:r w:rsidRPr="00633B40">
        <w:rPr>
          <w:rFonts w:ascii="Arial" w:hAnsi="Arial" w:cs="Arial"/>
          <w:lang w:val="ca-ES"/>
        </w:rPr>
        <w:t xml:space="preserve"> de jocs.</w:t>
      </w:r>
    </w:p>
    <w:p w14:paraId="2038E739" w14:textId="14A8D09B" w:rsidR="00633B40" w:rsidRPr="00633B40" w:rsidRDefault="00633B40" w:rsidP="00633B40">
      <w:pPr>
        <w:pStyle w:val="Textoindependiente"/>
        <w:rPr>
          <w:rFonts w:ascii="Arial" w:hAnsi="Arial" w:cs="Arial"/>
          <w:lang w:val="ca-ES"/>
        </w:rPr>
      </w:pPr>
      <w:r w:rsidRPr="00633B40">
        <w:rPr>
          <w:rFonts w:ascii="Arial" w:hAnsi="Arial" w:cs="Arial"/>
          <w:lang w:val="ca-ES"/>
        </w:rPr>
        <w:t>5. Sap perfectament realitzar pujar partides, buscar amics i agregar-los.</w:t>
      </w:r>
    </w:p>
    <w:p w14:paraId="420B3180" w14:textId="77777777" w:rsidR="00633B40" w:rsidRPr="00633B40" w:rsidRDefault="00633B40" w:rsidP="00633B40">
      <w:pPr>
        <w:pStyle w:val="Textoindependiente"/>
        <w:rPr>
          <w:rFonts w:ascii="Arial" w:hAnsi="Arial" w:cs="Arial"/>
          <w:lang w:val="ca-ES"/>
        </w:rPr>
      </w:pPr>
      <w:r w:rsidRPr="00633B40">
        <w:rPr>
          <w:rFonts w:ascii="Arial" w:hAnsi="Arial" w:cs="Arial"/>
          <w:lang w:val="ca-ES"/>
        </w:rPr>
        <w:lastRenderedPageBreak/>
        <w:t xml:space="preserve">Una vegada finalitzada la sessió de </w:t>
      </w:r>
      <w:proofErr w:type="spellStart"/>
      <w:r w:rsidRPr="00633B40">
        <w:rPr>
          <w:rFonts w:ascii="Arial" w:hAnsi="Arial" w:cs="Arial"/>
          <w:lang w:val="ca-ES"/>
        </w:rPr>
        <w:t>user</w:t>
      </w:r>
      <w:proofErr w:type="spellEnd"/>
      <w:r w:rsidRPr="00633B40">
        <w:rPr>
          <w:rFonts w:ascii="Arial" w:hAnsi="Arial" w:cs="Arial"/>
          <w:lang w:val="ca-ES"/>
        </w:rPr>
        <w:t xml:space="preserve"> </w:t>
      </w:r>
      <w:proofErr w:type="spellStart"/>
      <w:r w:rsidRPr="00633B40">
        <w:rPr>
          <w:rFonts w:ascii="Arial" w:hAnsi="Arial" w:cs="Arial"/>
          <w:lang w:val="ca-ES"/>
        </w:rPr>
        <w:t>testing</w:t>
      </w:r>
      <w:proofErr w:type="spellEnd"/>
      <w:r w:rsidRPr="00633B40">
        <w:rPr>
          <w:rFonts w:ascii="Arial" w:hAnsi="Arial" w:cs="Arial"/>
          <w:lang w:val="ca-ES"/>
        </w:rPr>
        <w:t xml:space="preserve"> l'usuari diu que li ha semblat </w:t>
      </w:r>
      <w:proofErr w:type="spellStart"/>
      <w:r w:rsidRPr="00633B40">
        <w:rPr>
          <w:rFonts w:ascii="Arial" w:hAnsi="Arial" w:cs="Arial"/>
          <w:lang w:val="ca-ES"/>
        </w:rPr>
        <w:t>user</w:t>
      </w:r>
      <w:proofErr w:type="spellEnd"/>
      <w:r w:rsidRPr="00633B40">
        <w:rPr>
          <w:rFonts w:ascii="Arial" w:hAnsi="Arial" w:cs="Arial"/>
          <w:lang w:val="ca-ES"/>
        </w:rPr>
        <w:t>-*</w:t>
      </w:r>
      <w:proofErr w:type="spellStart"/>
      <w:r w:rsidRPr="00633B40">
        <w:rPr>
          <w:rFonts w:ascii="Arial" w:hAnsi="Arial" w:cs="Arial"/>
          <w:lang w:val="ca-ES"/>
        </w:rPr>
        <w:t>friendly</w:t>
      </w:r>
      <w:proofErr w:type="spellEnd"/>
      <w:r w:rsidRPr="00633B40">
        <w:rPr>
          <w:rFonts w:ascii="Arial" w:hAnsi="Arial" w:cs="Arial"/>
          <w:lang w:val="ca-ES"/>
        </w:rPr>
        <w:t xml:space="preserve"> l'aplicació i ha sabut superar els passos satisfactòriament.</w:t>
      </w:r>
    </w:p>
    <w:p w14:paraId="4276D364" w14:textId="77777777" w:rsidR="00633B40" w:rsidRPr="00633B40" w:rsidRDefault="00633B40" w:rsidP="00633B40">
      <w:pPr>
        <w:pStyle w:val="Textoindependiente"/>
        <w:rPr>
          <w:rFonts w:ascii="Arial" w:hAnsi="Arial" w:cs="Arial"/>
          <w:lang w:val="ca-ES"/>
        </w:rPr>
      </w:pPr>
      <w:r w:rsidRPr="00633B40">
        <w:rPr>
          <w:rFonts w:ascii="Arial" w:hAnsi="Arial" w:cs="Arial"/>
          <w:lang w:val="ca-ES"/>
        </w:rPr>
        <w:t>Per finalitzar proposa un parell de possibles funcionalitats que li agradaria que tingués l'aplicació que serien les següents:</w:t>
      </w:r>
    </w:p>
    <w:p w14:paraId="63987FA3" w14:textId="77777777" w:rsidR="00633B40" w:rsidRPr="00633B40" w:rsidRDefault="00633B40" w:rsidP="00633B40">
      <w:pPr>
        <w:pStyle w:val="Textoindependiente"/>
        <w:rPr>
          <w:rFonts w:ascii="Arial" w:hAnsi="Arial" w:cs="Arial"/>
          <w:lang w:val="ca-ES"/>
        </w:rPr>
      </w:pPr>
      <w:r w:rsidRPr="00633B40">
        <w:rPr>
          <w:rFonts w:ascii="Arial" w:hAnsi="Arial" w:cs="Arial"/>
          <w:lang w:val="ca-ES"/>
        </w:rPr>
        <w:t>Afegir tornejos</w:t>
      </w:r>
    </w:p>
    <w:p w14:paraId="6C658806" w14:textId="77777777" w:rsidR="00633B40" w:rsidRPr="00633B40" w:rsidRDefault="00633B40" w:rsidP="00633B40">
      <w:pPr>
        <w:pStyle w:val="Textoindependiente"/>
        <w:rPr>
          <w:rFonts w:ascii="Arial" w:hAnsi="Arial" w:cs="Arial"/>
          <w:lang w:val="ca-ES"/>
        </w:rPr>
      </w:pPr>
      <w:r w:rsidRPr="00633B40">
        <w:rPr>
          <w:rFonts w:ascii="Arial" w:hAnsi="Arial" w:cs="Arial"/>
          <w:lang w:val="ca-ES"/>
        </w:rPr>
        <w:t>Afegir foto per veure el tauler en què estat aquesta</w:t>
      </w:r>
    </w:p>
    <w:p w14:paraId="0E203908" w14:textId="4B2D66BC" w:rsidR="00633B40" w:rsidRPr="00633B40" w:rsidRDefault="00633B40" w:rsidP="00633B40">
      <w:pPr>
        <w:pStyle w:val="Textoindependiente"/>
        <w:rPr>
          <w:rFonts w:ascii="Arial" w:hAnsi="Arial" w:cs="Arial"/>
          <w:lang w:val="ca-ES"/>
        </w:rPr>
      </w:pPr>
      <w:r w:rsidRPr="00633B40">
        <w:rPr>
          <w:rFonts w:ascii="Arial" w:hAnsi="Arial" w:cs="Arial"/>
          <w:lang w:val="ca-ES"/>
        </w:rPr>
        <w:t xml:space="preserve">Poder compartir per </w:t>
      </w:r>
      <w:proofErr w:type="spellStart"/>
      <w:r w:rsidRPr="00633B40">
        <w:rPr>
          <w:rFonts w:ascii="Arial" w:hAnsi="Arial" w:cs="Arial"/>
          <w:lang w:val="ca-ES"/>
        </w:rPr>
        <w:t>whats</w:t>
      </w:r>
      <w:r>
        <w:rPr>
          <w:rFonts w:ascii="Arial" w:hAnsi="Arial" w:cs="Arial"/>
          <w:lang w:val="ca-ES"/>
        </w:rPr>
        <w:t>App</w:t>
      </w:r>
      <w:proofErr w:type="spellEnd"/>
      <w:r w:rsidRPr="00633B40">
        <w:rPr>
          <w:rFonts w:ascii="Arial" w:hAnsi="Arial" w:cs="Arial"/>
          <w:lang w:val="ca-ES"/>
        </w:rPr>
        <w:t xml:space="preserve"> la partida</w:t>
      </w:r>
    </w:p>
    <w:p w14:paraId="7566BE83" w14:textId="05389C49" w:rsidR="00A60202" w:rsidRPr="00A60202" w:rsidRDefault="00633B40" w:rsidP="00633B40">
      <w:pPr>
        <w:pStyle w:val="Textoindependiente"/>
        <w:rPr>
          <w:lang w:val="ca-ES"/>
        </w:rPr>
      </w:pPr>
      <w:r w:rsidRPr="00633B40">
        <w:rPr>
          <w:rFonts w:ascii="Arial" w:hAnsi="Arial" w:cs="Arial"/>
          <w:lang w:val="ca-ES"/>
        </w:rPr>
        <w:t xml:space="preserve">Ens ha proposat altres aplicacions com per exemple: </w:t>
      </w:r>
      <w:proofErr w:type="spellStart"/>
      <w:r w:rsidRPr="00633B40">
        <w:rPr>
          <w:rFonts w:ascii="Arial" w:hAnsi="Arial" w:cs="Arial"/>
          <w:lang w:val="ca-ES"/>
        </w:rPr>
        <w:t>cryodex</w:t>
      </w:r>
      <w:proofErr w:type="spellEnd"/>
      <w:r w:rsidRPr="00633B40">
        <w:rPr>
          <w:rFonts w:ascii="Arial" w:hAnsi="Arial" w:cs="Arial"/>
          <w:lang w:val="ca-ES"/>
        </w:rPr>
        <w:t xml:space="preserve">, </w:t>
      </w:r>
      <w:proofErr w:type="spellStart"/>
      <w:r w:rsidRPr="00633B40">
        <w:rPr>
          <w:rFonts w:ascii="Arial" w:hAnsi="Arial" w:cs="Arial"/>
          <w:lang w:val="ca-ES"/>
        </w:rPr>
        <w:t>deck</w:t>
      </w:r>
      <w:proofErr w:type="spellEnd"/>
      <w:r w:rsidRPr="00633B40">
        <w:rPr>
          <w:rFonts w:ascii="Arial" w:hAnsi="Arial" w:cs="Arial"/>
          <w:lang w:val="ca-ES"/>
        </w:rPr>
        <w:t xml:space="preserve"> gen</w:t>
      </w:r>
    </w:p>
    <w:sectPr w:rsidR="00A60202" w:rsidRPr="00A60202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EDC69" w14:textId="77777777" w:rsidR="00C54B28" w:rsidRDefault="00C54B28">
      <w:pPr>
        <w:spacing w:line="240" w:lineRule="auto"/>
      </w:pPr>
      <w:r>
        <w:separator/>
      </w:r>
    </w:p>
  </w:endnote>
  <w:endnote w:type="continuationSeparator" w:id="0">
    <w:p w14:paraId="18F3C749" w14:textId="77777777" w:rsidR="00C54B28" w:rsidRDefault="00C54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9A840" w14:textId="77777777" w:rsidR="00706237" w:rsidRDefault="0070623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9875A4" w14:textId="77777777" w:rsidR="00706237" w:rsidRDefault="0070623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06237" w14:paraId="1C79536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943FD6" w14:textId="77777777" w:rsidR="00706237" w:rsidRDefault="00706237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61E583" w14:textId="02B2932F" w:rsidR="00706237" w:rsidRDefault="00706237">
          <w:pPr>
            <w:jc w:val="center"/>
          </w:pPr>
          <w:r>
            <w:sym w:font="Symbol" w:char="F0D3"/>
          </w:r>
          <w:r>
            <w:t xml:space="preserve">¿A </w:t>
          </w:r>
          <w:proofErr w:type="spellStart"/>
          <w:r>
            <w:t>qué</w:t>
          </w:r>
          <w:proofErr w:type="spellEnd"/>
          <w:r>
            <w:t xml:space="preserve"> </w:t>
          </w:r>
          <w:proofErr w:type="spellStart"/>
          <w:r>
            <w:t>jugamos</w:t>
          </w:r>
          <w:proofErr w:type="spellEnd"/>
          <w:r>
            <w:t xml:space="preserve">? 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75B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AE943A" w14:textId="77777777" w:rsidR="00706237" w:rsidRDefault="00706237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21</w:t>
          </w:r>
          <w:r>
            <w:rPr>
              <w:rStyle w:val="Nmerodepgina"/>
            </w:rPr>
            <w:fldChar w:fldCharType="end"/>
          </w:r>
        </w:p>
      </w:tc>
    </w:tr>
  </w:tbl>
  <w:p w14:paraId="75818A8E" w14:textId="77777777" w:rsidR="00706237" w:rsidRDefault="007062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936FE" w14:textId="77777777" w:rsidR="00706237" w:rsidRDefault="007062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6CBE5" w14:textId="77777777" w:rsidR="00C54B28" w:rsidRDefault="00C54B28">
      <w:pPr>
        <w:spacing w:line="240" w:lineRule="auto"/>
      </w:pPr>
      <w:r>
        <w:separator/>
      </w:r>
    </w:p>
  </w:footnote>
  <w:footnote w:type="continuationSeparator" w:id="0">
    <w:p w14:paraId="6FE69059" w14:textId="77777777" w:rsidR="00C54B28" w:rsidRDefault="00C54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C9501" w14:textId="77777777" w:rsidR="00706237" w:rsidRDefault="00706237">
    <w:pPr>
      <w:rPr>
        <w:sz w:val="24"/>
      </w:rPr>
    </w:pPr>
  </w:p>
  <w:p w14:paraId="3A4D191C" w14:textId="77777777" w:rsidR="00706237" w:rsidRDefault="00706237">
    <w:pPr>
      <w:pBdr>
        <w:top w:val="single" w:sz="6" w:space="1" w:color="auto"/>
      </w:pBdr>
      <w:rPr>
        <w:sz w:val="24"/>
      </w:rPr>
    </w:pPr>
  </w:p>
  <w:p w14:paraId="3AC92788" w14:textId="77777777" w:rsidR="00706237" w:rsidRDefault="007062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G6</w:t>
    </w:r>
  </w:p>
  <w:p w14:paraId="51FE5682" w14:textId="77777777" w:rsidR="00706237" w:rsidRDefault="00706237">
    <w:pPr>
      <w:pBdr>
        <w:bottom w:val="single" w:sz="6" w:space="1" w:color="auto"/>
      </w:pBdr>
      <w:jc w:val="right"/>
      <w:rPr>
        <w:sz w:val="24"/>
      </w:rPr>
    </w:pPr>
  </w:p>
  <w:p w14:paraId="2549ABB8" w14:textId="77777777" w:rsidR="00706237" w:rsidRDefault="007062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06237" w14:paraId="5600B880" w14:textId="77777777">
      <w:tc>
        <w:tcPr>
          <w:tcW w:w="6379" w:type="dxa"/>
        </w:tcPr>
        <w:p w14:paraId="3C7393F6" w14:textId="77777777" w:rsidR="00706237" w:rsidRDefault="00706237">
          <w:r>
            <w:t xml:space="preserve">¿A </w:t>
          </w:r>
          <w:proofErr w:type="spellStart"/>
          <w:r>
            <w:t>qué</w:t>
          </w:r>
          <w:proofErr w:type="spellEnd"/>
          <w:r>
            <w:t xml:space="preserve"> </w:t>
          </w:r>
          <w:proofErr w:type="spellStart"/>
          <w:r>
            <w:t>jugamos</w:t>
          </w:r>
          <w:proofErr w:type="spellEnd"/>
          <w:r>
            <w:t>?</w:t>
          </w:r>
        </w:p>
      </w:tc>
      <w:tc>
        <w:tcPr>
          <w:tcW w:w="3179" w:type="dxa"/>
        </w:tcPr>
        <w:p w14:paraId="390027B9" w14:textId="77777777" w:rsidR="00706237" w:rsidRDefault="0070623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</w:t>
          </w:r>
          <w:proofErr w:type="spellEnd"/>
          <w:r>
            <w:t>:           4.0</w:t>
          </w:r>
        </w:p>
      </w:tc>
    </w:tr>
    <w:tr w:rsidR="00706237" w14:paraId="587F22E7" w14:textId="77777777">
      <w:tc>
        <w:tcPr>
          <w:tcW w:w="6379" w:type="dxa"/>
        </w:tcPr>
        <w:p w14:paraId="74B2ED99" w14:textId="77777777" w:rsidR="00706237" w:rsidRPr="00155DFF" w:rsidRDefault="00706237">
          <w:pPr>
            <w:rPr>
              <w:lang w:val="es-ES"/>
            </w:rPr>
          </w:pPr>
          <w:proofErr w:type="spellStart"/>
          <w:r w:rsidRPr="00155DFF">
            <w:rPr>
              <w:lang w:val="es-ES"/>
            </w:rPr>
            <w:t>Especificació</w:t>
          </w:r>
          <w:proofErr w:type="spellEnd"/>
          <w:r w:rsidRPr="00155DFF">
            <w:rPr>
              <w:lang w:val="es-ES"/>
            </w:rPr>
            <w:t xml:space="preserve"> de </w:t>
          </w:r>
          <w:proofErr w:type="spellStart"/>
          <w:r w:rsidRPr="00155DFF">
            <w:rPr>
              <w:lang w:val="es-ES"/>
            </w:rPr>
            <w:t>requisits</w:t>
          </w:r>
          <w:proofErr w:type="spellEnd"/>
          <w:r w:rsidRPr="00155DFF">
            <w:rPr>
              <w:lang w:val="es-ES"/>
            </w:rPr>
            <w:t xml:space="preserve"> del sistema</w:t>
          </w:r>
        </w:p>
      </w:tc>
      <w:tc>
        <w:tcPr>
          <w:tcW w:w="3179" w:type="dxa"/>
        </w:tcPr>
        <w:p w14:paraId="0F520464" w14:textId="77777777" w:rsidR="00706237" w:rsidRDefault="00706237">
          <w:r w:rsidRPr="00155DFF">
            <w:rPr>
              <w:lang w:val="es-ES"/>
            </w:rPr>
            <w:t xml:space="preserve">  </w:t>
          </w:r>
          <w:r>
            <w:t>Data:  25/05/2018</w:t>
          </w:r>
        </w:p>
      </w:tc>
    </w:tr>
    <w:tr w:rsidR="00706237" w14:paraId="407BC8EE" w14:textId="77777777">
      <w:tc>
        <w:tcPr>
          <w:tcW w:w="9558" w:type="dxa"/>
          <w:gridSpan w:val="2"/>
        </w:tcPr>
        <w:p w14:paraId="206AE910" w14:textId="77777777" w:rsidR="00706237" w:rsidRDefault="00706237">
          <w:r>
            <w:t>1.0.0</w:t>
          </w:r>
        </w:p>
      </w:tc>
    </w:tr>
  </w:tbl>
  <w:p w14:paraId="67D81C30" w14:textId="77777777" w:rsidR="00706237" w:rsidRDefault="007062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F9A64" w14:textId="77777777" w:rsidR="00706237" w:rsidRDefault="007062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B9B3324"/>
    <w:multiLevelType w:val="multilevel"/>
    <w:tmpl w:val="2F4493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A24520"/>
    <w:multiLevelType w:val="hybridMultilevel"/>
    <w:tmpl w:val="523AEC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2B85AA1"/>
    <w:multiLevelType w:val="multilevel"/>
    <w:tmpl w:val="1B8E81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7" w15:restartNumberingAfterBreak="0">
    <w:nsid w:val="54284697"/>
    <w:multiLevelType w:val="hybridMultilevel"/>
    <w:tmpl w:val="B1AEE618"/>
    <w:lvl w:ilvl="0" w:tplc="3CC4A7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767F9D"/>
    <w:multiLevelType w:val="multilevel"/>
    <w:tmpl w:val="0C0A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2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60B"/>
    <w:rsid w:val="00002C13"/>
    <w:rsid w:val="0002584D"/>
    <w:rsid w:val="000309F8"/>
    <w:rsid w:val="00034CBD"/>
    <w:rsid w:val="0005798F"/>
    <w:rsid w:val="0006569C"/>
    <w:rsid w:val="000A0FF7"/>
    <w:rsid w:val="000B7436"/>
    <w:rsid w:val="000B7D8D"/>
    <w:rsid w:val="000C6D89"/>
    <w:rsid w:val="00131491"/>
    <w:rsid w:val="001407CF"/>
    <w:rsid w:val="00155DFF"/>
    <w:rsid w:val="00164CB4"/>
    <w:rsid w:val="00165F10"/>
    <w:rsid w:val="00172F28"/>
    <w:rsid w:val="001C3AB4"/>
    <w:rsid w:val="001C3DE2"/>
    <w:rsid w:val="001C4650"/>
    <w:rsid w:val="001D7A60"/>
    <w:rsid w:val="001E5B0E"/>
    <w:rsid w:val="002650A2"/>
    <w:rsid w:val="0028151C"/>
    <w:rsid w:val="002947ED"/>
    <w:rsid w:val="00296692"/>
    <w:rsid w:val="002A08EE"/>
    <w:rsid w:val="002A3C9E"/>
    <w:rsid w:val="002D77AE"/>
    <w:rsid w:val="0032767B"/>
    <w:rsid w:val="0033149E"/>
    <w:rsid w:val="003354BE"/>
    <w:rsid w:val="003370C7"/>
    <w:rsid w:val="003E437D"/>
    <w:rsid w:val="004475B2"/>
    <w:rsid w:val="0045773C"/>
    <w:rsid w:val="00483FAC"/>
    <w:rsid w:val="00492654"/>
    <w:rsid w:val="004A7196"/>
    <w:rsid w:val="004F0815"/>
    <w:rsid w:val="004F7EFF"/>
    <w:rsid w:val="00521BEB"/>
    <w:rsid w:val="0052732E"/>
    <w:rsid w:val="00562DC5"/>
    <w:rsid w:val="005A77B1"/>
    <w:rsid w:val="005B12F5"/>
    <w:rsid w:val="005B4045"/>
    <w:rsid w:val="005C4974"/>
    <w:rsid w:val="00605AAA"/>
    <w:rsid w:val="006118FD"/>
    <w:rsid w:val="006256DD"/>
    <w:rsid w:val="00633B40"/>
    <w:rsid w:val="00655AC9"/>
    <w:rsid w:val="0068397D"/>
    <w:rsid w:val="006850AF"/>
    <w:rsid w:val="006A6708"/>
    <w:rsid w:val="00706237"/>
    <w:rsid w:val="007132A7"/>
    <w:rsid w:val="007304DC"/>
    <w:rsid w:val="00752ADD"/>
    <w:rsid w:val="00775279"/>
    <w:rsid w:val="00784897"/>
    <w:rsid w:val="00790A2B"/>
    <w:rsid w:val="007B4E52"/>
    <w:rsid w:val="007D1821"/>
    <w:rsid w:val="007E41FE"/>
    <w:rsid w:val="00861BFD"/>
    <w:rsid w:val="008755EA"/>
    <w:rsid w:val="00886596"/>
    <w:rsid w:val="008B0822"/>
    <w:rsid w:val="008C188A"/>
    <w:rsid w:val="008C6904"/>
    <w:rsid w:val="008E09FB"/>
    <w:rsid w:val="008E4C9A"/>
    <w:rsid w:val="008F7908"/>
    <w:rsid w:val="00921CBC"/>
    <w:rsid w:val="009421A4"/>
    <w:rsid w:val="00990A29"/>
    <w:rsid w:val="009A1EE2"/>
    <w:rsid w:val="009A30B7"/>
    <w:rsid w:val="009A6755"/>
    <w:rsid w:val="009B112F"/>
    <w:rsid w:val="009B2461"/>
    <w:rsid w:val="009C11A1"/>
    <w:rsid w:val="009D40AA"/>
    <w:rsid w:val="009E2464"/>
    <w:rsid w:val="009E60E6"/>
    <w:rsid w:val="00A0678E"/>
    <w:rsid w:val="00A07C01"/>
    <w:rsid w:val="00A264C3"/>
    <w:rsid w:val="00A30C1D"/>
    <w:rsid w:val="00A373A1"/>
    <w:rsid w:val="00A5176E"/>
    <w:rsid w:val="00A60202"/>
    <w:rsid w:val="00A701D7"/>
    <w:rsid w:val="00A877F2"/>
    <w:rsid w:val="00A95653"/>
    <w:rsid w:val="00AB2CB4"/>
    <w:rsid w:val="00AD2E0D"/>
    <w:rsid w:val="00B000B3"/>
    <w:rsid w:val="00B0019F"/>
    <w:rsid w:val="00B110AC"/>
    <w:rsid w:val="00B169C4"/>
    <w:rsid w:val="00B17E51"/>
    <w:rsid w:val="00B44787"/>
    <w:rsid w:val="00B86462"/>
    <w:rsid w:val="00B915D1"/>
    <w:rsid w:val="00BA666A"/>
    <w:rsid w:val="00BA756B"/>
    <w:rsid w:val="00BC16FD"/>
    <w:rsid w:val="00BE52D7"/>
    <w:rsid w:val="00BF46B3"/>
    <w:rsid w:val="00C026A7"/>
    <w:rsid w:val="00C03435"/>
    <w:rsid w:val="00C04A3E"/>
    <w:rsid w:val="00C13FC2"/>
    <w:rsid w:val="00C45920"/>
    <w:rsid w:val="00C54B28"/>
    <w:rsid w:val="00C86FB2"/>
    <w:rsid w:val="00CE4EA9"/>
    <w:rsid w:val="00CF3352"/>
    <w:rsid w:val="00D01432"/>
    <w:rsid w:val="00D031CF"/>
    <w:rsid w:val="00D24D1A"/>
    <w:rsid w:val="00D618ED"/>
    <w:rsid w:val="00DC4EC3"/>
    <w:rsid w:val="00DD692B"/>
    <w:rsid w:val="00DE5D98"/>
    <w:rsid w:val="00E07DD0"/>
    <w:rsid w:val="00E121F5"/>
    <w:rsid w:val="00E12687"/>
    <w:rsid w:val="00E14C07"/>
    <w:rsid w:val="00E30B6B"/>
    <w:rsid w:val="00E31D7D"/>
    <w:rsid w:val="00E44878"/>
    <w:rsid w:val="00EB2991"/>
    <w:rsid w:val="00EC5EB5"/>
    <w:rsid w:val="00ED2DAC"/>
    <w:rsid w:val="00F0260B"/>
    <w:rsid w:val="00F07B47"/>
    <w:rsid w:val="00F250CF"/>
    <w:rsid w:val="00F5471E"/>
    <w:rsid w:val="00F87C17"/>
    <w:rsid w:val="00F905C0"/>
    <w:rsid w:val="00F90DF3"/>
    <w:rsid w:val="00FC276B"/>
    <w:rsid w:val="00FD1A20"/>
    <w:rsid w:val="00FE3226"/>
    <w:rsid w:val="00FE5228"/>
    <w:rsid w:val="00FE661A"/>
    <w:rsid w:val="00FF0CF8"/>
    <w:rsid w:val="00FF1830"/>
    <w:rsid w:val="00FF36AF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491D46"/>
  <w15:chartTrackingRefBased/>
  <w15:docId w15:val="{8FEB4FCD-3031-459D-AD5B-DEB6D1B1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6569C"/>
    <w:pPr>
      <w:spacing w:before="120" w:after="120"/>
    </w:pPr>
    <w:rPr>
      <w:i/>
      <w:color w:val="0000FF"/>
      <w:lang w:val="ca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table" w:styleId="Tablaconcuadrcula">
    <w:name w:val="Table Grid"/>
    <w:basedOn w:val="Tablanormal"/>
    <w:uiPriority w:val="39"/>
    <w:rsid w:val="00F2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5F10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86462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60202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706237"/>
    <w:rPr>
      <w:color w:val="808080"/>
      <w:shd w:val="clear" w:color="auto" w:fill="E6E6E6"/>
    </w:rPr>
  </w:style>
  <w:style w:type="character" w:customStyle="1" w:styleId="apple-tab-span">
    <w:name w:val="apple-tab-span"/>
    <w:basedOn w:val="Fuentedeprrafopredeter"/>
    <w:rsid w:val="00B0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283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7961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4078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7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94442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714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9" w:color="auto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1102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936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1qbeIUrqpD0n0nV2RHmlHGnzdTrtpwrogrNlj7HjW73U/edit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marvelapp.com/c6g82ej/screen/39911555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ropbox\RS\Sesion5\rup_s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29</TotalTime>
  <Pages>1</Pages>
  <Words>4103</Words>
  <Characters>22567</Characters>
  <Application>Microsoft Office Word</Application>
  <DocSecurity>0</DocSecurity>
  <Lines>188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26617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Daniel Ponsa</dc:creator>
  <cp:keywords/>
  <dc:description/>
  <cp:lastModifiedBy>Sergi</cp:lastModifiedBy>
  <cp:revision>22</cp:revision>
  <cp:lastPrinted>2018-05-21T15:53:00Z</cp:lastPrinted>
  <dcterms:created xsi:type="dcterms:W3CDTF">2018-05-16T10:06:00Z</dcterms:created>
  <dcterms:modified xsi:type="dcterms:W3CDTF">2018-05-21T15:53:00Z</dcterms:modified>
</cp:coreProperties>
</file>